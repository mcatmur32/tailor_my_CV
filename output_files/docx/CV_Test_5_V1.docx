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7EF73" w14:textId="3BF3D133" w:rsidR="008000A1" w:rsidRDefault="008000A1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  <w:r w:rsidRPr="00A8153B">
        <w:rPr>
          <w:rFonts w:ascii="Arial" w:hAnsi="Arial" w:cs="Arial"/>
          <w:sz w:val="32"/>
          <w:szCs w:val="32"/>
          <w:lang w:val="en-GB"/>
        </w:rPr>
        <w:t>Maxwell Catmur</w:t>
      </w:r>
    </w:p>
    <w:p w14:paraId="76D353E3" w14:textId="77777777" w:rsidR="00C745CB" w:rsidRDefault="00C745CB" w:rsidP="001F3097">
      <w:pPr>
        <w:pStyle w:val="Name"/>
        <w:jc w:val="center"/>
        <w:rPr>
          <w:rFonts w:ascii="Arial" w:hAnsi="Arial" w:cs="Arial"/>
          <w:sz w:val="32"/>
          <w:szCs w:val="32"/>
          <w:lang w:val="en-GB"/>
        </w:rPr>
      </w:pPr>
    </w:p>
    <w:p w14:paraId="0D3DF63B" w14:textId="7F9BF796" w:rsidR="00204B3C" w:rsidRDefault="0061394E" w:rsidP="00C745CB">
      <w:pPr>
        <w:jc w:val="center"/>
        <w:rPr>
          <w:rFonts w:ascii="Arial" w:hAnsi="Arial" w:cs="Arial"/>
          <w:lang w:val="en-GB"/>
        </w:rPr>
      </w:pPr>
      <w:hyperlink r:id="rId11" w:history="1">
        <w:r w:rsidRPr="001A43D8">
          <w:rPr>
            <w:rStyle w:val="Hyperlink"/>
            <w:rFonts w:ascii="Arial" w:hAnsi="Arial" w:cs="Arial"/>
            <w:lang w:val="en-GB"/>
          </w:rPr>
          <w:t>maxcatmur@icloud.com</w:t>
        </w:r>
      </w:hyperlink>
      <w:r w:rsidR="001F3097" w:rsidRPr="001F3097">
        <w:rPr>
          <w:rFonts w:ascii="Arial" w:hAnsi="Arial" w:cs="Arial"/>
          <w:lang w:val="en-GB"/>
        </w:rPr>
        <w:t xml:space="preserve"> | +44 7507 968831 | 54 Derby Road, London, E18 2PS | </w:t>
      </w:r>
      <w:hyperlink r:id="rId12" w:history="1">
        <w:r>
          <w:rPr>
            <w:rStyle w:val="Hyperlink"/>
            <w:rFonts w:ascii="Arial" w:hAnsi="Arial" w:cs="Arial"/>
            <w:lang w:val="en-GB"/>
          </w:rPr>
          <w:t>link</w:t>
        </w:r>
        <w:r>
          <w:rPr>
            <w:rStyle w:val="Hyperlink"/>
            <w:rFonts w:ascii="Arial" w:hAnsi="Arial" w:cs="Arial"/>
            <w:lang w:val="en-GB"/>
          </w:rPr>
          <w:t>e</w:t>
        </w:r>
        <w:r>
          <w:rPr>
            <w:rStyle w:val="Hyperlink"/>
            <w:rFonts w:ascii="Arial" w:hAnsi="Arial" w:cs="Arial"/>
            <w:lang w:val="en-GB"/>
          </w:rPr>
          <w:t>din.com/in/maxwell-catmur-1475a2209</w:t>
        </w:r>
      </w:hyperlink>
    </w:p>
    <w:p w14:paraId="3128E656" w14:textId="77777777" w:rsidR="00C745CB" w:rsidRPr="00C745CB" w:rsidRDefault="00C745CB" w:rsidP="00C745CB">
      <w:pPr>
        <w:jc w:val="center"/>
        <w:rPr>
          <w:rFonts w:ascii="Arial" w:hAnsi="Arial" w:cs="Arial"/>
          <w:lang w:val="en-GB"/>
        </w:rPr>
      </w:pPr>
    </w:p>
    <w:p w14:paraId="630EDDAB" w14:textId="788DDEC4" w:rsidR="000615EE" w:rsidRPr="001042A1" w:rsidRDefault="000D6220" w:rsidP="000615EE">
      <w:pPr>
        <w:pStyle w:val="Heading1"/>
        <w:rPr>
          <w:rFonts w:ascii="Arial" w:hAnsi="Arial"/>
          <w:sz w:val="28"/>
          <w:szCs w:val="28"/>
        </w:rPr>
      </w:pPr>
      <w:r w:rsidRPr="001042A1">
        <w:rPr>
          <w:rFonts w:ascii="Arial" w:hAnsi="Arial"/>
          <w:sz w:val="28"/>
          <w:szCs w:val="28"/>
        </w:rPr>
        <w:t>P</w:t>
      </w:r>
      <w:r w:rsidR="001323B0" w:rsidRPr="001042A1">
        <w:rPr>
          <w:rFonts w:ascii="Arial" w:hAnsi="Arial"/>
          <w:sz w:val="28"/>
          <w:szCs w:val="28"/>
        </w:rPr>
        <w:t xml:space="preserve">rofile</w:t>
      </w:r>
    </w:p>
    <w:p w14:paraId="1473EA7A" w14:textId="38EE39BC" w:rsidR="000615EE" w:rsidRPr="00D22859" w:rsidRDefault="00E92C87" w:rsidP="00976BB5">
      <w:pPr>
        <w:rPr>
          <w:rFonts w:ascii="Arial" w:hAnsi="Arial" w:cs="Arial"/>
          <w:sz w:val="22"/>
          <w:szCs w:val="22"/>
        </w:rPr>
      </w:pPr>
      <w:r w:rsidRPr="00D22859">
        <w:rPr>
          <w:rFonts w:ascii="Arial" w:hAnsi="Arial" w:cs="Arial"/>
          <w:sz w:val="22"/>
          <w:szCs w:val="22"/>
        </w:rPr>
        <w:t xml:space="preserve">Graduate Digital Engineer applicant and upcoming MPhys Physics (University of Warwick). Strong numerical and 3D modelling experience, data extraction and technical documentation. Meticulous team player with version-control workflow experience, keen to apply BIM and digital engineering principles and rapidly train in Revit, AutoCAD and Navisworks.</w:t>
      </w:r>
    </w:p>
    <w:p w14:paraId="55F0D851" w14:textId="77777777" w:rsidR="00E151C7" w:rsidRPr="00BC7F89" w:rsidRDefault="00E151C7" w:rsidP="00976BB5">
      <w:pPr>
        <w:rPr>
          <w:sz w:val="20"/>
          <w:szCs w:val="20"/>
        </w:rPr>
      </w:pPr>
    </w:p>
    <w:p w14:paraId="7AFE3B46" w14:textId="46524B2A" w:rsidR="00A90527" w:rsidRPr="001042A1" w:rsidRDefault="00251FA2" w:rsidP="00AE5BC6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Education</w:t>
      </w:r>
    </w:p>
    <w:p w14:paraId="65D80952" w14:textId="7EF83C29" w:rsidR="00341DC4" w:rsidRPr="00D22859" w:rsidRDefault="00341DC4" w:rsidP="00A847C0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MPhys Physics – University of Warwick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October 2022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2026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First (expected)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Relevant modules: scientific and high-performance computing, advanced mathematical methods, fluid mechanics and electromagnetism, giving strong foundations in numerical modelling and 3D problem-solving.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Implemented Monte Carlo simulations in MATLAB and an N-body Python integrator (10,000+ runs) to generate reproducible model outputs and post-processing pipelines.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Numerically solved PDEs in C via finite-difference schemes for industrial heat-flow modelling and validated results against analytic solutions.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Led two 6-person group research projects, scheduling meetings, delegating tasks and coordinating multidisciplinary contributions; both projects achieved 70%+.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E37115A" w14:textId="2FCF0E63" w:rsidR="00341DC4" w:rsidRPr="00D22859" w:rsidRDefault="00341DC4" w:rsidP="00E151C7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A-levels – Forest School</w:t>
      </w:r>
      <w:r w:rsidR="00E151C7" w:rsidRPr="00D22859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September 2020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933336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–</w:t>
      </w:r>
      <w:r w:rsidR="0077478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July 2022</w:t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</w:p>
    <w:p w14:paraId="38811D13" w14:textId="449BE029" w:rsidR="009D759B" w:rsidRPr="00D22859" w:rsidRDefault="001059F8" w:rsidP="00321A8E">
      <w:pPr>
        <w:rPr>
          <w:rFonts w:ascii="Arial" w:hAnsi="Arial" w:cs="Arial"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Grade: </w:t>
      </w:r>
      <w:r w:rsidRPr="00D22859">
        <w:rPr>
          <w:rFonts w:ascii="Arial" w:hAnsi="Arial" w:cs="Arial"/>
          <w:sz w:val="22"/>
          <w:szCs w:val="22"/>
          <w:lang w:val="en-GB"/>
        </w:rPr>
        <w:t xml:space="preserve">A*A*A*A*A* (Maths, Further Maths, Physics, Chemistry, Extended Project)</w:t>
      </w:r>
      <w:r w:rsidR="00321A8E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341DC4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Sixth form valedictorian award for top academic performance.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Extended Project (5,000 words) on renewable energy, nuclear power and geoengineering; awarded 100%.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  <w:r w:rsidR="00A847C0"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>   </w:t>
      </w:r>
    </w:p>
    <w:p w14:paraId="5254EF8A" w14:textId="1C81BEA8" w:rsidR="00DE0DE6" w:rsidRPr="00D22859" w:rsidRDefault="00341DC4" w:rsidP="0086598D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sz w:val="22"/>
          <w:szCs w:val="22"/>
          <w:lang w:val="en-GB"/>
        </w:rPr>
        <w:t xml:space="preserve">Presented research findings to 160+ students and staff, demonstrating clear verbal communication and technical presentation skills.</w:t>
      </w:r>
      <w:r w:rsidR="0086598D" w:rsidRPr="00D22859">
        <w:rPr>
          <w:rFonts w:ascii="Arial" w:hAnsi="Arial" w:cs="Arial"/>
          <w:sz w:val="22"/>
          <w:szCs w:val="22"/>
          <w:lang w:val="en-GB"/>
        </w:rPr>
        <w:t xml:space="preserve"> </w:t>
      </w:r>
      <w:r w:rsidR="00DE0DE6" w:rsidRPr="00D22859">
        <w:rPr>
          <w:rFonts w:ascii="Arial" w:hAnsi="Arial" w:cs="Arial"/>
          <w:sz w:val="22"/>
          <w:szCs w:val="22"/>
          <w:lang w:val="en-GB"/>
        </w:rPr>
        <w:t xml:space="preserve"/>
      </w:r>
    </w:p>
    <w:p w14:paraId="04E56EC0" w14:textId="1FB7F9B5" w:rsidR="00B61D54" w:rsidRPr="00D22859" w:rsidRDefault="00DE0DE6" w:rsidP="00341DC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D22859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0634F8ED" w14:textId="35FAA98B" w:rsidR="00251FA2" w:rsidRPr="001042A1" w:rsidRDefault="00A847C0" w:rsidP="00251FA2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Work Experience </w:t>
      </w:r>
    </w:p>
    <w:p w14:paraId="3B30C349" w14:textId="2DD5E631" w:rsidR="001E7436" w:rsidRPr="00BA1CDE" w:rsidRDefault="001E7436" w:rsidP="00112F0C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Undergraduate Researcher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Mathematics Institute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2025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October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Implemented and validated finite-difference numerical models across 100+ aeroacoustics simulations, ensuring reproducible model creation and disciplined data logging.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Benchmark-tested and analysed performance of 10 numerical schemes in MATLAB, optimising accuracy versus computational cost and documenting results for handover.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Prepared a technical poster and presented findings at an institute event; packaged code and datasets to support reproducible research and future development.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Fly Your Satellite Workshop (Participant)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European Space Agency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November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Completed a 5-day systems-engineering workshop covering requirements, systems design and ground-station communications; applied systems thinking to rapid design sprints.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Worked in a 10-person multidisciplinary team to deliver a mission-compliant CubeSat design under strict time constraints, enhancing coordination and communication skills.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Attended specialist lectures and documented key requirements and interfaces, reinforcing structured documentation and multidisciplinary workshop participation.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RF Seekers Summer Intern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MBDA UK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June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August 2024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Contributed to SAR processing chains within the Modelling and Algorithms team; optimised a matched-filter implementation in MATLAB using FFTs, reducing runtime by 85%.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Integrated mid-fidelity algorithms into an analysis application used by six colleagues, improving rapid model checks during test campaigns and producing supporting technical notes.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professional version-control workflows (Git) to deliver 50+ commits, collaborated with engineers and presented results to 20+ staff, producing reproducible code and documentation.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6B8473B0" w14:textId="77777777" w:rsidR="003546AF" w:rsidRDefault="00E92993" w:rsidP="00C867A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Project Manager</w:t>
      </w:r>
    </w:p>
    <w:p w14:paraId="18E286A4" w14:textId="764708E1" w:rsidR="00373A5D" w:rsidRPr="00BA1CDE" w:rsidRDefault="00E92993" w:rsidP="00C867AD">
      <w:pPr>
        <w:tabs>
          <w:tab w:val="right" w:pos="9072"/>
          <w:tab w:val="right" w:pos="10206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5F61C9">
        <w:rPr>
          <w:rFonts w:ascii="Arial" w:hAnsi="Arial" w:cs="Arial"/>
          <w:sz w:val="22"/>
          <w:szCs w:val="22"/>
          <w:lang w:val="en-GB"/>
        </w:rPr>
        <w:t xml:space="preserve">Warwick Aerospace Society</w:t>
      </w:r>
      <w:r w:rsidR="00C867AD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January 2024</w:t>
      </w:r>
      <w:r w:rsidR="00112F0C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214271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March 2025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="00373A5D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Led a 12-member team to design and build a passive UHF ground station proof-of-concept, coordinating multidisciplinary tasks, schedules and procurement to deliver within 10 weeks.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Authored 30+ pages of technical documentation including bill of materials, assembly procedures and design rationale to support testing and handover.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Established Git-based version control and MATLAB/Simulink modelling workflows to maintain model integrity across sub-teams and improve traceability. </w:t>
      </w:r>
    </w:p>
    <w:p w14:paraId="400BEE86" w14:textId="1D2F2611" w:rsidR="003B4EF5" w:rsidRPr="00BA1CDE" w:rsidRDefault="00373A5D" w:rsidP="00112F0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Chaired weekly meetings, delegated responsibilities across four sub-teams and maintained progress reports for senior leadership. </w:t>
      </w:r>
    </w:p>
    <w:p w14:paraId="28889AC6" w14:textId="6FF347DA" w:rsidR="0042304D" w:rsidRPr="00BA1CDE" w:rsidRDefault="00373A5D" w:rsidP="0042304D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56ADA7E" w14:textId="7BC4D4ED" w:rsidR="007B2938" w:rsidRPr="001042A1" w:rsidRDefault="00E41462" w:rsidP="007B2938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 xml:space="preserve">Projects</w:t>
      </w:r>
    </w:p>
    <w:p w14:paraId="3F589569" w14:textId="1182537C" w:rsidR="00E6675C" w:rsidRPr="00BA1CDE" w:rsidRDefault="00E6675C" w:rsidP="002F2A84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319E46E5" w14:textId="0E571CA4" w:rsidR="00E6675C" w:rsidRPr="00BA1CDE" w:rsidRDefault="00E6675C" w:rsidP="00107286">
      <w:pPr>
        <w:tabs>
          <w:tab w:val="right" w:pos="9072"/>
        </w:tabs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AI CV Generator</w:t>
      </w:r>
      <w:r w:rsidR="00E151C7" w:rsidRPr="00BA1CDE">
        <w:rPr>
          <w:rFonts w:ascii="Arial" w:hAnsi="Arial" w:cs="Arial"/>
          <w:b/>
          <w:bCs/>
          <w:sz w:val="22"/>
          <w:szCs w:val="22"/>
          <w:lang w:val="en-GB"/>
        </w:rPr>
        <w:tab/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July 2025</w:t>
      </w:r>
      <w:r w:rsidR="00CF084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– </w:t>
      </w:r>
      <w:r w:rsidR="00BF4371">
        <w:rPr>
          <w:rFonts w:ascii="Arial" w:hAnsi="Arial" w:cs="Arial"/>
          <w:b/>
          <w:bCs/>
          <w:sz w:val="22"/>
          <w:szCs w:val="22"/>
          <w:lang w:val="en-GB"/>
        </w:rPr>
        <w:t xml:space="preserve">ongoing</w:t>
      </w:r>
      <w:r w:rsidR="00107286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 </w:t>
      </w: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Developed a Python application using OpenAI's API to generate CVs and cover letters from structured job descriptions, outputting templated Word documents via docxtpl.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Used Pydantic models and SQL databases to enforce structured JSON outputs and track 200+ applications, achieving 50%+ on three ATS-checker sites. </w:t>
      </w:r>
    </w:p>
    <w:p w14:paraId="201289F9" w14:textId="77777777" w:rsidR="00E6675C" w:rsidRPr="00BA1CDE" w:rsidRDefault="00E6675C" w:rsidP="00E6675C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sz w:val="22"/>
          <w:szCs w:val="22"/>
          <w:lang w:val="en-GB"/>
        </w:rPr>
        <w:t xml:space="preserve">Automated template and content maintenance workflows, demonstrating experience with templates, content libraries and producing consistent digital deliverables. </w:t>
      </w:r>
    </w:p>
    <w:p w14:paraId="6BE77ADF" w14:textId="631871C0" w:rsidR="00B61D54" w:rsidRPr="00BA1CDE" w:rsidRDefault="00E6675C" w:rsidP="00787779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/>
      </w:r>
    </w:p>
    <w:p w14:paraId="2D3A4A2C" w14:textId="4067658B" w:rsidR="00371134" w:rsidRPr="001042A1" w:rsidRDefault="00774780" w:rsidP="00371134">
      <w:pPr>
        <w:pStyle w:val="Heading1"/>
        <w:rPr>
          <w:rFonts w:ascii="Arial" w:hAnsi="Arial"/>
          <w:sz w:val="28"/>
          <w:szCs w:val="28"/>
          <w:lang w:val="en-GB"/>
        </w:rPr>
      </w:pPr>
      <w:r w:rsidRPr="001042A1">
        <w:rPr>
          <w:rFonts w:ascii="Arial" w:hAnsi="Arial"/>
          <w:sz w:val="28"/>
          <w:szCs w:val="28"/>
          <w:lang w:val="en-GB"/>
        </w:rPr>
        <w:t>Skills</w:t>
      </w:r>
    </w:p>
    <w:p w14:paraId="44EAE496" w14:textId="6BB71A51" w:rsidR="008B403C" w:rsidRPr="00BA1CDE" w:rsidRDefault="00183BA6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Languages</w:t>
      </w:r>
      <w:r w:rsidR="00774780" w:rsidRPr="00BA1CDE">
        <w:rPr>
          <w:rFonts w:ascii="Arial" w:hAnsi="Arial" w:cs="Arial"/>
          <w:sz w:val="22"/>
          <w:szCs w:val="22"/>
          <w:lang w:val="en-GB"/>
        </w:rPr>
        <w:t xml:space="preserve">: </w:t>
      </w:r>
      <w:r w:rsidR="008B403C" w:rsidRPr="00BA1CDE">
        <w:rPr>
          <w:rFonts w:ascii="Arial" w:hAnsi="Arial" w:cs="Arial"/>
          <w:sz w:val="22"/>
          <w:szCs w:val="22"/>
          <w:lang w:val="en-GB"/>
        </w:rPr>
        <w:t xml:space="preserve">Python, MATLAB, C, SQL</w:t>
      </w:r>
      <w:r w:rsidR="001B548D" w:rsidRPr="00BA1CDE">
        <w:rPr>
          <w:rFonts w:ascii="Arial" w:hAnsi="Arial" w:cs="Arial"/>
          <w:sz w:val="22"/>
          <w:szCs w:val="22"/>
          <w:lang w:val="en-GB"/>
        </w:rPr>
        <w:t>.</w:t>
      </w:r>
    </w:p>
    <w:p w14:paraId="43797C64" w14:textId="364200E1" w:rsidR="00474238" w:rsidRPr="00BA1CDE" w:rsidRDefault="001B548D" w:rsidP="00A90527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Libraries</w:t>
      </w:r>
      <w:r w:rsidR="002C0638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NumPy, SciPy, Matplotlib, Pydantic.</w:t>
      </w:r>
    </w:p>
    <w:p w14:paraId="42D59EE6" w14:textId="065405A3" w:rsidR="00101879" w:rsidRPr="00BA1CDE" w:rsidRDefault="001B548D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Tools</w:t>
      </w:r>
      <w:r w:rsidR="00101879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Git / GitHub, Simulink, LabVIEW, Microsoft Office.</w:t>
      </w:r>
    </w:p>
    <w:p w14:paraId="7A2E6B3E" w14:textId="0033E48E" w:rsidR="000146EF" w:rsidRPr="00BA1CDE" w:rsidRDefault="005B06D0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Soft Skills</w:t>
      </w:r>
      <w:r w:rsidR="000146EF"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Attention to detail, Teamwork and multidisciplinary coordination, Verbal and written communication, Willingness to learn new technologies, Organisational skills, Proactive meeting and workshop participation.</w:t>
      </w:r>
    </w:p>
    <w:p w14:paraId="3B954679" w14:textId="7DC984BA" w:rsidR="00C5602C" w:rsidRPr="00BA1CDE" w:rsidRDefault="00C5602C" w:rsidP="00A90527">
      <w:pPr>
        <w:rPr>
          <w:rFonts w:ascii="Arial" w:hAnsi="Arial" w:cs="Arial"/>
          <w:sz w:val="22"/>
          <w:szCs w:val="22"/>
          <w:lang w:val="en-GB"/>
        </w:rPr>
      </w:pPr>
      <w:r w:rsidRPr="00BA1CDE">
        <w:rPr>
          <w:rFonts w:ascii="Arial" w:hAnsi="Arial" w:cs="Arial"/>
          <w:b/>
          <w:bCs/>
          <w:sz w:val="22"/>
          <w:szCs w:val="22"/>
          <w:lang w:val="en-GB"/>
        </w:rPr>
        <w:t xml:space="preserve">Interests: </w:t>
      </w:r>
      <w:r w:rsidRPr="00BA1CDE">
        <w:rPr>
          <w:rFonts w:ascii="Arial" w:hAnsi="Arial" w:cs="Arial"/>
          <w:sz w:val="22"/>
          <w:szCs w:val="22"/>
          <w:lang w:val="en-GB"/>
        </w:rPr>
        <w:t xml:space="preserve">Digital engineering, BIM workflows and standards, 3D modelling concepts, Machine learning.</w:t>
      </w:r>
    </w:p>
    <w:sectPr w:rsidR="00C5602C" w:rsidRPr="00BA1CDE" w:rsidSect="000525D4">
      <w:footerReference w:type="defaul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5F4389" w14:textId="77777777" w:rsidR="00576EFF" w:rsidRDefault="00576EFF" w:rsidP="005A7565">
      <w:r>
        <w:separator/>
      </w:r>
    </w:p>
  </w:endnote>
  <w:endnote w:type="continuationSeparator" w:id="0">
    <w:p w14:paraId="45724974" w14:textId="77777777" w:rsidR="00576EFF" w:rsidRDefault="00576EFF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3ABAA" w14:textId="761AB6F7" w:rsidR="00E85944" w:rsidRDefault="00E85944" w:rsidP="004725C4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F91C6A" w14:textId="77777777" w:rsidR="00576EFF" w:rsidRDefault="00576EFF" w:rsidP="005A7565">
      <w:r>
        <w:separator/>
      </w:r>
    </w:p>
  </w:footnote>
  <w:footnote w:type="continuationSeparator" w:id="0">
    <w:p w14:paraId="329F1F14" w14:textId="77777777" w:rsidR="00576EFF" w:rsidRDefault="00576EFF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90EF9"/>
    <w:multiLevelType w:val="hybridMultilevel"/>
    <w:tmpl w:val="20D4E48E"/>
    <w:lvl w:ilvl="0" w:tplc="08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239F44AB"/>
    <w:multiLevelType w:val="hybridMultilevel"/>
    <w:tmpl w:val="119A7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C3456"/>
    <w:multiLevelType w:val="hybridMultilevel"/>
    <w:tmpl w:val="F91E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7E1F53"/>
    <w:multiLevelType w:val="hybridMultilevel"/>
    <w:tmpl w:val="C7AA7B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16B28"/>
    <w:multiLevelType w:val="hybridMultilevel"/>
    <w:tmpl w:val="63926A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9D04A8"/>
    <w:multiLevelType w:val="hybridMultilevel"/>
    <w:tmpl w:val="B352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CD05DC"/>
    <w:multiLevelType w:val="hybridMultilevel"/>
    <w:tmpl w:val="D49C01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A494A"/>
    <w:multiLevelType w:val="hybridMultilevel"/>
    <w:tmpl w:val="CD189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243B2"/>
    <w:multiLevelType w:val="hybridMultilevel"/>
    <w:tmpl w:val="491076D4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77C74"/>
    <w:multiLevelType w:val="hybridMultilevel"/>
    <w:tmpl w:val="7B6EBA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D25034"/>
    <w:multiLevelType w:val="hybridMultilevel"/>
    <w:tmpl w:val="3FBEAC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7D3A48"/>
    <w:multiLevelType w:val="hybridMultilevel"/>
    <w:tmpl w:val="53962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65928">
    <w:abstractNumId w:val="0"/>
  </w:num>
  <w:num w:numId="2" w16cid:durableId="1768190576">
    <w:abstractNumId w:val="7"/>
  </w:num>
  <w:num w:numId="3" w16cid:durableId="852299366">
    <w:abstractNumId w:val="10"/>
  </w:num>
  <w:num w:numId="4" w16cid:durableId="1338270236">
    <w:abstractNumId w:val="6"/>
  </w:num>
  <w:num w:numId="5" w16cid:durableId="162741436">
    <w:abstractNumId w:val="15"/>
  </w:num>
  <w:num w:numId="6" w16cid:durableId="1514563659">
    <w:abstractNumId w:val="3"/>
  </w:num>
  <w:num w:numId="7" w16cid:durableId="920993669">
    <w:abstractNumId w:val="4"/>
  </w:num>
  <w:num w:numId="8" w16cid:durableId="702438276">
    <w:abstractNumId w:val="1"/>
  </w:num>
  <w:num w:numId="9" w16cid:durableId="1234584248">
    <w:abstractNumId w:val="9"/>
  </w:num>
  <w:num w:numId="10" w16cid:durableId="1270822282">
    <w:abstractNumId w:val="2"/>
  </w:num>
  <w:num w:numId="11" w16cid:durableId="1173183246">
    <w:abstractNumId w:val="18"/>
  </w:num>
  <w:num w:numId="12" w16cid:durableId="1317999559">
    <w:abstractNumId w:val="13"/>
  </w:num>
  <w:num w:numId="13" w16cid:durableId="777719616">
    <w:abstractNumId w:val="8"/>
  </w:num>
  <w:num w:numId="14" w16cid:durableId="266230732">
    <w:abstractNumId w:val="16"/>
  </w:num>
  <w:num w:numId="15" w16cid:durableId="359161433">
    <w:abstractNumId w:val="5"/>
  </w:num>
  <w:num w:numId="16" w16cid:durableId="1379863204">
    <w:abstractNumId w:val="17"/>
  </w:num>
  <w:num w:numId="17" w16cid:durableId="855577650">
    <w:abstractNumId w:val="12"/>
  </w:num>
  <w:num w:numId="18" w16cid:durableId="939139007">
    <w:abstractNumId w:val="11"/>
  </w:num>
  <w:num w:numId="19" w16cid:durableId="212966330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7C0"/>
    <w:rsid w:val="00001F10"/>
    <w:rsid w:val="000023A0"/>
    <w:rsid w:val="00007CB4"/>
    <w:rsid w:val="00013A84"/>
    <w:rsid w:val="000146EF"/>
    <w:rsid w:val="00020650"/>
    <w:rsid w:val="000208CD"/>
    <w:rsid w:val="00027345"/>
    <w:rsid w:val="00030228"/>
    <w:rsid w:val="00030839"/>
    <w:rsid w:val="00032B32"/>
    <w:rsid w:val="00033B70"/>
    <w:rsid w:val="0004544B"/>
    <w:rsid w:val="000524C8"/>
    <w:rsid w:val="000525D4"/>
    <w:rsid w:val="00055664"/>
    <w:rsid w:val="00056B71"/>
    <w:rsid w:val="00057879"/>
    <w:rsid w:val="000615EE"/>
    <w:rsid w:val="00062C3F"/>
    <w:rsid w:val="000643B3"/>
    <w:rsid w:val="00065B52"/>
    <w:rsid w:val="0007342C"/>
    <w:rsid w:val="000809A1"/>
    <w:rsid w:val="00081F14"/>
    <w:rsid w:val="000977EF"/>
    <w:rsid w:val="000A0B94"/>
    <w:rsid w:val="000A6070"/>
    <w:rsid w:val="000A64C0"/>
    <w:rsid w:val="000B12A6"/>
    <w:rsid w:val="000B16E0"/>
    <w:rsid w:val="000B4224"/>
    <w:rsid w:val="000B4391"/>
    <w:rsid w:val="000C0133"/>
    <w:rsid w:val="000C21D9"/>
    <w:rsid w:val="000C29B7"/>
    <w:rsid w:val="000C30BE"/>
    <w:rsid w:val="000C41FF"/>
    <w:rsid w:val="000D1129"/>
    <w:rsid w:val="000D5F23"/>
    <w:rsid w:val="000D6220"/>
    <w:rsid w:val="000E6D36"/>
    <w:rsid w:val="000F2067"/>
    <w:rsid w:val="000F21CB"/>
    <w:rsid w:val="00101879"/>
    <w:rsid w:val="001022F3"/>
    <w:rsid w:val="00102D58"/>
    <w:rsid w:val="001042A1"/>
    <w:rsid w:val="001059F8"/>
    <w:rsid w:val="00105F15"/>
    <w:rsid w:val="00107286"/>
    <w:rsid w:val="001111B3"/>
    <w:rsid w:val="00111F87"/>
    <w:rsid w:val="00112F0C"/>
    <w:rsid w:val="001132CA"/>
    <w:rsid w:val="0011402A"/>
    <w:rsid w:val="001167B3"/>
    <w:rsid w:val="00122D59"/>
    <w:rsid w:val="00131A62"/>
    <w:rsid w:val="001323B0"/>
    <w:rsid w:val="001323FD"/>
    <w:rsid w:val="0013267A"/>
    <w:rsid w:val="0013368C"/>
    <w:rsid w:val="0013384F"/>
    <w:rsid w:val="001353E9"/>
    <w:rsid w:val="00146390"/>
    <w:rsid w:val="0015027F"/>
    <w:rsid w:val="0015295F"/>
    <w:rsid w:val="00156B88"/>
    <w:rsid w:val="00161CD3"/>
    <w:rsid w:val="00162986"/>
    <w:rsid w:val="001641BF"/>
    <w:rsid w:val="00177387"/>
    <w:rsid w:val="00181B43"/>
    <w:rsid w:val="00182337"/>
    <w:rsid w:val="00183BA6"/>
    <w:rsid w:val="00183FD3"/>
    <w:rsid w:val="001844F0"/>
    <w:rsid w:val="00185022"/>
    <w:rsid w:val="0018553F"/>
    <w:rsid w:val="00194309"/>
    <w:rsid w:val="001A06A8"/>
    <w:rsid w:val="001A0C4C"/>
    <w:rsid w:val="001A2029"/>
    <w:rsid w:val="001A3DDC"/>
    <w:rsid w:val="001A6E7E"/>
    <w:rsid w:val="001B0371"/>
    <w:rsid w:val="001B0DA6"/>
    <w:rsid w:val="001B108A"/>
    <w:rsid w:val="001B548D"/>
    <w:rsid w:val="001C0F04"/>
    <w:rsid w:val="001C1406"/>
    <w:rsid w:val="001C2092"/>
    <w:rsid w:val="001C29E5"/>
    <w:rsid w:val="001D0010"/>
    <w:rsid w:val="001D1A37"/>
    <w:rsid w:val="001D3359"/>
    <w:rsid w:val="001D3B83"/>
    <w:rsid w:val="001D6B84"/>
    <w:rsid w:val="001E0FD6"/>
    <w:rsid w:val="001E2C15"/>
    <w:rsid w:val="001E469C"/>
    <w:rsid w:val="001E6A4B"/>
    <w:rsid w:val="001E72B3"/>
    <w:rsid w:val="001E7436"/>
    <w:rsid w:val="001F0058"/>
    <w:rsid w:val="001F3097"/>
    <w:rsid w:val="001F64EB"/>
    <w:rsid w:val="002029DD"/>
    <w:rsid w:val="00204B3C"/>
    <w:rsid w:val="00206F8A"/>
    <w:rsid w:val="00207A6C"/>
    <w:rsid w:val="00212B25"/>
    <w:rsid w:val="00214271"/>
    <w:rsid w:val="00216FDF"/>
    <w:rsid w:val="00217D1D"/>
    <w:rsid w:val="00220338"/>
    <w:rsid w:val="00224F6D"/>
    <w:rsid w:val="00233093"/>
    <w:rsid w:val="00241560"/>
    <w:rsid w:val="0024293F"/>
    <w:rsid w:val="002436C4"/>
    <w:rsid w:val="00244368"/>
    <w:rsid w:val="00246E2B"/>
    <w:rsid w:val="002478E2"/>
    <w:rsid w:val="002504B4"/>
    <w:rsid w:val="00251FA2"/>
    <w:rsid w:val="002525C0"/>
    <w:rsid w:val="0025263D"/>
    <w:rsid w:val="00257F15"/>
    <w:rsid w:val="00260C72"/>
    <w:rsid w:val="002621D3"/>
    <w:rsid w:val="002647A7"/>
    <w:rsid w:val="00267229"/>
    <w:rsid w:val="002724A3"/>
    <w:rsid w:val="00272B8A"/>
    <w:rsid w:val="00276EBC"/>
    <w:rsid w:val="00280927"/>
    <w:rsid w:val="00282996"/>
    <w:rsid w:val="0028477A"/>
    <w:rsid w:val="00291021"/>
    <w:rsid w:val="0029167E"/>
    <w:rsid w:val="00292655"/>
    <w:rsid w:val="0029323F"/>
    <w:rsid w:val="002935A2"/>
    <w:rsid w:val="00293EB4"/>
    <w:rsid w:val="00295239"/>
    <w:rsid w:val="002A22B5"/>
    <w:rsid w:val="002A2D52"/>
    <w:rsid w:val="002A4A49"/>
    <w:rsid w:val="002C0638"/>
    <w:rsid w:val="002C1C52"/>
    <w:rsid w:val="002C4B85"/>
    <w:rsid w:val="002C6C74"/>
    <w:rsid w:val="002C75CE"/>
    <w:rsid w:val="002C7FD6"/>
    <w:rsid w:val="002D5CA4"/>
    <w:rsid w:val="002E00EC"/>
    <w:rsid w:val="002E4876"/>
    <w:rsid w:val="002F1280"/>
    <w:rsid w:val="002F2A84"/>
    <w:rsid w:val="002F4554"/>
    <w:rsid w:val="002F56DF"/>
    <w:rsid w:val="002F6D2D"/>
    <w:rsid w:val="002F7C14"/>
    <w:rsid w:val="003063BB"/>
    <w:rsid w:val="003072A5"/>
    <w:rsid w:val="00321A8E"/>
    <w:rsid w:val="00324C5D"/>
    <w:rsid w:val="00332F54"/>
    <w:rsid w:val="00333470"/>
    <w:rsid w:val="00334D29"/>
    <w:rsid w:val="0033557D"/>
    <w:rsid w:val="00341DC4"/>
    <w:rsid w:val="00344E64"/>
    <w:rsid w:val="003546AF"/>
    <w:rsid w:val="0035573F"/>
    <w:rsid w:val="0035787E"/>
    <w:rsid w:val="0036073C"/>
    <w:rsid w:val="00360C72"/>
    <w:rsid w:val="00361566"/>
    <w:rsid w:val="00363CFD"/>
    <w:rsid w:val="00371134"/>
    <w:rsid w:val="00373A5D"/>
    <w:rsid w:val="0037510C"/>
    <w:rsid w:val="00380048"/>
    <w:rsid w:val="0038092A"/>
    <w:rsid w:val="00381598"/>
    <w:rsid w:val="00383198"/>
    <w:rsid w:val="00385F31"/>
    <w:rsid w:val="00386713"/>
    <w:rsid w:val="00387B2D"/>
    <w:rsid w:val="0039222D"/>
    <w:rsid w:val="003A03EA"/>
    <w:rsid w:val="003A0D27"/>
    <w:rsid w:val="003A6261"/>
    <w:rsid w:val="003B1828"/>
    <w:rsid w:val="003B19FB"/>
    <w:rsid w:val="003B4EF5"/>
    <w:rsid w:val="003B5599"/>
    <w:rsid w:val="003B5785"/>
    <w:rsid w:val="003B582C"/>
    <w:rsid w:val="003B6D55"/>
    <w:rsid w:val="003B6DF2"/>
    <w:rsid w:val="003D2340"/>
    <w:rsid w:val="003D2CF2"/>
    <w:rsid w:val="003D2DDA"/>
    <w:rsid w:val="003D5195"/>
    <w:rsid w:val="003E0912"/>
    <w:rsid w:val="003F042E"/>
    <w:rsid w:val="003F0699"/>
    <w:rsid w:val="003F14A9"/>
    <w:rsid w:val="003F36E4"/>
    <w:rsid w:val="003F3B64"/>
    <w:rsid w:val="003F568D"/>
    <w:rsid w:val="003F6AFD"/>
    <w:rsid w:val="0040253A"/>
    <w:rsid w:val="004101AB"/>
    <w:rsid w:val="00412C89"/>
    <w:rsid w:val="0042304D"/>
    <w:rsid w:val="00423E6E"/>
    <w:rsid w:val="004240B1"/>
    <w:rsid w:val="00424BCF"/>
    <w:rsid w:val="0042500F"/>
    <w:rsid w:val="00443FEB"/>
    <w:rsid w:val="00444D0A"/>
    <w:rsid w:val="004529F5"/>
    <w:rsid w:val="0045432D"/>
    <w:rsid w:val="004560AC"/>
    <w:rsid w:val="0045632C"/>
    <w:rsid w:val="00456880"/>
    <w:rsid w:val="004600DD"/>
    <w:rsid w:val="00462502"/>
    <w:rsid w:val="00462B8F"/>
    <w:rsid w:val="004725C4"/>
    <w:rsid w:val="00474238"/>
    <w:rsid w:val="00476B1E"/>
    <w:rsid w:val="004842B8"/>
    <w:rsid w:val="00490128"/>
    <w:rsid w:val="00495073"/>
    <w:rsid w:val="00497DC3"/>
    <w:rsid w:val="004A043D"/>
    <w:rsid w:val="004A2D1B"/>
    <w:rsid w:val="004A52D9"/>
    <w:rsid w:val="004A6341"/>
    <w:rsid w:val="004A70BF"/>
    <w:rsid w:val="004B0619"/>
    <w:rsid w:val="004B0757"/>
    <w:rsid w:val="004B2550"/>
    <w:rsid w:val="004B3E80"/>
    <w:rsid w:val="004B4411"/>
    <w:rsid w:val="004B4F46"/>
    <w:rsid w:val="004B5086"/>
    <w:rsid w:val="004B66CF"/>
    <w:rsid w:val="004C1320"/>
    <w:rsid w:val="004C4A7A"/>
    <w:rsid w:val="004C59B1"/>
    <w:rsid w:val="004C7236"/>
    <w:rsid w:val="004D1C6A"/>
    <w:rsid w:val="004E676C"/>
    <w:rsid w:val="004F1030"/>
    <w:rsid w:val="004F16CF"/>
    <w:rsid w:val="004F6522"/>
    <w:rsid w:val="005050D4"/>
    <w:rsid w:val="00505B33"/>
    <w:rsid w:val="00507ED0"/>
    <w:rsid w:val="00515FBD"/>
    <w:rsid w:val="00521D29"/>
    <w:rsid w:val="00522A3E"/>
    <w:rsid w:val="00522F91"/>
    <w:rsid w:val="005260C1"/>
    <w:rsid w:val="00526488"/>
    <w:rsid w:val="00526F83"/>
    <w:rsid w:val="00532A8D"/>
    <w:rsid w:val="00532F85"/>
    <w:rsid w:val="0055497B"/>
    <w:rsid w:val="00555074"/>
    <w:rsid w:val="00562190"/>
    <w:rsid w:val="00562256"/>
    <w:rsid w:val="00562544"/>
    <w:rsid w:val="00565039"/>
    <w:rsid w:val="005709EC"/>
    <w:rsid w:val="00571BDB"/>
    <w:rsid w:val="00576EFF"/>
    <w:rsid w:val="00583924"/>
    <w:rsid w:val="0058698A"/>
    <w:rsid w:val="00593112"/>
    <w:rsid w:val="005957B6"/>
    <w:rsid w:val="005965D6"/>
    <w:rsid w:val="005A024E"/>
    <w:rsid w:val="005A0899"/>
    <w:rsid w:val="005A583F"/>
    <w:rsid w:val="005A7565"/>
    <w:rsid w:val="005B06D0"/>
    <w:rsid w:val="005B2916"/>
    <w:rsid w:val="005B3700"/>
    <w:rsid w:val="005C0ED1"/>
    <w:rsid w:val="005C1F0E"/>
    <w:rsid w:val="005C65CD"/>
    <w:rsid w:val="005C70DF"/>
    <w:rsid w:val="005D16AB"/>
    <w:rsid w:val="005D54BB"/>
    <w:rsid w:val="005D54E4"/>
    <w:rsid w:val="005D5C2A"/>
    <w:rsid w:val="005E3940"/>
    <w:rsid w:val="005E58BD"/>
    <w:rsid w:val="005F2A5E"/>
    <w:rsid w:val="005F5271"/>
    <w:rsid w:val="005F5B65"/>
    <w:rsid w:val="005F61C9"/>
    <w:rsid w:val="005F6C22"/>
    <w:rsid w:val="006000D6"/>
    <w:rsid w:val="006010F2"/>
    <w:rsid w:val="00602810"/>
    <w:rsid w:val="006032F6"/>
    <w:rsid w:val="00605767"/>
    <w:rsid w:val="00606004"/>
    <w:rsid w:val="006117F7"/>
    <w:rsid w:val="0061394E"/>
    <w:rsid w:val="00614826"/>
    <w:rsid w:val="006201F0"/>
    <w:rsid w:val="00633B06"/>
    <w:rsid w:val="006354A4"/>
    <w:rsid w:val="00635AE1"/>
    <w:rsid w:val="00635D73"/>
    <w:rsid w:val="006371DC"/>
    <w:rsid w:val="006379E8"/>
    <w:rsid w:val="0064372D"/>
    <w:rsid w:val="00644F9A"/>
    <w:rsid w:val="006461AB"/>
    <w:rsid w:val="00646C2A"/>
    <w:rsid w:val="00647B19"/>
    <w:rsid w:val="00651C8D"/>
    <w:rsid w:val="0065454A"/>
    <w:rsid w:val="00654721"/>
    <w:rsid w:val="00655269"/>
    <w:rsid w:val="00655291"/>
    <w:rsid w:val="00657D44"/>
    <w:rsid w:val="0066034C"/>
    <w:rsid w:val="00661A9E"/>
    <w:rsid w:val="006638A8"/>
    <w:rsid w:val="00664DE3"/>
    <w:rsid w:val="006653F4"/>
    <w:rsid w:val="00665B2C"/>
    <w:rsid w:val="0067071F"/>
    <w:rsid w:val="00674A77"/>
    <w:rsid w:val="00675DF6"/>
    <w:rsid w:val="00676F62"/>
    <w:rsid w:val="00680024"/>
    <w:rsid w:val="0068007A"/>
    <w:rsid w:val="006840C6"/>
    <w:rsid w:val="0068627A"/>
    <w:rsid w:val="00690E7F"/>
    <w:rsid w:val="0069489F"/>
    <w:rsid w:val="00695FE0"/>
    <w:rsid w:val="006B1CC5"/>
    <w:rsid w:val="006B26D4"/>
    <w:rsid w:val="006B5621"/>
    <w:rsid w:val="006B5BBC"/>
    <w:rsid w:val="006B60A6"/>
    <w:rsid w:val="006C64C5"/>
    <w:rsid w:val="006D099B"/>
    <w:rsid w:val="006D0A3A"/>
    <w:rsid w:val="006D12B5"/>
    <w:rsid w:val="006D230D"/>
    <w:rsid w:val="006D2F25"/>
    <w:rsid w:val="006D35EB"/>
    <w:rsid w:val="006D4E0E"/>
    <w:rsid w:val="006D5A52"/>
    <w:rsid w:val="006D7641"/>
    <w:rsid w:val="006E20AB"/>
    <w:rsid w:val="006E244B"/>
    <w:rsid w:val="006E34BB"/>
    <w:rsid w:val="006E4591"/>
    <w:rsid w:val="006F016E"/>
    <w:rsid w:val="006F151E"/>
    <w:rsid w:val="006F4A14"/>
    <w:rsid w:val="00702C02"/>
    <w:rsid w:val="0070404F"/>
    <w:rsid w:val="00711201"/>
    <w:rsid w:val="007121F8"/>
    <w:rsid w:val="00712B28"/>
    <w:rsid w:val="007137F5"/>
    <w:rsid w:val="007206A2"/>
    <w:rsid w:val="00723E63"/>
    <w:rsid w:val="007266E8"/>
    <w:rsid w:val="00737C9E"/>
    <w:rsid w:val="00741D59"/>
    <w:rsid w:val="00743C1C"/>
    <w:rsid w:val="0074427E"/>
    <w:rsid w:val="0074766F"/>
    <w:rsid w:val="007522E1"/>
    <w:rsid w:val="00757C61"/>
    <w:rsid w:val="00757DD3"/>
    <w:rsid w:val="00774780"/>
    <w:rsid w:val="00774F9F"/>
    <w:rsid w:val="007762D0"/>
    <w:rsid w:val="00776E46"/>
    <w:rsid w:val="007867CB"/>
    <w:rsid w:val="00787779"/>
    <w:rsid w:val="00793A6D"/>
    <w:rsid w:val="00797E81"/>
    <w:rsid w:val="007A3712"/>
    <w:rsid w:val="007A410A"/>
    <w:rsid w:val="007B2665"/>
    <w:rsid w:val="007B2938"/>
    <w:rsid w:val="007B33FA"/>
    <w:rsid w:val="007B6D07"/>
    <w:rsid w:val="007C0686"/>
    <w:rsid w:val="007C2454"/>
    <w:rsid w:val="007C29AA"/>
    <w:rsid w:val="007C56F7"/>
    <w:rsid w:val="007C589F"/>
    <w:rsid w:val="007C6A23"/>
    <w:rsid w:val="007C734D"/>
    <w:rsid w:val="007D10EF"/>
    <w:rsid w:val="007D1178"/>
    <w:rsid w:val="007D3887"/>
    <w:rsid w:val="007D4E01"/>
    <w:rsid w:val="007D7157"/>
    <w:rsid w:val="007E149B"/>
    <w:rsid w:val="007E4555"/>
    <w:rsid w:val="007E6395"/>
    <w:rsid w:val="007E6C7A"/>
    <w:rsid w:val="007E7F89"/>
    <w:rsid w:val="007F0208"/>
    <w:rsid w:val="007F0554"/>
    <w:rsid w:val="007F1967"/>
    <w:rsid w:val="007F2B0B"/>
    <w:rsid w:val="008000A1"/>
    <w:rsid w:val="0080469C"/>
    <w:rsid w:val="00804B1E"/>
    <w:rsid w:val="00806AE9"/>
    <w:rsid w:val="00811294"/>
    <w:rsid w:val="00814728"/>
    <w:rsid w:val="00816BA7"/>
    <w:rsid w:val="00820E1A"/>
    <w:rsid w:val="00826CFF"/>
    <w:rsid w:val="00837900"/>
    <w:rsid w:val="00837A6A"/>
    <w:rsid w:val="00844004"/>
    <w:rsid w:val="008524B4"/>
    <w:rsid w:val="008579B8"/>
    <w:rsid w:val="00860D98"/>
    <w:rsid w:val="0086598D"/>
    <w:rsid w:val="008718D4"/>
    <w:rsid w:val="00871C5B"/>
    <w:rsid w:val="0087416A"/>
    <w:rsid w:val="008752CD"/>
    <w:rsid w:val="00875B03"/>
    <w:rsid w:val="00875C68"/>
    <w:rsid w:val="00876C97"/>
    <w:rsid w:val="00880956"/>
    <w:rsid w:val="008814B6"/>
    <w:rsid w:val="00883965"/>
    <w:rsid w:val="008852B5"/>
    <w:rsid w:val="008A177A"/>
    <w:rsid w:val="008A2AEA"/>
    <w:rsid w:val="008A3FDB"/>
    <w:rsid w:val="008A4885"/>
    <w:rsid w:val="008A57C6"/>
    <w:rsid w:val="008A60B6"/>
    <w:rsid w:val="008A7BA6"/>
    <w:rsid w:val="008B3ADB"/>
    <w:rsid w:val="008B403C"/>
    <w:rsid w:val="008B618F"/>
    <w:rsid w:val="008C1D94"/>
    <w:rsid w:val="008C2D45"/>
    <w:rsid w:val="008C3209"/>
    <w:rsid w:val="008C3A3A"/>
    <w:rsid w:val="008C60F3"/>
    <w:rsid w:val="008D0EAF"/>
    <w:rsid w:val="008D1F17"/>
    <w:rsid w:val="008D41CD"/>
    <w:rsid w:val="008E1745"/>
    <w:rsid w:val="008E2073"/>
    <w:rsid w:val="008E3E3F"/>
    <w:rsid w:val="008E6CDB"/>
    <w:rsid w:val="008F4323"/>
    <w:rsid w:val="008F6C34"/>
    <w:rsid w:val="008F7920"/>
    <w:rsid w:val="00902BAA"/>
    <w:rsid w:val="009068BB"/>
    <w:rsid w:val="00922FDF"/>
    <w:rsid w:val="009265ED"/>
    <w:rsid w:val="00926991"/>
    <w:rsid w:val="009310B7"/>
    <w:rsid w:val="00933336"/>
    <w:rsid w:val="0093387B"/>
    <w:rsid w:val="00936986"/>
    <w:rsid w:val="00936DBD"/>
    <w:rsid w:val="00940F57"/>
    <w:rsid w:val="009442E1"/>
    <w:rsid w:val="00953697"/>
    <w:rsid w:val="00954EA7"/>
    <w:rsid w:val="0095729C"/>
    <w:rsid w:val="00960F37"/>
    <w:rsid w:val="00961210"/>
    <w:rsid w:val="00962F64"/>
    <w:rsid w:val="0097086D"/>
    <w:rsid w:val="00972DE9"/>
    <w:rsid w:val="0097389A"/>
    <w:rsid w:val="00976BB5"/>
    <w:rsid w:val="00983201"/>
    <w:rsid w:val="00983253"/>
    <w:rsid w:val="009835A4"/>
    <w:rsid w:val="00984ED9"/>
    <w:rsid w:val="0098550F"/>
    <w:rsid w:val="0098564B"/>
    <w:rsid w:val="009900D1"/>
    <w:rsid w:val="00991901"/>
    <w:rsid w:val="00994E3B"/>
    <w:rsid w:val="009974FC"/>
    <w:rsid w:val="009A04E0"/>
    <w:rsid w:val="009A35A7"/>
    <w:rsid w:val="009A5926"/>
    <w:rsid w:val="009A5C0C"/>
    <w:rsid w:val="009B3773"/>
    <w:rsid w:val="009C4403"/>
    <w:rsid w:val="009C4CCC"/>
    <w:rsid w:val="009C6AA9"/>
    <w:rsid w:val="009D2A1C"/>
    <w:rsid w:val="009D2BEB"/>
    <w:rsid w:val="009D3265"/>
    <w:rsid w:val="009D432B"/>
    <w:rsid w:val="009D759B"/>
    <w:rsid w:val="009E2356"/>
    <w:rsid w:val="009E6021"/>
    <w:rsid w:val="009E7C5C"/>
    <w:rsid w:val="009F1064"/>
    <w:rsid w:val="00A00200"/>
    <w:rsid w:val="00A0199F"/>
    <w:rsid w:val="00A03337"/>
    <w:rsid w:val="00A04473"/>
    <w:rsid w:val="00A049D8"/>
    <w:rsid w:val="00A070D4"/>
    <w:rsid w:val="00A07998"/>
    <w:rsid w:val="00A10134"/>
    <w:rsid w:val="00A12DAF"/>
    <w:rsid w:val="00A137D0"/>
    <w:rsid w:val="00A15D1B"/>
    <w:rsid w:val="00A16C53"/>
    <w:rsid w:val="00A226AC"/>
    <w:rsid w:val="00A23D2E"/>
    <w:rsid w:val="00A241FF"/>
    <w:rsid w:val="00A30F6A"/>
    <w:rsid w:val="00A32B31"/>
    <w:rsid w:val="00A334AE"/>
    <w:rsid w:val="00A339B6"/>
    <w:rsid w:val="00A35F6E"/>
    <w:rsid w:val="00A42CAB"/>
    <w:rsid w:val="00A43AAF"/>
    <w:rsid w:val="00A44A17"/>
    <w:rsid w:val="00A50361"/>
    <w:rsid w:val="00A50EDF"/>
    <w:rsid w:val="00A53DC5"/>
    <w:rsid w:val="00A54297"/>
    <w:rsid w:val="00A63184"/>
    <w:rsid w:val="00A63F2E"/>
    <w:rsid w:val="00A65ED0"/>
    <w:rsid w:val="00A6782C"/>
    <w:rsid w:val="00A74490"/>
    <w:rsid w:val="00A8153B"/>
    <w:rsid w:val="00A847C0"/>
    <w:rsid w:val="00A84D9E"/>
    <w:rsid w:val="00A90527"/>
    <w:rsid w:val="00A911E3"/>
    <w:rsid w:val="00A93309"/>
    <w:rsid w:val="00A946CD"/>
    <w:rsid w:val="00A95CAB"/>
    <w:rsid w:val="00A95D0B"/>
    <w:rsid w:val="00A97DB1"/>
    <w:rsid w:val="00AA0CA0"/>
    <w:rsid w:val="00AA1E31"/>
    <w:rsid w:val="00AA4E10"/>
    <w:rsid w:val="00AA722F"/>
    <w:rsid w:val="00AB6D85"/>
    <w:rsid w:val="00AC2035"/>
    <w:rsid w:val="00AC4586"/>
    <w:rsid w:val="00AD2021"/>
    <w:rsid w:val="00AD709A"/>
    <w:rsid w:val="00AE1AEB"/>
    <w:rsid w:val="00AE238D"/>
    <w:rsid w:val="00AE26E0"/>
    <w:rsid w:val="00AE2DB5"/>
    <w:rsid w:val="00AE3793"/>
    <w:rsid w:val="00AE5898"/>
    <w:rsid w:val="00AE5BC6"/>
    <w:rsid w:val="00AE5DBF"/>
    <w:rsid w:val="00AE6DF5"/>
    <w:rsid w:val="00AE78F3"/>
    <w:rsid w:val="00AF0815"/>
    <w:rsid w:val="00AF0B1F"/>
    <w:rsid w:val="00B01502"/>
    <w:rsid w:val="00B0157F"/>
    <w:rsid w:val="00B04E02"/>
    <w:rsid w:val="00B109E2"/>
    <w:rsid w:val="00B1596F"/>
    <w:rsid w:val="00B207C8"/>
    <w:rsid w:val="00B23469"/>
    <w:rsid w:val="00B23636"/>
    <w:rsid w:val="00B236BC"/>
    <w:rsid w:val="00B26657"/>
    <w:rsid w:val="00B47ABD"/>
    <w:rsid w:val="00B56F5F"/>
    <w:rsid w:val="00B61D54"/>
    <w:rsid w:val="00B62957"/>
    <w:rsid w:val="00B64001"/>
    <w:rsid w:val="00B6503A"/>
    <w:rsid w:val="00B65126"/>
    <w:rsid w:val="00B66573"/>
    <w:rsid w:val="00B703F2"/>
    <w:rsid w:val="00B72E3A"/>
    <w:rsid w:val="00B74448"/>
    <w:rsid w:val="00B768F1"/>
    <w:rsid w:val="00B76B98"/>
    <w:rsid w:val="00B776B7"/>
    <w:rsid w:val="00B77C69"/>
    <w:rsid w:val="00B8192E"/>
    <w:rsid w:val="00B84BF7"/>
    <w:rsid w:val="00B874B0"/>
    <w:rsid w:val="00B9595B"/>
    <w:rsid w:val="00B97649"/>
    <w:rsid w:val="00BA03D1"/>
    <w:rsid w:val="00BA1CDE"/>
    <w:rsid w:val="00BA4A75"/>
    <w:rsid w:val="00BB0FA9"/>
    <w:rsid w:val="00BB19E5"/>
    <w:rsid w:val="00BC1B5E"/>
    <w:rsid w:val="00BC1DC1"/>
    <w:rsid w:val="00BC241C"/>
    <w:rsid w:val="00BC7DFE"/>
    <w:rsid w:val="00BC7F89"/>
    <w:rsid w:val="00BE046E"/>
    <w:rsid w:val="00BE130D"/>
    <w:rsid w:val="00BE25A4"/>
    <w:rsid w:val="00BE3E02"/>
    <w:rsid w:val="00BE51DC"/>
    <w:rsid w:val="00BE5799"/>
    <w:rsid w:val="00BE7BC5"/>
    <w:rsid w:val="00BF02E5"/>
    <w:rsid w:val="00BF0A82"/>
    <w:rsid w:val="00BF0C6F"/>
    <w:rsid w:val="00BF2BDF"/>
    <w:rsid w:val="00BF4371"/>
    <w:rsid w:val="00BF4FAC"/>
    <w:rsid w:val="00BF6BAC"/>
    <w:rsid w:val="00BF709C"/>
    <w:rsid w:val="00C056F6"/>
    <w:rsid w:val="00C06DF0"/>
    <w:rsid w:val="00C074FA"/>
    <w:rsid w:val="00C10152"/>
    <w:rsid w:val="00C1167A"/>
    <w:rsid w:val="00C12560"/>
    <w:rsid w:val="00C13216"/>
    <w:rsid w:val="00C24E0E"/>
    <w:rsid w:val="00C306A5"/>
    <w:rsid w:val="00C320AE"/>
    <w:rsid w:val="00C33E0A"/>
    <w:rsid w:val="00C503E6"/>
    <w:rsid w:val="00C52258"/>
    <w:rsid w:val="00C54554"/>
    <w:rsid w:val="00C55B0B"/>
    <w:rsid w:val="00C5602C"/>
    <w:rsid w:val="00C5728E"/>
    <w:rsid w:val="00C611B8"/>
    <w:rsid w:val="00C61A67"/>
    <w:rsid w:val="00C62507"/>
    <w:rsid w:val="00C626BE"/>
    <w:rsid w:val="00C6572C"/>
    <w:rsid w:val="00C66F23"/>
    <w:rsid w:val="00C70C0B"/>
    <w:rsid w:val="00C7118F"/>
    <w:rsid w:val="00C71617"/>
    <w:rsid w:val="00C7161D"/>
    <w:rsid w:val="00C745CB"/>
    <w:rsid w:val="00C83C26"/>
    <w:rsid w:val="00C867AD"/>
    <w:rsid w:val="00C90880"/>
    <w:rsid w:val="00C913BE"/>
    <w:rsid w:val="00C92D8F"/>
    <w:rsid w:val="00C936BA"/>
    <w:rsid w:val="00C97464"/>
    <w:rsid w:val="00CA3963"/>
    <w:rsid w:val="00CA6129"/>
    <w:rsid w:val="00CA77AB"/>
    <w:rsid w:val="00CA7E1A"/>
    <w:rsid w:val="00CB013A"/>
    <w:rsid w:val="00CB10ED"/>
    <w:rsid w:val="00CB169D"/>
    <w:rsid w:val="00CB34C5"/>
    <w:rsid w:val="00CB4D10"/>
    <w:rsid w:val="00CB659C"/>
    <w:rsid w:val="00CC1E24"/>
    <w:rsid w:val="00CC2A05"/>
    <w:rsid w:val="00CC4456"/>
    <w:rsid w:val="00CC4E4A"/>
    <w:rsid w:val="00CC5BE1"/>
    <w:rsid w:val="00CC5CBC"/>
    <w:rsid w:val="00CD0185"/>
    <w:rsid w:val="00CD1F32"/>
    <w:rsid w:val="00CD6B68"/>
    <w:rsid w:val="00CD6D35"/>
    <w:rsid w:val="00CE008E"/>
    <w:rsid w:val="00CE2083"/>
    <w:rsid w:val="00CE3820"/>
    <w:rsid w:val="00CE498F"/>
    <w:rsid w:val="00CE5EEB"/>
    <w:rsid w:val="00CF0548"/>
    <w:rsid w:val="00CF0848"/>
    <w:rsid w:val="00CF30F2"/>
    <w:rsid w:val="00CF3F81"/>
    <w:rsid w:val="00CF74E4"/>
    <w:rsid w:val="00D02F18"/>
    <w:rsid w:val="00D053B8"/>
    <w:rsid w:val="00D10E05"/>
    <w:rsid w:val="00D15B6F"/>
    <w:rsid w:val="00D203EC"/>
    <w:rsid w:val="00D22859"/>
    <w:rsid w:val="00D26435"/>
    <w:rsid w:val="00D27F1B"/>
    <w:rsid w:val="00D31E68"/>
    <w:rsid w:val="00D361D2"/>
    <w:rsid w:val="00D36391"/>
    <w:rsid w:val="00D365FD"/>
    <w:rsid w:val="00D37060"/>
    <w:rsid w:val="00D4416F"/>
    <w:rsid w:val="00D533E6"/>
    <w:rsid w:val="00D53F1D"/>
    <w:rsid w:val="00D57A34"/>
    <w:rsid w:val="00D67CC9"/>
    <w:rsid w:val="00D7074E"/>
    <w:rsid w:val="00D769BE"/>
    <w:rsid w:val="00D802FA"/>
    <w:rsid w:val="00D81F58"/>
    <w:rsid w:val="00D8233B"/>
    <w:rsid w:val="00D836A4"/>
    <w:rsid w:val="00D83A1D"/>
    <w:rsid w:val="00D83E31"/>
    <w:rsid w:val="00D84CFA"/>
    <w:rsid w:val="00D9021E"/>
    <w:rsid w:val="00D9177C"/>
    <w:rsid w:val="00D965EB"/>
    <w:rsid w:val="00DA1702"/>
    <w:rsid w:val="00DA3BDE"/>
    <w:rsid w:val="00DA6AE4"/>
    <w:rsid w:val="00DB66CD"/>
    <w:rsid w:val="00DC2311"/>
    <w:rsid w:val="00DC2E06"/>
    <w:rsid w:val="00DC4386"/>
    <w:rsid w:val="00DC6896"/>
    <w:rsid w:val="00DC7D4F"/>
    <w:rsid w:val="00DD28B6"/>
    <w:rsid w:val="00DD53DE"/>
    <w:rsid w:val="00DE0DE6"/>
    <w:rsid w:val="00DE4775"/>
    <w:rsid w:val="00DE50D7"/>
    <w:rsid w:val="00DF5829"/>
    <w:rsid w:val="00E00E24"/>
    <w:rsid w:val="00E1047A"/>
    <w:rsid w:val="00E105CB"/>
    <w:rsid w:val="00E14C8B"/>
    <w:rsid w:val="00E151C7"/>
    <w:rsid w:val="00E212E6"/>
    <w:rsid w:val="00E24928"/>
    <w:rsid w:val="00E31DC2"/>
    <w:rsid w:val="00E32EC6"/>
    <w:rsid w:val="00E33160"/>
    <w:rsid w:val="00E3316B"/>
    <w:rsid w:val="00E34140"/>
    <w:rsid w:val="00E410CF"/>
    <w:rsid w:val="00E41294"/>
    <w:rsid w:val="00E41462"/>
    <w:rsid w:val="00E43D37"/>
    <w:rsid w:val="00E44059"/>
    <w:rsid w:val="00E44393"/>
    <w:rsid w:val="00E51C03"/>
    <w:rsid w:val="00E52E55"/>
    <w:rsid w:val="00E53838"/>
    <w:rsid w:val="00E56F07"/>
    <w:rsid w:val="00E60561"/>
    <w:rsid w:val="00E63565"/>
    <w:rsid w:val="00E6675C"/>
    <w:rsid w:val="00E67EEC"/>
    <w:rsid w:val="00E73E34"/>
    <w:rsid w:val="00E74BC9"/>
    <w:rsid w:val="00E81660"/>
    <w:rsid w:val="00E85944"/>
    <w:rsid w:val="00E92993"/>
    <w:rsid w:val="00E929BC"/>
    <w:rsid w:val="00E92C87"/>
    <w:rsid w:val="00E94A7A"/>
    <w:rsid w:val="00E95B96"/>
    <w:rsid w:val="00E969E4"/>
    <w:rsid w:val="00E97492"/>
    <w:rsid w:val="00E97A25"/>
    <w:rsid w:val="00EA2F62"/>
    <w:rsid w:val="00EB03E9"/>
    <w:rsid w:val="00EB2616"/>
    <w:rsid w:val="00EB2A92"/>
    <w:rsid w:val="00EB38F5"/>
    <w:rsid w:val="00EC1067"/>
    <w:rsid w:val="00EC35DD"/>
    <w:rsid w:val="00EC5102"/>
    <w:rsid w:val="00EC51C5"/>
    <w:rsid w:val="00EC5869"/>
    <w:rsid w:val="00EC6A49"/>
    <w:rsid w:val="00EC7916"/>
    <w:rsid w:val="00ED0622"/>
    <w:rsid w:val="00ED0F7B"/>
    <w:rsid w:val="00ED214A"/>
    <w:rsid w:val="00ED42B3"/>
    <w:rsid w:val="00ED4452"/>
    <w:rsid w:val="00ED591A"/>
    <w:rsid w:val="00ED7841"/>
    <w:rsid w:val="00EE274E"/>
    <w:rsid w:val="00EE2D63"/>
    <w:rsid w:val="00EE5BFB"/>
    <w:rsid w:val="00EE6E8C"/>
    <w:rsid w:val="00EF17EE"/>
    <w:rsid w:val="00EF194E"/>
    <w:rsid w:val="00EF4E03"/>
    <w:rsid w:val="00EF4E24"/>
    <w:rsid w:val="00EF582B"/>
    <w:rsid w:val="00EF7574"/>
    <w:rsid w:val="00F02A44"/>
    <w:rsid w:val="00F072AF"/>
    <w:rsid w:val="00F07345"/>
    <w:rsid w:val="00F131AB"/>
    <w:rsid w:val="00F160EF"/>
    <w:rsid w:val="00F17533"/>
    <w:rsid w:val="00F253D8"/>
    <w:rsid w:val="00F26900"/>
    <w:rsid w:val="00F30E07"/>
    <w:rsid w:val="00F36351"/>
    <w:rsid w:val="00F376E5"/>
    <w:rsid w:val="00F41E0C"/>
    <w:rsid w:val="00F42645"/>
    <w:rsid w:val="00F4382D"/>
    <w:rsid w:val="00F5215D"/>
    <w:rsid w:val="00F5325D"/>
    <w:rsid w:val="00F54C46"/>
    <w:rsid w:val="00F5577B"/>
    <w:rsid w:val="00F61891"/>
    <w:rsid w:val="00F623B8"/>
    <w:rsid w:val="00F65303"/>
    <w:rsid w:val="00F71A97"/>
    <w:rsid w:val="00F74C70"/>
    <w:rsid w:val="00F90B04"/>
    <w:rsid w:val="00F93212"/>
    <w:rsid w:val="00F932C1"/>
    <w:rsid w:val="00F96378"/>
    <w:rsid w:val="00F9715D"/>
    <w:rsid w:val="00FA18C2"/>
    <w:rsid w:val="00FA1E88"/>
    <w:rsid w:val="00FA25FF"/>
    <w:rsid w:val="00FA35A2"/>
    <w:rsid w:val="00FB17B5"/>
    <w:rsid w:val="00FB17DA"/>
    <w:rsid w:val="00FB3974"/>
    <w:rsid w:val="00FB439F"/>
    <w:rsid w:val="00FB4FFB"/>
    <w:rsid w:val="00FB7095"/>
    <w:rsid w:val="00FB78CE"/>
    <w:rsid w:val="00FE5369"/>
    <w:rsid w:val="00FF37C2"/>
    <w:rsid w:val="00FF60E8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B8EBBB5"/>
  <w15:docId w15:val="{A11074A1-11DB-4208-B2C9-5DB2A39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84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linkedin.com/in/maxwell-catmur-1475a2209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xcatmur@icloud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GKA21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C12BDA667794A93ED621D98C21282" ma:contentTypeVersion="11" ma:contentTypeDescription="Create a new document." ma:contentTypeScope="" ma:versionID="2532b6e6ce6e1a8378ceb64ef137b737">
  <xsd:schema xmlns:xsd="http://www.w3.org/2001/XMLSchema" xmlns:xs="http://www.w3.org/2001/XMLSchema" xmlns:p="http://schemas.microsoft.com/office/2006/metadata/properties" xmlns:ns3="fa653908-1875-4c6a-b1d6-423c89bf6fd4" xmlns:ns4="bb01cd7d-b7ff-4d8b-97b0-580e653df696" targetNamespace="http://schemas.microsoft.com/office/2006/metadata/properties" ma:root="true" ma:fieldsID="ee627f1a4356b2d0dc38742e748f492e" ns3:_="" ns4:_="">
    <xsd:import namespace="fa653908-1875-4c6a-b1d6-423c89bf6fd4"/>
    <xsd:import namespace="bb01cd7d-b7ff-4d8b-97b0-580e653df69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653908-1875-4c6a-b1d6-423c89bf6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cd7d-b7ff-4d8b-97b0-580e653df69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a653908-1875-4c6a-b1d6-423c89bf6fd4" xsi:nil="true"/>
  </documentManagement>
</p:properties>
</file>

<file path=customXml/itemProps1.xml><?xml version="1.0" encoding="utf-8"?>
<ds:datastoreItem xmlns:ds="http://schemas.openxmlformats.org/officeDocument/2006/customXml" ds:itemID="{D935CE23-0751-46C6-BA6C-37FB6207CA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C4A1380-44C6-41DD-AC97-C4297174CB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a653908-1875-4c6a-b1d6-423c89bf6fd4"/>
    <ds:schemaRef ds:uri="bb01cd7d-b7ff-4d8b-97b0-580e653df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116957-82C8-4EA4-92AE-ED65BAE8BC2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C696035-E8BA-45D3-9978-7B8FD2E72583}">
  <ds:schemaRefs>
    <ds:schemaRef ds:uri="http://schemas.microsoft.com/office/2006/metadata/properties"/>
    <ds:schemaRef ds:uri="http://schemas.microsoft.com/office/infopath/2007/PartnerControls"/>
    <ds:schemaRef ds:uri="fa653908-1875-4c6a-b1d6-423c89bf6fd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136</Words>
  <Characters>955</Characters>
  <Application>Microsoft Office Word</Application>
  <DocSecurity>0</DocSecurity>
  <Lines>21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CATMUR, MAX (UG)</cp:lastModifiedBy>
  <cp:revision>95</cp:revision>
  <dcterms:created xsi:type="dcterms:W3CDTF">2025-08-05T18:43:00Z</dcterms:created>
  <dcterms:modified xsi:type="dcterms:W3CDTF">2025-08-11T11:49:00Z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7900f30034b5e7dc2c18b5661ec8a5e6894e4647f03eae3ec55ca4c046721726</vt:lpwstr>
  </property>
  <property fmtid="{D5CDD505-2E9C-101B-9397-08002B2CF9AE}" pid="3" name="ContentTypeId">
    <vt:lpwstr>0x01010068DC12BDA667794A93ED621D98C21282</vt:lpwstr>
  </property>
</Properties>
</file>