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7EF73" w14:textId="3BF3D133" w:rsidR="008000A1" w:rsidRDefault="008000A1" w:rsidP="001F3097">
      <w:pPr>
        <w:pStyle w:val="Name"/>
        <w:jc w:val="center"/>
        <w:rPr>
          <w:rFonts w:ascii="Arial" w:hAnsi="Arial" w:cs="Arial"/>
          <w:sz w:val="32"/>
          <w:szCs w:val="32"/>
          <w:lang w:val="en-GB"/>
        </w:rPr>
      </w:pPr>
      <w:r w:rsidRPr="00A8153B">
        <w:rPr>
          <w:rFonts w:ascii="Arial" w:hAnsi="Arial" w:cs="Arial"/>
          <w:sz w:val="32"/>
          <w:szCs w:val="32"/>
          <w:lang w:val="en-GB"/>
        </w:rPr>
        <w:t>Maxwell Catmur</w:t>
      </w:r>
    </w:p>
    <w:p w14:paraId="76D353E3" w14:textId="77777777" w:rsidR="00C745CB" w:rsidRDefault="00C745CB" w:rsidP="001F3097">
      <w:pPr>
        <w:pStyle w:val="Name"/>
        <w:jc w:val="center"/>
        <w:rPr>
          <w:rFonts w:ascii="Arial" w:hAnsi="Arial" w:cs="Arial"/>
          <w:sz w:val="32"/>
          <w:szCs w:val="32"/>
          <w:lang w:val="en-GB"/>
        </w:rPr>
      </w:pPr>
    </w:p>
    <w:p w14:paraId="0D3DF63B" w14:textId="7F9BF796" w:rsidR="00204B3C" w:rsidRDefault="0061394E" w:rsidP="00C745CB">
      <w:pPr>
        <w:jc w:val="center"/>
        <w:rPr>
          <w:rFonts w:ascii="Arial" w:hAnsi="Arial" w:cs="Arial"/>
          <w:lang w:val="en-GB"/>
        </w:rPr>
      </w:pPr>
      <w:hyperlink r:id="rId11" w:history="1">
        <w:r w:rsidRPr="001A43D8">
          <w:rPr>
            <w:rStyle w:val="Hyperlink"/>
            <w:rFonts w:ascii="Arial" w:hAnsi="Arial" w:cs="Arial"/>
            <w:lang w:val="en-GB"/>
          </w:rPr>
          <w:t>maxcatmur@icloud.com</w:t>
        </w:r>
      </w:hyperlink>
      <w:r w:rsidR="001F3097" w:rsidRPr="001F3097">
        <w:rPr>
          <w:rFonts w:ascii="Arial" w:hAnsi="Arial" w:cs="Arial"/>
          <w:lang w:val="en-GB"/>
        </w:rPr>
        <w:t xml:space="preserve"> | +44 7507 968831 | 54 Derby Road, London, E18 2PS | </w:t>
      </w:r>
      <w:hyperlink r:id="rId12" w:history="1">
        <w:r>
          <w:rPr>
            <w:rStyle w:val="Hyperlink"/>
            <w:rFonts w:ascii="Arial" w:hAnsi="Arial" w:cs="Arial"/>
            <w:lang w:val="en-GB"/>
          </w:rPr>
          <w:t>link</w:t>
        </w:r>
        <w:r>
          <w:rPr>
            <w:rStyle w:val="Hyperlink"/>
            <w:rFonts w:ascii="Arial" w:hAnsi="Arial" w:cs="Arial"/>
            <w:lang w:val="en-GB"/>
          </w:rPr>
          <w:t>e</w:t>
        </w:r>
        <w:r>
          <w:rPr>
            <w:rStyle w:val="Hyperlink"/>
            <w:rFonts w:ascii="Arial" w:hAnsi="Arial" w:cs="Arial"/>
            <w:lang w:val="en-GB"/>
          </w:rPr>
          <w:t>din.com/in/maxwell-catmur-1475a2209</w:t>
        </w:r>
      </w:hyperlink>
    </w:p>
    <w:p w14:paraId="3128E656" w14:textId="77777777" w:rsidR="00C745CB" w:rsidRPr="00C745CB" w:rsidRDefault="00C745CB" w:rsidP="00C745CB">
      <w:pPr>
        <w:jc w:val="center"/>
        <w:rPr>
          <w:rFonts w:ascii="Arial" w:hAnsi="Arial" w:cs="Arial"/>
          <w:lang w:val="en-GB"/>
        </w:rPr>
      </w:pPr>
    </w:p>
    <w:p w14:paraId="630EDDAB" w14:textId="788DDEC4" w:rsidR="000615EE" w:rsidRPr="001042A1" w:rsidRDefault="000D6220" w:rsidP="000615EE">
      <w:pPr>
        <w:pStyle w:val="Heading1"/>
        <w:rPr>
          <w:rFonts w:ascii="Arial" w:hAnsi="Arial"/>
          <w:sz w:val="28"/>
          <w:szCs w:val="28"/>
        </w:rPr>
      </w:pPr>
      <w:r w:rsidRPr="001042A1">
        <w:rPr>
          <w:rFonts w:ascii="Arial" w:hAnsi="Arial"/>
          <w:sz w:val="28"/>
          <w:szCs w:val="28"/>
        </w:rPr>
        <w:t>P</w:t>
      </w:r>
      <w:r w:rsidR="001323B0" w:rsidRPr="001042A1">
        <w:rPr>
          <w:rFonts w:ascii="Arial" w:hAnsi="Arial"/>
          <w:sz w:val="28"/>
          <w:szCs w:val="28"/>
        </w:rPr>
        <w:t xml:space="preserve">rofile</w:t>
      </w:r>
    </w:p>
    <w:p w14:paraId="1473EA7A" w14:textId="38EE39BC" w:rsidR="000615EE" w:rsidRPr="00D22859" w:rsidRDefault="00E92C87" w:rsidP="00976BB5">
      <w:pPr>
        <w:rPr>
          <w:rFonts w:ascii="Arial" w:hAnsi="Arial" w:cs="Arial"/>
          <w:sz w:val="22"/>
          <w:szCs w:val="22"/>
        </w:rPr>
      </w:pPr>
      <w:r w:rsidRPr="00D22859">
        <w:rPr>
          <w:rFonts w:ascii="Arial" w:hAnsi="Arial" w:cs="Arial"/>
          <w:sz w:val="22"/>
          <w:szCs w:val="22"/>
        </w:rPr>
        <w:t xml:space="preserve">Quality Graduate (MPhys Physics, University of Warwick, expected July 2026) with strong analytical ability and advanced MS Office (Excel, Word, PowerPoint) skills. Experience in data analysis, reporting, stakeholder communication and following documented procedures. Enthusiastic, safety-aware and keen to support QHSES and quality management activities.</w:t>
      </w:r>
    </w:p>
    <w:p w14:paraId="55F0D851" w14:textId="77777777" w:rsidR="00E151C7" w:rsidRPr="00BC7F89" w:rsidRDefault="00E151C7" w:rsidP="00976BB5">
      <w:pPr>
        <w:rPr>
          <w:sz w:val="20"/>
          <w:szCs w:val="20"/>
        </w:rPr>
      </w:pPr>
    </w:p>
    <w:p w14:paraId="7AFE3B46" w14:textId="46524B2A" w:rsidR="00A90527" w:rsidRPr="001042A1" w:rsidRDefault="00251FA2" w:rsidP="00AE5BC6">
      <w:pPr>
        <w:pStyle w:val="Heading1"/>
        <w:rPr>
          <w:rFonts w:ascii="Arial" w:hAnsi="Arial"/>
          <w:sz w:val="28"/>
          <w:szCs w:val="28"/>
          <w:lang w:val="en-GB"/>
        </w:rPr>
      </w:pPr>
      <w:r w:rsidRPr="001042A1">
        <w:rPr>
          <w:rFonts w:ascii="Arial" w:hAnsi="Arial"/>
          <w:sz w:val="28"/>
          <w:szCs w:val="28"/>
          <w:lang w:val="en-GB"/>
        </w:rPr>
        <w:t xml:space="preserve">Education</w:t>
      </w:r>
    </w:p>
    <w:p w14:paraId="65D80952" w14:textId="7EF83C29" w:rsidR="00341DC4" w:rsidRPr="00D22859" w:rsidRDefault="00341DC4" w:rsidP="00A847C0">
      <w:pPr>
        <w:rPr>
          <w:rFonts w:ascii="Arial" w:hAnsi="Arial" w:cs="Arial"/>
          <w:b/>
          <w:bCs/>
          <w:sz w:val="22"/>
          <w:szCs w:val="22"/>
          <w:lang w:val="en-GB"/>
        </w:rPr>
      </w:pPr>
      <w:r w:rsidRPr="00D22859">
        <w:rPr>
          <w:rFonts w:ascii="Arial" w:hAnsi="Arial" w:cs="Arial"/>
          <w:b/>
          <w:bCs/>
          <w:sz w:val="22"/>
          <w:szCs w:val="22"/>
          <w:lang w:val="en-GB"/>
        </w:rPr>
        <w:t xml:space="preserve"/>
      </w:r>
    </w:p>
    <w:p w14:paraId="2E37115A" w14:textId="2FCF0E63" w:rsidR="00341DC4" w:rsidRPr="00D22859" w:rsidRDefault="00341DC4" w:rsidP="00E151C7">
      <w:pPr>
        <w:tabs>
          <w:tab w:val="right" w:pos="9072"/>
        </w:tabs>
        <w:rPr>
          <w:rFonts w:ascii="Arial" w:hAnsi="Arial" w:cs="Arial"/>
          <w:b/>
          <w:bCs/>
          <w:sz w:val="22"/>
          <w:szCs w:val="22"/>
          <w:lang w:val="en-GB"/>
        </w:rPr>
      </w:pPr>
      <w:r w:rsidRPr="00D22859">
        <w:rPr>
          <w:rFonts w:ascii="Arial" w:hAnsi="Arial" w:cs="Arial"/>
          <w:b/>
          <w:bCs/>
          <w:sz w:val="22"/>
          <w:szCs w:val="22"/>
          <w:lang w:val="en-GB"/>
        </w:rPr>
        <w:t xml:space="preserve">MPhys Physics – University of Warwick</w:t>
      </w:r>
      <w:r w:rsidR="00E151C7" w:rsidRPr="00D22859">
        <w:rPr>
          <w:rFonts w:ascii="Arial" w:hAnsi="Arial" w:cs="Arial"/>
          <w:b/>
          <w:bCs/>
          <w:sz w:val="22"/>
          <w:szCs w:val="22"/>
          <w:lang w:val="en-GB"/>
        </w:rPr>
        <w:tab/>
      </w:r>
      <w:r w:rsidRPr="00D22859">
        <w:rPr>
          <w:rFonts w:ascii="Arial" w:hAnsi="Arial" w:cs="Arial"/>
          <w:b/>
          <w:bCs/>
          <w:sz w:val="22"/>
          <w:szCs w:val="22"/>
          <w:lang w:val="en-GB"/>
        </w:rPr>
        <w:t xml:space="preserve">October 2022</w:t>
      </w:r>
      <w:r w:rsidR="00774780" w:rsidRPr="00D22859">
        <w:rPr>
          <w:rFonts w:ascii="Arial" w:hAnsi="Arial" w:cs="Arial"/>
          <w:b/>
          <w:bCs/>
          <w:sz w:val="22"/>
          <w:szCs w:val="22"/>
          <w:lang w:val="en-GB"/>
        </w:rPr>
        <w:t xml:space="preserve"> </w:t>
      </w:r>
      <w:r w:rsidR="00933336" w:rsidRPr="00D22859">
        <w:rPr>
          <w:rFonts w:ascii="Arial" w:hAnsi="Arial" w:cs="Arial"/>
          <w:b/>
          <w:bCs/>
          <w:sz w:val="22"/>
          <w:szCs w:val="22"/>
          <w:lang w:val="en-GB"/>
        </w:rPr>
        <w:t xml:space="preserve">–</w:t>
      </w:r>
      <w:r w:rsidR="00774780" w:rsidRPr="00D22859">
        <w:rPr>
          <w:rFonts w:ascii="Arial" w:hAnsi="Arial" w:cs="Arial"/>
          <w:b/>
          <w:bCs/>
          <w:sz w:val="22"/>
          <w:szCs w:val="22"/>
          <w:lang w:val="en-GB"/>
        </w:rPr>
        <w:t xml:space="preserve"> </w:t>
      </w:r>
      <w:r w:rsidRPr="00D22859">
        <w:rPr>
          <w:rFonts w:ascii="Arial" w:hAnsi="Arial" w:cs="Arial"/>
          <w:b/>
          <w:bCs/>
          <w:sz w:val="22"/>
          <w:szCs w:val="22"/>
          <w:lang w:val="en-GB"/>
        </w:rPr>
        <w:t xml:space="preserve">July 2026</w:t>
      </w:r>
      <w:r w:rsidR="00A847C0" w:rsidRPr="00D22859">
        <w:rPr>
          <w:rFonts w:ascii="Arial" w:hAnsi="Arial" w:cs="Arial"/>
          <w:b/>
          <w:bCs/>
          <w:sz w:val="22"/>
          <w:szCs w:val="22"/>
          <w:lang w:val="en-GB"/>
        </w:rPr>
        <w:t xml:space="preserve"> </w:t>
      </w:r>
    </w:p>
    <w:p w14:paraId="38811D13" w14:textId="449BE029" w:rsidR="009D759B" w:rsidRPr="00D22859" w:rsidRDefault="001059F8" w:rsidP="00321A8E">
      <w:pPr>
        <w:rPr>
          <w:rFonts w:ascii="Arial" w:hAnsi="Arial" w:cs="Arial"/>
          <w:sz w:val="22"/>
          <w:szCs w:val="22"/>
          <w:lang w:val="en-GB"/>
        </w:rPr>
      </w:pPr>
      <w:r w:rsidRPr="00D22859">
        <w:rPr>
          <w:rFonts w:ascii="Arial" w:hAnsi="Arial" w:cs="Arial"/>
          <w:b/>
          <w:bCs/>
          <w:sz w:val="22"/>
          <w:szCs w:val="22"/>
          <w:lang w:val="en-GB"/>
        </w:rPr>
        <w:t xml:space="preserve">Grade: </w:t>
      </w:r>
      <w:r w:rsidRPr="00D22859">
        <w:rPr>
          <w:rFonts w:ascii="Arial" w:hAnsi="Arial" w:cs="Arial"/>
          <w:sz w:val="22"/>
          <w:szCs w:val="22"/>
          <w:lang w:val="en-GB"/>
        </w:rPr>
        <w:t xml:space="preserve">First (expected)</w:t>
      </w:r>
      <w:r w:rsidR="00321A8E" w:rsidRPr="00D22859">
        <w:rPr>
          <w:rFonts w:ascii="Arial" w:hAnsi="Arial" w:cs="Arial"/>
          <w:sz w:val="22"/>
          <w:szCs w:val="22"/>
          <w:lang w:val="en-GB"/>
        </w:rPr>
        <w:t xml:space="preserve"> </w:t>
      </w:r>
      <w:r w:rsidR="00341DC4" w:rsidRPr="00D22859">
        <w:rPr>
          <w:rFonts w:ascii="Arial" w:hAnsi="Arial" w:cs="Arial"/>
          <w:b/>
          <w:bCs/>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Strong academic record: 85% (Year 1), 89% (Year 2), 82% (Year 3).</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Relevant modules: scientific and high-performance computing, advanced mathematical methods, fluid mechanics and control systems.</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Investigated metastability of nucleation in the 2D Ising model using dozens of Monte Carlo simulations; co-authored a short paper with two peers.</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Numerically solved partial differential equations in C using finite-difference methods to model industrial heat flow (assessment: 95%).</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Co-developed a LabVIEW stabilisation algorithm for a nodding-donkey system, implementing PID control and extending functionality (assessment: 86%).</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p>
    <w:p w14:paraId="04E56EC0" w14:textId="1FB7F9B5" w:rsidR="00B61D54" w:rsidRPr="00D22859" w:rsidRDefault="00DE0DE6" w:rsidP="00341DC4">
      <w:pPr>
        <w:rPr>
          <w:rFonts w:ascii="Arial" w:hAnsi="Arial" w:cs="Arial"/>
          <w:b/>
          <w:bCs/>
          <w:sz w:val="22"/>
          <w:szCs w:val="22"/>
          <w:lang w:val="en-GB"/>
        </w:rPr>
      </w:pPr>
      <w:r w:rsidRPr="00D22859">
        <w:rPr>
          <w:rFonts w:ascii="Arial" w:hAnsi="Arial" w:cs="Arial"/>
          <w:b/>
          <w:bCs/>
          <w:sz w:val="22"/>
          <w:szCs w:val="22"/>
          <w:lang w:val="en-GB"/>
        </w:rPr>
        <w:t xml:space="preserve"/>
      </w:r>
    </w:p>
    <w:p w14:paraId="2E37115A" w14:textId="2FCF0E63" w:rsidR="00341DC4" w:rsidRPr="00D22859" w:rsidRDefault="00341DC4" w:rsidP="00E151C7">
      <w:pPr>
        <w:tabs>
          <w:tab w:val="right" w:pos="9072"/>
        </w:tabs>
        <w:rPr>
          <w:rFonts w:ascii="Arial" w:hAnsi="Arial" w:cs="Arial"/>
          <w:b/>
          <w:bCs/>
          <w:sz w:val="22"/>
          <w:szCs w:val="22"/>
          <w:lang w:val="en-GB"/>
        </w:rPr>
      </w:pPr>
      <w:r w:rsidRPr="00D22859">
        <w:rPr>
          <w:rFonts w:ascii="Arial" w:hAnsi="Arial" w:cs="Arial"/>
          <w:b/>
          <w:bCs/>
          <w:sz w:val="22"/>
          <w:szCs w:val="22"/>
          <w:lang w:val="en-GB"/>
        </w:rPr>
        <w:t xml:space="preserve">A-levels – Forest School</w:t>
      </w:r>
      <w:r w:rsidR="00E151C7" w:rsidRPr="00D22859">
        <w:rPr>
          <w:rFonts w:ascii="Arial" w:hAnsi="Arial" w:cs="Arial"/>
          <w:b/>
          <w:bCs/>
          <w:sz w:val="22"/>
          <w:szCs w:val="22"/>
          <w:lang w:val="en-GB"/>
        </w:rPr>
        <w:tab/>
      </w:r>
      <w:r w:rsidRPr="00D22859">
        <w:rPr>
          <w:rFonts w:ascii="Arial" w:hAnsi="Arial" w:cs="Arial"/>
          <w:b/>
          <w:bCs/>
          <w:sz w:val="22"/>
          <w:szCs w:val="22"/>
          <w:lang w:val="en-GB"/>
        </w:rPr>
        <w:t xml:space="preserve">September 2020</w:t>
      </w:r>
      <w:r w:rsidR="00774780" w:rsidRPr="00D22859">
        <w:rPr>
          <w:rFonts w:ascii="Arial" w:hAnsi="Arial" w:cs="Arial"/>
          <w:b/>
          <w:bCs/>
          <w:sz w:val="22"/>
          <w:szCs w:val="22"/>
          <w:lang w:val="en-GB"/>
        </w:rPr>
        <w:t xml:space="preserve"> </w:t>
      </w:r>
      <w:r w:rsidR="00933336" w:rsidRPr="00D22859">
        <w:rPr>
          <w:rFonts w:ascii="Arial" w:hAnsi="Arial" w:cs="Arial"/>
          <w:b/>
          <w:bCs/>
          <w:sz w:val="22"/>
          <w:szCs w:val="22"/>
          <w:lang w:val="en-GB"/>
        </w:rPr>
        <w:t xml:space="preserve">–</w:t>
      </w:r>
      <w:r w:rsidR="00774780" w:rsidRPr="00D22859">
        <w:rPr>
          <w:rFonts w:ascii="Arial" w:hAnsi="Arial" w:cs="Arial"/>
          <w:b/>
          <w:bCs/>
          <w:sz w:val="22"/>
          <w:szCs w:val="22"/>
          <w:lang w:val="en-GB"/>
        </w:rPr>
        <w:t xml:space="preserve"> </w:t>
      </w:r>
      <w:r w:rsidRPr="00D22859">
        <w:rPr>
          <w:rFonts w:ascii="Arial" w:hAnsi="Arial" w:cs="Arial"/>
          <w:b/>
          <w:bCs/>
          <w:sz w:val="22"/>
          <w:szCs w:val="22"/>
          <w:lang w:val="en-GB"/>
        </w:rPr>
        <w:t xml:space="preserve">July 2022</w:t>
      </w:r>
      <w:r w:rsidR="00A847C0" w:rsidRPr="00D22859">
        <w:rPr>
          <w:rFonts w:ascii="Arial" w:hAnsi="Arial" w:cs="Arial"/>
          <w:b/>
          <w:bCs/>
          <w:sz w:val="22"/>
          <w:szCs w:val="22"/>
          <w:lang w:val="en-GB"/>
        </w:rPr>
        <w:t xml:space="preserve"> </w:t>
      </w:r>
    </w:p>
    <w:p w14:paraId="38811D13" w14:textId="449BE029" w:rsidR="009D759B" w:rsidRPr="00D22859" w:rsidRDefault="001059F8" w:rsidP="00321A8E">
      <w:pPr>
        <w:rPr>
          <w:rFonts w:ascii="Arial" w:hAnsi="Arial" w:cs="Arial"/>
          <w:sz w:val="22"/>
          <w:szCs w:val="22"/>
          <w:lang w:val="en-GB"/>
        </w:rPr>
      </w:pPr>
      <w:r w:rsidRPr="00D22859">
        <w:rPr>
          <w:rFonts w:ascii="Arial" w:hAnsi="Arial" w:cs="Arial"/>
          <w:b/>
          <w:bCs/>
          <w:sz w:val="22"/>
          <w:szCs w:val="22"/>
          <w:lang w:val="en-GB"/>
        </w:rPr>
        <w:t xml:space="preserve">Grade: </w:t>
      </w:r>
      <w:r w:rsidRPr="00D22859">
        <w:rPr>
          <w:rFonts w:ascii="Arial" w:hAnsi="Arial" w:cs="Arial"/>
          <w:sz w:val="22"/>
          <w:szCs w:val="22"/>
          <w:lang w:val="en-GB"/>
        </w:rPr>
        <w:t xml:space="preserve">A*A*A*A*A* (Maths, Further Maths, Physics, Chemistry, Extended Project)</w:t>
      </w:r>
      <w:r w:rsidR="00321A8E" w:rsidRPr="00D22859">
        <w:rPr>
          <w:rFonts w:ascii="Arial" w:hAnsi="Arial" w:cs="Arial"/>
          <w:sz w:val="22"/>
          <w:szCs w:val="22"/>
          <w:lang w:val="en-GB"/>
        </w:rPr>
        <w:t xml:space="preserve"> </w:t>
      </w:r>
      <w:r w:rsidR="00341DC4" w:rsidRPr="00D22859">
        <w:rPr>
          <w:rFonts w:ascii="Arial" w:hAnsi="Arial" w:cs="Arial"/>
          <w:b/>
          <w:bCs/>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Sixth form valedictorian for academic performance.</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Extended Project (5,000 words) on renewable energy, nuclear power and geoengineering achieving 100%.</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Presented research to a cohort of 160+ students and staff, demonstrating clear verbal communication and engagement.</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p>
    <w:p w14:paraId="04E56EC0" w14:textId="1FB7F9B5" w:rsidR="00B61D54" w:rsidRPr="00D22859" w:rsidRDefault="00DE0DE6" w:rsidP="00341DC4">
      <w:pPr>
        <w:rPr>
          <w:rFonts w:ascii="Arial" w:hAnsi="Arial" w:cs="Arial"/>
          <w:b/>
          <w:bCs/>
          <w:sz w:val="22"/>
          <w:szCs w:val="22"/>
          <w:lang w:val="en-GB"/>
        </w:rPr>
      </w:pPr>
      <w:r w:rsidRPr="00D22859">
        <w:rPr>
          <w:rFonts w:ascii="Arial" w:hAnsi="Arial" w:cs="Arial"/>
          <w:b/>
          <w:bCs/>
          <w:sz w:val="22"/>
          <w:szCs w:val="22"/>
          <w:lang w:val="en-GB"/>
        </w:rPr>
        <w:t xml:space="preserve"/>
      </w:r>
    </w:p>
    <w:p w14:paraId="0634F8ED" w14:textId="35FAA98B" w:rsidR="00251FA2" w:rsidRPr="001042A1" w:rsidRDefault="00A847C0" w:rsidP="00251FA2">
      <w:pPr>
        <w:pStyle w:val="Heading1"/>
        <w:rPr>
          <w:rFonts w:ascii="Arial" w:hAnsi="Arial"/>
          <w:sz w:val="28"/>
          <w:szCs w:val="28"/>
          <w:lang w:val="en-GB"/>
        </w:rPr>
      </w:pPr>
      <w:r w:rsidRPr="001042A1">
        <w:rPr>
          <w:rFonts w:ascii="Arial" w:hAnsi="Arial"/>
          <w:sz w:val="28"/>
          <w:szCs w:val="28"/>
          <w:lang w:val="en-GB"/>
        </w:rPr>
        <w:t xml:space="preserve">Work Experience </w:t>
      </w:r>
    </w:p>
    <w:p w14:paraId="3B30C349" w14:textId="2DD5E631" w:rsidR="001E7436" w:rsidRPr="00BA1CDE" w:rsidRDefault="001E7436" w:rsidP="00112F0C">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Undergraduate Researcher</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Mathematics Institute</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June 2025</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October 2025</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Modelled finite-difference methods for wave propagation across 100+ aeroacoustics simulations, monitoring numerical stability and performance.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Analysed and reported comparative performance of 10 high-order schemes in MATLAB, identifying trade-offs between accuracy and computational cost.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Prepared concise technical outputs and presented findings at an internal poster event to academic stakeholders.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Project Manager</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Aerospace Society</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January 2024</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March 2025</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Managed a 12-member team delivering a proof-of-concept UHF satellite ground station, defining milestones and tracking progress using Git and project documentation.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Produced 30+ pages of technical documentation and weekly reports for senior leadership, ensuring traceability of decisions and materials.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Coordinated procurement, assembly and testing within a 10-week timeline, implementing processes to reduce rework and meet project goals.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Introduced structured version control and task allocation to improve collaborative workflows and documentation consistency.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Academic Coordinator</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Physics Society</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March 2024</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March 2025</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Delivered seven revision lectures and ran weekly academic support sessions, organising training materials and monitoring student progress.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Coordinated a 10-year anniversary talk attended by 100+ students and academics, liaising with senior stakeholders and guest speakers.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Provided administrative support for educational activities, ensuring sessions followed documented procedures and received positive feedback.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77777777" w:rsidR="003546AF" w:rsidRDefault="00E92993" w:rsidP="00C867AD">
      <w:pPr>
        <w:rPr>
          <w:rFonts w:ascii="Arial" w:hAnsi="Arial" w:cs="Arial"/>
          <w:b/>
          <w:bCs/>
          <w:sz w:val="22"/>
          <w:szCs w:val="22"/>
          <w:lang w:val="en-GB"/>
        </w:rPr>
      </w:pPr>
      <w:r w:rsidRPr="00BA1CDE">
        <w:rPr>
          <w:rFonts w:ascii="Arial" w:hAnsi="Arial" w:cs="Arial"/>
          <w:b/>
          <w:bCs/>
          <w:sz w:val="22"/>
          <w:szCs w:val="22"/>
          <w:lang w:val="en-GB"/>
        </w:rPr>
        <w:t xml:space="preserve">RF Seekers Summer Intern</w:t>
      </w:r>
    </w:p>
    <w:p w14:paraId="18E286A4" w14:textId="764708E1"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MBDA UK</w:t>
      </w:r>
      <w:r w:rsidR="00C867AD">
        <w:rPr>
          <w:rFonts w:ascii="Arial" w:hAnsi="Arial" w:cs="Arial"/>
          <w:b/>
          <w:bCs/>
          <w:sz w:val="22"/>
          <w:szCs w:val="22"/>
          <w:lang w:val="en-GB"/>
        </w:rPr>
        <w:tab/>
      </w:r>
      <w:r w:rsidR="00214271" w:rsidRPr="00BA1CDE">
        <w:rPr>
          <w:rFonts w:ascii="Arial" w:hAnsi="Arial" w:cs="Arial"/>
          <w:b/>
          <w:bCs/>
          <w:sz w:val="22"/>
          <w:szCs w:val="22"/>
          <w:lang w:val="en-GB"/>
        </w:rPr>
        <w:t xml:space="preserve">June 2024</w:t>
      </w:r>
      <w:r w:rsidR="00112F0C" w:rsidRPr="00BA1CDE">
        <w:rPr>
          <w:rFonts w:ascii="Arial" w:hAnsi="Arial" w:cs="Arial"/>
          <w:b/>
          <w:bCs/>
          <w:sz w:val="22"/>
          <w:szCs w:val="22"/>
          <w:lang w:val="en-GB"/>
        </w:rPr>
        <w:t xml:space="preserve"> – </w:t>
      </w:r>
      <w:r w:rsidR="00214271" w:rsidRPr="00BA1CDE">
        <w:rPr>
          <w:rFonts w:ascii="Arial" w:hAnsi="Arial" w:cs="Arial"/>
          <w:b/>
          <w:bCs/>
          <w:sz w:val="22"/>
          <w:szCs w:val="22"/>
          <w:lang w:val="en-GB"/>
        </w:rPr>
        <w:t xml:space="preserve">August 2024</w:t>
      </w:r>
      <w:r w:rsidR="00107286" w:rsidRPr="00BA1CDE">
        <w:rPr>
          <w:rFonts w:ascii="Arial" w:hAnsi="Arial" w:cs="Arial"/>
          <w:b/>
          <w:bCs/>
          <w:sz w:val="22"/>
          <w:szCs w:val="22"/>
          <w:lang w:val="en-GB"/>
        </w:rPr>
        <w:t xml:space="preserve"> </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Worked on SAR imagery processing chains in the Modelling and Algorithms team; optimised a matched-filter implementation using FFT, reducing runtime by 85%.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Co-developed a data-analysis application used by six colleagues to accelerate post-processing and rapid sanity checks against higher-fidelity algorithms.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Researched relevant literature to support algorithm development and communicated technical progress in a placement review to 20+ colleagues.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256ADA7E" w14:textId="7BC4D4ED" w:rsidR="007B2938" w:rsidRPr="001042A1" w:rsidRDefault="00E41462" w:rsidP="007B2938">
      <w:pPr>
        <w:pStyle w:val="Heading1"/>
        <w:rPr>
          <w:rFonts w:ascii="Arial" w:hAnsi="Arial"/>
          <w:sz w:val="28"/>
          <w:szCs w:val="28"/>
          <w:lang w:val="en-GB"/>
        </w:rPr>
      </w:pPr>
      <w:r w:rsidRPr="001042A1">
        <w:rPr>
          <w:rFonts w:ascii="Arial" w:hAnsi="Arial"/>
          <w:sz w:val="28"/>
          <w:szCs w:val="28"/>
          <w:lang w:val="en-GB"/>
        </w:rPr>
        <w:t xml:space="preserve">Projects</w:t>
      </w:r>
    </w:p>
    <w:p w14:paraId="3F589569" w14:textId="1182537C" w:rsidR="00E6675C" w:rsidRPr="00BA1CDE" w:rsidRDefault="00E6675C" w:rsidP="002F2A84">
      <w:pPr>
        <w:rPr>
          <w:rFonts w:ascii="Arial" w:hAnsi="Arial" w:cs="Arial"/>
          <w:b/>
          <w:bCs/>
          <w:sz w:val="22"/>
          <w:szCs w:val="22"/>
          <w:lang w:val="en-GB"/>
        </w:rPr>
      </w:pPr>
      <w:r w:rsidRPr="00BA1CDE">
        <w:rPr>
          <w:rFonts w:ascii="Arial" w:hAnsi="Arial" w:cs="Arial"/>
          <w:b/>
          <w:bCs/>
          <w:sz w:val="22"/>
          <w:szCs w:val="22"/>
          <w:lang w:val="en-GB"/>
        </w:rPr>
        <w:t xml:space="preserve"/>
      </w:r>
    </w:p>
    <w:p w14:paraId="319E46E5" w14:textId="0E571CA4" w:rsidR="00E6675C" w:rsidRPr="00BA1CDE" w:rsidRDefault="00E6675C" w:rsidP="00107286">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AI CV Generator</w:t>
      </w:r>
      <w:r w:rsidR="00E151C7" w:rsidRPr="00BA1CDE">
        <w:rPr>
          <w:rFonts w:ascii="Arial" w:hAnsi="Arial" w:cs="Arial"/>
          <w:b/>
          <w:bCs/>
          <w:sz w:val="22"/>
          <w:szCs w:val="22"/>
          <w:lang w:val="en-GB"/>
        </w:rPr>
        <w:tab/>
      </w:r>
      <w:r w:rsidR="00BF4371">
        <w:rPr>
          <w:rFonts w:ascii="Arial" w:hAnsi="Arial" w:cs="Arial"/>
          <w:b/>
          <w:bCs/>
          <w:sz w:val="22"/>
          <w:szCs w:val="22"/>
          <w:lang w:val="en-GB"/>
        </w:rPr>
        <w:t xml:space="preserve">July 2025</w:t>
      </w:r>
      <w:r w:rsidR="00CF0848" w:rsidRPr="00BA1CDE">
        <w:rPr>
          <w:rFonts w:ascii="Arial" w:hAnsi="Arial" w:cs="Arial"/>
          <w:b/>
          <w:bCs/>
          <w:sz w:val="22"/>
          <w:szCs w:val="22"/>
          <w:lang w:val="en-GB"/>
        </w:rPr>
        <w:t xml:space="preserve"> – </w:t>
      </w:r>
      <w:r w:rsidR="00BF4371">
        <w:rPr>
          <w:rFonts w:ascii="Arial" w:hAnsi="Arial" w:cs="Arial"/>
          <w:b/>
          <w:bCs/>
          <w:sz w:val="22"/>
          <w:szCs w:val="22"/>
          <w:lang w:val="en-GB"/>
        </w:rPr>
        <w:t xml:space="preserve">ongoing</w:t>
      </w:r>
      <w:r w:rsidR="00107286" w:rsidRPr="00BA1CDE">
        <w:rPr>
          <w:rFonts w:ascii="Arial" w:hAnsi="Arial" w:cs="Arial"/>
          <w:b/>
          <w:bCs/>
          <w:sz w:val="22"/>
          <w:szCs w:val="22"/>
          <w:lang w:val="en-GB"/>
        </w:rPr>
        <w:t xml:space="preserve"> </w:t>
      </w:r>
      <w:r w:rsidRPr="00BA1CDE">
        <w:rPr>
          <w:rFonts w:ascii="Arial" w:hAnsi="Arial" w:cs="Arial"/>
          <w:b/>
          <w:bCs/>
          <w:sz w:val="22"/>
          <w:szCs w:val="22"/>
          <w:lang w:val="en-GB"/>
        </w:rPr>
        <w:t xml:space="preserve"/>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Developed a CV and cover-letter generator in Python using OpenAI's API, producing structured JSON output and Word documents via docxtpl.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Implemented SQL databases to store application records and track progress, enabling simple reporting and monitoring of outcomes.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Validated ATS compatibility using external checkers and iterated templates to improve match rates for keywords and role-specific phrasing. </w:t>
      </w:r>
    </w:p>
    <w:p w14:paraId="6BE77ADF" w14:textId="631871C0" w:rsidR="00B61D54" w:rsidRPr="00BA1CDE" w:rsidRDefault="00E6675C" w:rsidP="00787779">
      <w:pPr>
        <w:rPr>
          <w:rFonts w:ascii="Arial" w:hAnsi="Arial" w:cs="Arial"/>
          <w:b/>
          <w:bCs/>
          <w:sz w:val="22"/>
          <w:szCs w:val="22"/>
          <w:lang w:val="en-GB"/>
        </w:rPr>
      </w:pPr>
      <w:r w:rsidRPr="00BA1CDE">
        <w:rPr>
          <w:rFonts w:ascii="Arial" w:hAnsi="Arial" w:cs="Arial"/>
          <w:b/>
          <w:bCs/>
          <w:sz w:val="22"/>
          <w:szCs w:val="22"/>
          <w:lang w:val="en-GB"/>
        </w:rPr>
        <w:t xml:space="preserve"/>
      </w:r>
    </w:p>
    <w:p w14:paraId="2D3A4A2C" w14:textId="4067658B" w:rsidR="00371134" w:rsidRPr="001042A1" w:rsidRDefault="00774780" w:rsidP="00371134">
      <w:pPr>
        <w:pStyle w:val="Heading1"/>
        <w:rPr>
          <w:rFonts w:ascii="Arial" w:hAnsi="Arial"/>
          <w:sz w:val="28"/>
          <w:szCs w:val="28"/>
          <w:lang w:val="en-GB"/>
        </w:rPr>
      </w:pPr>
      <w:r w:rsidRPr="001042A1">
        <w:rPr>
          <w:rFonts w:ascii="Arial" w:hAnsi="Arial"/>
          <w:sz w:val="28"/>
          <w:szCs w:val="28"/>
          <w:lang w:val="en-GB"/>
        </w:rPr>
        <w:t>Skills</w:t>
      </w:r>
    </w:p>
    <w:p w14:paraId="44EAE496" w14:textId="6BB71A51" w:rsidR="008B403C" w:rsidRPr="00BA1CDE" w:rsidRDefault="00183BA6" w:rsidP="00A90527">
      <w:pPr>
        <w:rPr>
          <w:rFonts w:ascii="Arial" w:hAnsi="Arial" w:cs="Arial"/>
          <w:sz w:val="22"/>
          <w:szCs w:val="22"/>
          <w:lang w:val="en-GB"/>
        </w:rPr>
      </w:pPr>
      <w:r w:rsidRPr="00BA1CDE">
        <w:rPr>
          <w:rFonts w:ascii="Arial" w:hAnsi="Arial" w:cs="Arial"/>
          <w:b/>
          <w:bCs/>
          <w:sz w:val="22"/>
          <w:szCs w:val="22"/>
          <w:lang w:val="en-GB"/>
        </w:rPr>
        <w:t xml:space="preserve">Languages</w:t>
      </w:r>
      <w:r w:rsidR="00774780" w:rsidRPr="00BA1CDE">
        <w:rPr>
          <w:rFonts w:ascii="Arial" w:hAnsi="Arial" w:cs="Arial"/>
          <w:sz w:val="22"/>
          <w:szCs w:val="22"/>
          <w:lang w:val="en-GB"/>
        </w:rPr>
        <w:t xml:space="preserve">: </w:t>
      </w:r>
      <w:r w:rsidR="008B403C" w:rsidRPr="00BA1CDE">
        <w:rPr>
          <w:rFonts w:ascii="Arial" w:hAnsi="Arial" w:cs="Arial"/>
          <w:sz w:val="22"/>
          <w:szCs w:val="22"/>
          <w:lang w:val="en-GB"/>
        </w:rPr>
        <w:t xml:space="preserve">Python, MATLAB, C, SQL, JSON, HTML/CSS/JavaScript</w:t>
      </w:r>
      <w:r w:rsidR="001B548D" w:rsidRPr="00BA1CDE">
        <w:rPr>
          <w:rFonts w:ascii="Arial" w:hAnsi="Arial" w:cs="Arial"/>
          <w:sz w:val="22"/>
          <w:szCs w:val="22"/>
          <w:lang w:val="en-GB"/>
        </w:rPr>
        <w:t>.</w:t>
      </w:r>
    </w:p>
    <w:p w14:paraId="43797C64" w14:textId="364200E1" w:rsidR="00474238" w:rsidRPr="00BA1CDE" w:rsidRDefault="001B548D" w:rsidP="00A90527">
      <w:pPr>
        <w:rPr>
          <w:rFonts w:ascii="Arial" w:hAnsi="Arial" w:cs="Arial"/>
          <w:b/>
          <w:bCs/>
          <w:sz w:val="22"/>
          <w:szCs w:val="22"/>
          <w:lang w:val="en-GB"/>
        </w:rPr>
      </w:pPr>
      <w:r w:rsidRPr="00BA1CDE">
        <w:rPr>
          <w:rFonts w:ascii="Arial" w:hAnsi="Arial" w:cs="Arial"/>
          <w:b/>
          <w:bCs/>
          <w:sz w:val="22"/>
          <w:szCs w:val="22"/>
          <w:lang w:val="en-GB"/>
        </w:rPr>
        <w:t xml:space="preserve">Libraries</w:t>
      </w:r>
      <w:r w:rsidR="002C0638" w:rsidRPr="00BA1CDE">
        <w:rPr>
          <w:rFonts w:ascii="Arial" w:hAnsi="Arial" w:cs="Arial"/>
          <w:b/>
          <w:bCs/>
          <w:sz w:val="22"/>
          <w:szCs w:val="22"/>
          <w:lang w:val="en-GB"/>
        </w:rPr>
        <w:t xml:space="preserve">: </w:t>
      </w:r>
      <w:r w:rsidRPr="00BA1CDE">
        <w:rPr>
          <w:rFonts w:ascii="Arial" w:hAnsi="Arial" w:cs="Arial"/>
          <w:sz w:val="22"/>
          <w:szCs w:val="22"/>
          <w:lang w:val="en-GB"/>
        </w:rPr>
        <w:t xml:space="preserve">NumPy, SciPy, Matplotlib, pydantic.</w:t>
      </w:r>
    </w:p>
    <w:p w14:paraId="42D59EE6" w14:textId="065405A3" w:rsidR="00101879" w:rsidRPr="00BA1CDE" w:rsidRDefault="001B548D" w:rsidP="00A90527">
      <w:pPr>
        <w:rPr>
          <w:rFonts w:ascii="Arial" w:hAnsi="Arial" w:cs="Arial"/>
          <w:sz w:val="22"/>
          <w:szCs w:val="22"/>
          <w:lang w:val="en-GB"/>
        </w:rPr>
      </w:pPr>
      <w:r w:rsidRPr="00BA1CDE">
        <w:rPr>
          <w:rFonts w:ascii="Arial" w:hAnsi="Arial" w:cs="Arial"/>
          <w:b/>
          <w:bCs/>
          <w:sz w:val="22"/>
          <w:szCs w:val="22"/>
          <w:lang w:val="en-GB"/>
        </w:rPr>
        <w:t xml:space="preserve">Tools</w:t>
      </w:r>
      <w:r w:rsidR="00101879" w:rsidRPr="00BA1CDE">
        <w:rPr>
          <w:rFonts w:ascii="Arial" w:hAnsi="Arial" w:cs="Arial"/>
          <w:b/>
          <w:bCs/>
          <w:sz w:val="22"/>
          <w:szCs w:val="22"/>
          <w:lang w:val="en-GB"/>
        </w:rPr>
        <w:t xml:space="preserve">: </w:t>
      </w:r>
      <w:r w:rsidRPr="00BA1CDE">
        <w:rPr>
          <w:rFonts w:ascii="Arial" w:hAnsi="Arial" w:cs="Arial"/>
          <w:sz w:val="22"/>
          <w:szCs w:val="22"/>
          <w:lang w:val="en-GB"/>
        </w:rPr>
        <w:t xml:space="preserve">Microsoft Excel (data processing  reporting), Microsoft Word, PowerPoint, Git / GitHub, LabVIEW, Origin Pro.</w:t>
      </w:r>
    </w:p>
    <w:p w14:paraId="7A2E6B3E" w14:textId="0033E48E" w:rsidR="000146EF" w:rsidRPr="00BA1CDE" w:rsidRDefault="005B06D0" w:rsidP="00A90527">
      <w:pPr>
        <w:rPr>
          <w:rFonts w:ascii="Arial" w:hAnsi="Arial" w:cs="Arial"/>
          <w:sz w:val="22"/>
          <w:szCs w:val="22"/>
          <w:lang w:val="en-GB"/>
        </w:rPr>
      </w:pPr>
      <w:r w:rsidRPr="00BA1CDE">
        <w:rPr>
          <w:rFonts w:ascii="Arial" w:hAnsi="Arial" w:cs="Arial"/>
          <w:b/>
          <w:bCs/>
          <w:sz w:val="22"/>
          <w:szCs w:val="22"/>
          <w:lang w:val="en-GB"/>
        </w:rPr>
        <w:t xml:space="preserve">Soft Skills</w:t>
      </w:r>
      <w:r w:rsidR="000146EF" w:rsidRPr="00BA1CDE">
        <w:rPr>
          <w:rFonts w:ascii="Arial" w:hAnsi="Arial" w:cs="Arial"/>
          <w:b/>
          <w:bCs/>
          <w:sz w:val="22"/>
          <w:szCs w:val="22"/>
          <w:lang w:val="en-GB"/>
        </w:rPr>
        <w:t xml:space="preserve">: </w:t>
      </w:r>
      <w:r w:rsidRPr="00BA1CDE">
        <w:rPr>
          <w:rFonts w:ascii="Arial" w:hAnsi="Arial" w:cs="Arial"/>
          <w:sz w:val="22"/>
          <w:szCs w:val="22"/>
          <w:lang w:val="en-GB"/>
        </w:rPr>
        <w:t xml:space="preserve">Analytical thinking and problem solving, Effective verbal and written communication, Stakeholder engagement and collaboration, Attention to detail and following procedures, Enthusiastic, adaptable and willing to learn.</w:t>
      </w:r>
    </w:p>
    <w:p w14:paraId="3B954679" w14:textId="7DC984BA" w:rsidR="00C5602C" w:rsidRPr="00BA1CDE" w:rsidRDefault="00C5602C" w:rsidP="00A90527">
      <w:pPr>
        <w:rPr>
          <w:rFonts w:ascii="Arial" w:hAnsi="Arial" w:cs="Arial"/>
          <w:sz w:val="22"/>
          <w:szCs w:val="22"/>
          <w:lang w:val="en-GB"/>
        </w:rPr>
      </w:pPr>
      <w:r w:rsidRPr="00BA1CDE">
        <w:rPr>
          <w:rFonts w:ascii="Arial" w:hAnsi="Arial" w:cs="Arial"/>
          <w:b/>
          <w:bCs/>
          <w:sz w:val="22"/>
          <w:szCs w:val="22"/>
          <w:lang w:val="en-GB"/>
        </w:rPr>
        <w:t xml:space="preserve">Interests: </w:t>
      </w:r>
      <w:r w:rsidRPr="00BA1CDE">
        <w:rPr>
          <w:rFonts w:ascii="Arial" w:hAnsi="Arial" w:cs="Arial"/>
          <w:sz w:val="22"/>
          <w:szCs w:val="22"/>
          <w:lang w:val="en-GB"/>
        </w:rPr>
        <w:t xml:space="preserve">Machine learning, Amateur radio, Tennis, Chess.</w:t>
      </w:r>
    </w:p>
    <w:sectPr w:rsidR="00C5602C" w:rsidRPr="00BA1CDE" w:rsidSect="000525D4">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F4389" w14:textId="77777777" w:rsidR="00576EFF" w:rsidRDefault="00576EFF" w:rsidP="005A7565">
      <w:r>
        <w:separator/>
      </w:r>
    </w:p>
  </w:endnote>
  <w:endnote w:type="continuationSeparator" w:id="0">
    <w:p w14:paraId="45724974" w14:textId="77777777" w:rsidR="00576EFF" w:rsidRDefault="00576EF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3ABAA" w14:textId="761AB6F7" w:rsidR="00E85944" w:rsidRDefault="00E85944"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91C6A" w14:textId="77777777" w:rsidR="00576EFF" w:rsidRDefault="00576EFF" w:rsidP="005A7565">
      <w:r>
        <w:separator/>
      </w:r>
    </w:p>
  </w:footnote>
  <w:footnote w:type="continuationSeparator" w:id="0">
    <w:p w14:paraId="329F1F14" w14:textId="77777777" w:rsidR="00576EFF" w:rsidRDefault="00576EF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290EF9"/>
    <w:multiLevelType w:val="hybridMultilevel"/>
    <w:tmpl w:val="20D4E48E"/>
    <w:lvl w:ilvl="0" w:tplc="08090001">
      <w:start w:val="1"/>
      <w:numFmt w:val="bullet"/>
      <w:lvlText w:val=""/>
      <w:lvlJc w:val="left"/>
      <w:pPr>
        <w:ind w:left="1203" w:hanging="360"/>
      </w:pPr>
      <w:rPr>
        <w:rFonts w:ascii="Symbol" w:hAnsi="Symbol" w:hint="default"/>
      </w:rPr>
    </w:lvl>
    <w:lvl w:ilvl="1" w:tplc="08090003" w:tentative="1">
      <w:start w:val="1"/>
      <w:numFmt w:val="bullet"/>
      <w:lvlText w:val="o"/>
      <w:lvlJc w:val="left"/>
      <w:pPr>
        <w:ind w:left="1923" w:hanging="360"/>
      </w:pPr>
      <w:rPr>
        <w:rFonts w:ascii="Courier New" w:hAnsi="Courier New" w:cs="Courier New" w:hint="default"/>
      </w:rPr>
    </w:lvl>
    <w:lvl w:ilvl="2" w:tplc="08090005" w:tentative="1">
      <w:start w:val="1"/>
      <w:numFmt w:val="bullet"/>
      <w:lvlText w:val=""/>
      <w:lvlJc w:val="left"/>
      <w:pPr>
        <w:ind w:left="2643" w:hanging="360"/>
      </w:pPr>
      <w:rPr>
        <w:rFonts w:ascii="Wingdings" w:hAnsi="Wingdings" w:hint="default"/>
      </w:rPr>
    </w:lvl>
    <w:lvl w:ilvl="3" w:tplc="08090001" w:tentative="1">
      <w:start w:val="1"/>
      <w:numFmt w:val="bullet"/>
      <w:lvlText w:val=""/>
      <w:lvlJc w:val="left"/>
      <w:pPr>
        <w:ind w:left="3363" w:hanging="360"/>
      </w:pPr>
      <w:rPr>
        <w:rFonts w:ascii="Symbol" w:hAnsi="Symbol" w:hint="default"/>
      </w:rPr>
    </w:lvl>
    <w:lvl w:ilvl="4" w:tplc="08090003" w:tentative="1">
      <w:start w:val="1"/>
      <w:numFmt w:val="bullet"/>
      <w:lvlText w:val="o"/>
      <w:lvlJc w:val="left"/>
      <w:pPr>
        <w:ind w:left="4083" w:hanging="360"/>
      </w:pPr>
      <w:rPr>
        <w:rFonts w:ascii="Courier New" w:hAnsi="Courier New" w:cs="Courier New" w:hint="default"/>
      </w:rPr>
    </w:lvl>
    <w:lvl w:ilvl="5" w:tplc="08090005" w:tentative="1">
      <w:start w:val="1"/>
      <w:numFmt w:val="bullet"/>
      <w:lvlText w:val=""/>
      <w:lvlJc w:val="left"/>
      <w:pPr>
        <w:ind w:left="4803" w:hanging="360"/>
      </w:pPr>
      <w:rPr>
        <w:rFonts w:ascii="Wingdings" w:hAnsi="Wingdings" w:hint="default"/>
      </w:rPr>
    </w:lvl>
    <w:lvl w:ilvl="6" w:tplc="08090001" w:tentative="1">
      <w:start w:val="1"/>
      <w:numFmt w:val="bullet"/>
      <w:lvlText w:val=""/>
      <w:lvlJc w:val="left"/>
      <w:pPr>
        <w:ind w:left="5523" w:hanging="360"/>
      </w:pPr>
      <w:rPr>
        <w:rFonts w:ascii="Symbol" w:hAnsi="Symbol" w:hint="default"/>
      </w:rPr>
    </w:lvl>
    <w:lvl w:ilvl="7" w:tplc="08090003" w:tentative="1">
      <w:start w:val="1"/>
      <w:numFmt w:val="bullet"/>
      <w:lvlText w:val="o"/>
      <w:lvlJc w:val="left"/>
      <w:pPr>
        <w:ind w:left="6243" w:hanging="360"/>
      </w:pPr>
      <w:rPr>
        <w:rFonts w:ascii="Courier New" w:hAnsi="Courier New" w:cs="Courier New" w:hint="default"/>
      </w:rPr>
    </w:lvl>
    <w:lvl w:ilvl="8" w:tplc="08090005" w:tentative="1">
      <w:start w:val="1"/>
      <w:numFmt w:val="bullet"/>
      <w:lvlText w:val=""/>
      <w:lvlJc w:val="left"/>
      <w:pPr>
        <w:ind w:left="6963" w:hanging="360"/>
      </w:pPr>
      <w:rPr>
        <w:rFonts w:ascii="Wingdings" w:hAnsi="Wingdings" w:hint="default"/>
      </w:rPr>
    </w:lvl>
  </w:abstractNum>
  <w:abstractNum w:abstractNumId="2" w15:restartNumberingAfterBreak="0">
    <w:nsid w:val="239F44AB"/>
    <w:multiLevelType w:val="hybridMultilevel"/>
    <w:tmpl w:val="119A7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8C3456"/>
    <w:multiLevelType w:val="hybridMultilevel"/>
    <w:tmpl w:val="F91E9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7E1F53"/>
    <w:multiLevelType w:val="hybridMultilevel"/>
    <w:tmpl w:val="C7AA7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716B28"/>
    <w:multiLevelType w:val="hybridMultilevel"/>
    <w:tmpl w:val="63926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9D04A8"/>
    <w:multiLevelType w:val="hybridMultilevel"/>
    <w:tmpl w:val="B352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CD05DC"/>
    <w:multiLevelType w:val="hybridMultilevel"/>
    <w:tmpl w:val="D49C0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EA494A"/>
    <w:multiLevelType w:val="hybridMultilevel"/>
    <w:tmpl w:val="CD189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F243B2"/>
    <w:multiLevelType w:val="hybridMultilevel"/>
    <w:tmpl w:val="491076D4"/>
    <w:lvl w:ilvl="0" w:tplc="08090001">
      <w:numFmt w:val="bullet"/>
      <w:lvlText w:val=""/>
      <w:lvlJc w:val="left"/>
      <w:pPr>
        <w:ind w:left="720" w:hanging="360"/>
      </w:pPr>
      <w:rPr>
        <w:rFonts w:ascii="Symbol" w:eastAsia="Times New Roman" w:hAnsi="Symbol"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877C74"/>
    <w:multiLevelType w:val="hybridMultilevel"/>
    <w:tmpl w:val="7B6EB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25034"/>
    <w:multiLevelType w:val="hybridMultilevel"/>
    <w:tmpl w:val="3FB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7D3A48"/>
    <w:multiLevelType w:val="hybridMultilevel"/>
    <w:tmpl w:val="5396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165928">
    <w:abstractNumId w:val="0"/>
  </w:num>
  <w:num w:numId="2" w16cid:durableId="1768190576">
    <w:abstractNumId w:val="7"/>
  </w:num>
  <w:num w:numId="3" w16cid:durableId="852299366">
    <w:abstractNumId w:val="10"/>
  </w:num>
  <w:num w:numId="4" w16cid:durableId="1338270236">
    <w:abstractNumId w:val="6"/>
  </w:num>
  <w:num w:numId="5" w16cid:durableId="162741436">
    <w:abstractNumId w:val="15"/>
  </w:num>
  <w:num w:numId="6" w16cid:durableId="1514563659">
    <w:abstractNumId w:val="3"/>
  </w:num>
  <w:num w:numId="7" w16cid:durableId="920993669">
    <w:abstractNumId w:val="4"/>
  </w:num>
  <w:num w:numId="8" w16cid:durableId="702438276">
    <w:abstractNumId w:val="1"/>
  </w:num>
  <w:num w:numId="9" w16cid:durableId="1234584248">
    <w:abstractNumId w:val="9"/>
  </w:num>
  <w:num w:numId="10" w16cid:durableId="1270822282">
    <w:abstractNumId w:val="2"/>
  </w:num>
  <w:num w:numId="11" w16cid:durableId="1173183246">
    <w:abstractNumId w:val="18"/>
  </w:num>
  <w:num w:numId="12" w16cid:durableId="1317999559">
    <w:abstractNumId w:val="13"/>
  </w:num>
  <w:num w:numId="13" w16cid:durableId="777719616">
    <w:abstractNumId w:val="8"/>
  </w:num>
  <w:num w:numId="14" w16cid:durableId="266230732">
    <w:abstractNumId w:val="16"/>
  </w:num>
  <w:num w:numId="15" w16cid:durableId="359161433">
    <w:abstractNumId w:val="5"/>
  </w:num>
  <w:num w:numId="16" w16cid:durableId="1379863204">
    <w:abstractNumId w:val="17"/>
  </w:num>
  <w:num w:numId="17" w16cid:durableId="855577650">
    <w:abstractNumId w:val="12"/>
  </w:num>
  <w:num w:numId="18" w16cid:durableId="939139007">
    <w:abstractNumId w:val="11"/>
  </w:num>
  <w:num w:numId="19" w16cid:durableId="2129663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C0"/>
    <w:rsid w:val="00001F10"/>
    <w:rsid w:val="000023A0"/>
    <w:rsid w:val="00007CB4"/>
    <w:rsid w:val="00013A84"/>
    <w:rsid w:val="000146EF"/>
    <w:rsid w:val="00020650"/>
    <w:rsid w:val="000208CD"/>
    <w:rsid w:val="00027345"/>
    <w:rsid w:val="00030228"/>
    <w:rsid w:val="00030839"/>
    <w:rsid w:val="00032B32"/>
    <w:rsid w:val="00033B70"/>
    <w:rsid w:val="0004544B"/>
    <w:rsid w:val="000524C8"/>
    <w:rsid w:val="000525D4"/>
    <w:rsid w:val="00055664"/>
    <w:rsid w:val="00056B71"/>
    <w:rsid w:val="00057879"/>
    <w:rsid w:val="000615EE"/>
    <w:rsid w:val="00062C3F"/>
    <w:rsid w:val="000643B3"/>
    <w:rsid w:val="00065B52"/>
    <w:rsid w:val="0007342C"/>
    <w:rsid w:val="000809A1"/>
    <w:rsid w:val="00081F14"/>
    <w:rsid w:val="000977EF"/>
    <w:rsid w:val="000A0B94"/>
    <w:rsid w:val="000A6070"/>
    <w:rsid w:val="000A64C0"/>
    <w:rsid w:val="000B12A6"/>
    <w:rsid w:val="000B16E0"/>
    <w:rsid w:val="000B4224"/>
    <w:rsid w:val="000B4391"/>
    <w:rsid w:val="000C0133"/>
    <w:rsid w:val="000C21D9"/>
    <w:rsid w:val="000C29B7"/>
    <w:rsid w:val="000C30BE"/>
    <w:rsid w:val="000C41FF"/>
    <w:rsid w:val="000D1129"/>
    <w:rsid w:val="000D5F23"/>
    <w:rsid w:val="000D6220"/>
    <w:rsid w:val="000E6D36"/>
    <w:rsid w:val="000F2067"/>
    <w:rsid w:val="000F21CB"/>
    <w:rsid w:val="00101879"/>
    <w:rsid w:val="001022F3"/>
    <w:rsid w:val="00102D58"/>
    <w:rsid w:val="001042A1"/>
    <w:rsid w:val="001059F8"/>
    <w:rsid w:val="00105F15"/>
    <w:rsid w:val="00107286"/>
    <w:rsid w:val="001111B3"/>
    <w:rsid w:val="00111F87"/>
    <w:rsid w:val="00112F0C"/>
    <w:rsid w:val="001132CA"/>
    <w:rsid w:val="0011402A"/>
    <w:rsid w:val="001167B3"/>
    <w:rsid w:val="00122D59"/>
    <w:rsid w:val="00131A62"/>
    <w:rsid w:val="001323B0"/>
    <w:rsid w:val="001323FD"/>
    <w:rsid w:val="0013267A"/>
    <w:rsid w:val="0013368C"/>
    <w:rsid w:val="0013384F"/>
    <w:rsid w:val="001353E9"/>
    <w:rsid w:val="00146390"/>
    <w:rsid w:val="0015027F"/>
    <w:rsid w:val="0015295F"/>
    <w:rsid w:val="00156B88"/>
    <w:rsid w:val="00161CD3"/>
    <w:rsid w:val="00162986"/>
    <w:rsid w:val="001641BF"/>
    <w:rsid w:val="00177387"/>
    <w:rsid w:val="00181B43"/>
    <w:rsid w:val="00182337"/>
    <w:rsid w:val="00183BA6"/>
    <w:rsid w:val="00183FD3"/>
    <w:rsid w:val="001844F0"/>
    <w:rsid w:val="00185022"/>
    <w:rsid w:val="0018553F"/>
    <w:rsid w:val="00194309"/>
    <w:rsid w:val="001A06A8"/>
    <w:rsid w:val="001A0C4C"/>
    <w:rsid w:val="001A2029"/>
    <w:rsid w:val="001A3DDC"/>
    <w:rsid w:val="001A6E7E"/>
    <w:rsid w:val="001B0371"/>
    <w:rsid w:val="001B0DA6"/>
    <w:rsid w:val="001B108A"/>
    <w:rsid w:val="001B548D"/>
    <w:rsid w:val="001C0F04"/>
    <w:rsid w:val="001C1406"/>
    <w:rsid w:val="001C2092"/>
    <w:rsid w:val="001C29E5"/>
    <w:rsid w:val="001D0010"/>
    <w:rsid w:val="001D1A37"/>
    <w:rsid w:val="001D3359"/>
    <w:rsid w:val="001D3B83"/>
    <w:rsid w:val="001D6B84"/>
    <w:rsid w:val="001E0FD6"/>
    <w:rsid w:val="001E2C15"/>
    <w:rsid w:val="001E469C"/>
    <w:rsid w:val="001E6A4B"/>
    <w:rsid w:val="001E72B3"/>
    <w:rsid w:val="001E7436"/>
    <w:rsid w:val="001F0058"/>
    <w:rsid w:val="001F3097"/>
    <w:rsid w:val="001F64EB"/>
    <w:rsid w:val="002029DD"/>
    <w:rsid w:val="00204B3C"/>
    <w:rsid w:val="00206F8A"/>
    <w:rsid w:val="00207A6C"/>
    <w:rsid w:val="00212B25"/>
    <w:rsid w:val="00214271"/>
    <w:rsid w:val="00216FDF"/>
    <w:rsid w:val="00217D1D"/>
    <w:rsid w:val="00220338"/>
    <w:rsid w:val="00224F6D"/>
    <w:rsid w:val="00233093"/>
    <w:rsid w:val="00241560"/>
    <w:rsid w:val="0024293F"/>
    <w:rsid w:val="002436C4"/>
    <w:rsid w:val="00244368"/>
    <w:rsid w:val="00246E2B"/>
    <w:rsid w:val="002478E2"/>
    <w:rsid w:val="002504B4"/>
    <w:rsid w:val="00251FA2"/>
    <w:rsid w:val="002525C0"/>
    <w:rsid w:val="0025263D"/>
    <w:rsid w:val="00257F15"/>
    <w:rsid w:val="00260C72"/>
    <w:rsid w:val="002621D3"/>
    <w:rsid w:val="002647A7"/>
    <w:rsid w:val="00267229"/>
    <w:rsid w:val="002724A3"/>
    <w:rsid w:val="00272B8A"/>
    <w:rsid w:val="00276EBC"/>
    <w:rsid w:val="00280927"/>
    <w:rsid w:val="00282996"/>
    <w:rsid w:val="0028477A"/>
    <w:rsid w:val="00291021"/>
    <w:rsid w:val="0029167E"/>
    <w:rsid w:val="00292655"/>
    <w:rsid w:val="0029323F"/>
    <w:rsid w:val="002935A2"/>
    <w:rsid w:val="00293EB4"/>
    <w:rsid w:val="00295239"/>
    <w:rsid w:val="002A22B5"/>
    <w:rsid w:val="002A2D52"/>
    <w:rsid w:val="002A4A49"/>
    <w:rsid w:val="002C0638"/>
    <w:rsid w:val="002C1C52"/>
    <w:rsid w:val="002C4B85"/>
    <w:rsid w:val="002C6C74"/>
    <w:rsid w:val="002C75CE"/>
    <w:rsid w:val="002C7FD6"/>
    <w:rsid w:val="002D5CA4"/>
    <w:rsid w:val="002E00EC"/>
    <w:rsid w:val="002E4876"/>
    <w:rsid w:val="002F1280"/>
    <w:rsid w:val="002F2A84"/>
    <w:rsid w:val="002F4554"/>
    <w:rsid w:val="002F56DF"/>
    <w:rsid w:val="002F6D2D"/>
    <w:rsid w:val="002F7C14"/>
    <w:rsid w:val="003063BB"/>
    <w:rsid w:val="003072A5"/>
    <w:rsid w:val="00321A8E"/>
    <w:rsid w:val="00324C5D"/>
    <w:rsid w:val="00332F54"/>
    <w:rsid w:val="00333470"/>
    <w:rsid w:val="00334D29"/>
    <w:rsid w:val="0033557D"/>
    <w:rsid w:val="00341DC4"/>
    <w:rsid w:val="00344E64"/>
    <w:rsid w:val="003546AF"/>
    <w:rsid w:val="0035573F"/>
    <w:rsid w:val="0035787E"/>
    <w:rsid w:val="0036073C"/>
    <w:rsid w:val="00360C72"/>
    <w:rsid w:val="00361566"/>
    <w:rsid w:val="00363CFD"/>
    <w:rsid w:val="00371134"/>
    <w:rsid w:val="00373A5D"/>
    <w:rsid w:val="0037510C"/>
    <w:rsid w:val="00380048"/>
    <w:rsid w:val="0038092A"/>
    <w:rsid w:val="00381598"/>
    <w:rsid w:val="00383198"/>
    <w:rsid w:val="00385F31"/>
    <w:rsid w:val="00386713"/>
    <w:rsid w:val="00387B2D"/>
    <w:rsid w:val="0039222D"/>
    <w:rsid w:val="003A03EA"/>
    <w:rsid w:val="003A0D27"/>
    <w:rsid w:val="003A6261"/>
    <w:rsid w:val="003B1828"/>
    <w:rsid w:val="003B19FB"/>
    <w:rsid w:val="003B4EF5"/>
    <w:rsid w:val="003B5599"/>
    <w:rsid w:val="003B5785"/>
    <w:rsid w:val="003B582C"/>
    <w:rsid w:val="003B6D55"/>
    <w:rsid w:val="003B6DF2"/>
    <w:rsid w:val="003D2340"/>
    <w:rsid w:val="003D2CF2"/>
    <w:rsid w:val="003D2DDA"/>
    <w:rsid w:val="003D5195"/>
    <w:rsid w:val="003E0912"/>
    <w:rsid w:val="003F042E"/>
    <w:rsid w:val="003F0699"/>
    <w:rsid w:val="003F14A9"/>
    <w:rsid w:val="003F36E4"/>
    <w:rsid w:val="003F3B64"/>
    <w:rsid w:val="003F568D"/>
    <w:rsid w:val="003F6AFD"/>
    <w:rsid w:val="0040253A"/>
    <w:rsid w:val="004101AB"/>
    <w:rsid w:val="00412C89"/>
    <w:rsid w:val="0042304D"/>
    <w:rsid w:val="00423E6E"/>
    <w:rsid w:val="004240B1"/>
    <w:rsid w:val="00424BCF"/>
    <w:rsid w:val="0042500F"/>
    <w:rsid w:val="00443FEB"/>
    <w:rsid w:val="00444D0A"/>
    <w:rsid w:val="004529F5"/>
    <w:rsid w:val="0045432D"/>
    <w:rsid w:val="004560AC"/>
    <w:rsid w:val="0045632C"/>
    <w:rsid w:val="00456880"/>
    <w:rsid w:val="004600DD"/>
    <w:rsid w:val="00462502"/>
    <w:rsid w:val="00462B8F"/>
    <w:rsid w:val="004725C4"/>
    <w:rsid w:val="00474238"/>
    <w:rsid w:val="00476B1E"/>
    <w:rsid w:val="004842B8"/>
    <w:rsid w:val="00490128"/>
    <w:rsid w:val="00495073"/>
    <w:rsid w:val="00497DC3"/>
    <w:rsid w:val="004A043D"/>
    <w:rsid w:val="004A2D1B"/>
    <w:rsid w:val="004A52D9"/>
    <w:rsid w:val="004A6341"/>
    <w:rsid w:val="004A70BF"/>
    <w:rsid w:val="004B0619"/>
    <w:rsid w:val="004B0757"/>
    <w:rsid w:val="004B2550"/>
    <w:rsid w:val="004B3E80"/>
    <w:rsid w:val="004B4411"/>
    <w:rsid w:val="004B4F46"/>
    <w:rsid w:val="004B5086"/>
    <w:rsid w:val="004B66CF"/>
    <w:rsid w:val="004C1320"/>
    <w:rsid w:val="004C4A7A"/>
    <w:rsid w:val="004C59B1"/>
    <w:rsid w:val="004C7236"/>
    <w:rsid w:val="004D1C6A"/>
    <w:rsid w:val="004E676C"/>
    <w:rsid w:val="004F1030"/>
    <w:rsid w:val="004F16CF"/>
    <w:rsid w:val="004F6522"/>
    <w:rsid w:val="005050D4"/>
    <w:rsid w:val="00505B33"/>
    <w:rsid w:val="00507ED0"/>
    <w:rsid w:val="00515FBD"/>
    <w:rsid w:val="00521D29"/>
    <w:rsid w:val="00522A3E"/>
    <w:rsid w:val="00522F91"/>
    <w:rsid w:val="005260C1"/>
    <w:rsid w:val="00526488"/>
    <w:rsid w:val="00526F83"/>
    <w:rsid w:val="00532A8D"/>
    <w:rsid w:val="00532F85"/>
    <w:rsid w:val="0055497B"/>
    <w:rsid w:val="00555074"/>
    <w:rsid w:val="00562190"/>
    <w:rsid w:val="00562256"/>
    <w:rsid w:val="00562544"/>
    <w:rsid w:val="00565039"/>
    <w:rsid w:val="005709EC"/>
    <w:rsid w:val="00571BDB"/>
    <w:rsid w:val="00576EFF"/>
    <w:rsid w:val="00583924"/>
    <w:rsid w:val="0058698A"/>
    <w:rsid w:val="00593112"/>
    <w:rsid w:val="005957B6"/>
    <w:rsid w:val="005965D6"/>
    <w:rsid w:val="005A024E"/>
    <w:rsid w:val="005A0899"/>
    <w:rsid w:val="005A583F"/>
    <w:rsid w:val="005A7565"/>
    <w:rsid w:val="005B06D0"/>
    <w:rsid w:val="005B2916"/>
    <w:rsid w:val="005B3700"/>
    <w:rsid w:val="005C0ED1"/>
    <w:rsid w:val="005C1F0E"/>
    <w:rsid w:val="005C65CD"/>
    <w:rsid w:val="005C70DF"/>
    <w:rsid w:val="005D16AB"/>
    <w:rsid w:val="005D54BB"/>
    <w:rsid w:val="005D54E4"/>
    <w:rsid w:val="005D5C2A"/>
    <w:rsid w:val="005E3940"/>
    <w:rsid w:val="005E58BD"/>
    <w:rsid w:val="005F2A5E"/>
    <w:rsid w:val="005F5271"/>
    <w:rsid w:val="005F5B65"/>
    <w:rsid w:val="005F61C9"/>
    <w:rsid w:val="005F6C22"/>
    <w:rsid w:val="006000D6"/>
    <w:rsid w:val="006010F2"/>
    <w:rsid w:val="00602810"/>
    <w:rsid w:val="006032F6"/>
    <w:rsid w:val="00605767"/>
    <w:rsid w:val="00606004"/>
    <w:rsid w:val="006117F7"/>
    <w:rsid w:val="0061394E"/>
    <w:rsid w:val="00614826"/>
    <w:rsid w:val="006201F0"/>
    <w:rsid w:val="00633B06"/>
    <w:rsid w:val="006354A4"/>
    <w:rsid w:val="00635AE1"/>
    <w:rsid w:val="00635D73"/>
    <w:rsid w:val="006371DC"/>
    <w:rsid w:val="006379E8"/>
    <w:rsid w:val="0064372D"/>
    <w:rsid w:val="00644F9A"/>
    <w:rsid w:val="006461AB"/>
    <w:rsid w:val="00646C2A"/>
    <w:rsid w:val="00647B19"/>
    <w:rsid w:val="00651C8D"/>
    <w:rsid w:val="0065454A"/>
    <w:rsid w:val="00654721"/>
    <w:rsid w:val="00655269"/>
    <w:rsid w:val="00655291"/>
    <w:rsid w:val="00657D44"/>
    <w:rsid w:val="0066034C"/>
    <w:rsid w:val="00661A9E"/>
    <w:rsid w:val="006638A8"/>
    <w:rsid w:val="00664DE3"/>
    <w:rsid w:val="006653F4"/>
    <w:rsid w:val="00665B2C"/>
    <w:rsid w:val="0067071F"/>
    <w:rsid w:val="00674A77"/>
    <w:rsid w:val="00675DF6"/>
    <w:rsid w:val="00676F62"/>
    <w:rsid w:val="00680024"/>
    <w:rsid w:val="0068007A"/>
    <w:rsid w:val="006840C6"/>
    <w:rsid w:val="0068627A"/>
    <w:rsid w:val="00690E7F"/>
    <w:rsid w:val="0069489F"/>
    <w:rsid w:val="00695FE0"/>
    <w:rsid w:val="006B1CC5"/>
    <w:rsid w:val="006B26D4"/>
    <w:rsid w:val="006B5621"/>
    <w:rsid w:val="006B5BBC"/>
    <w:rsid w:val="006B60A6"/>
    <w:rsid w:val="006C64C5"/>
    <w:rsid w:val="006D099B"/>
    <w:rsid w:val="006D0A3A"/>
    <w:rsid w:val="006D12B5"/>
    <w:rsid w:val="006D230D"/>
    <w:rsid w:val="006D2F25"/>
    <w:rsid w:val="006D35EB"/>
    <w:rsid w:val="006D4E0E"/>
    <w:rsid w:val="006D5A52"/>
    <w:rsid w:val="006D7641"/>
    <w:rsid w:val="006E20AB"/>
    <w:rsid w:val="006E244B"/>
    <w:rsid w:val="006E34BB"/>
    <w:rsid w:val="006E4591"/>
    <w:rsid w:val="006F016E"/>
    <w:rsid w:val="006F151E"/>
    <w:rsid w:val="006F4A14"/>
    <w:rsid w:val="00702C02"/>
    <w:rsid w:val="0070404F"/>
    <w:rsid w:val="00711201"/>
    <w:rsid w:val="007121F8"/>
    <w:rsid w:val="00712B28"/>
    <w:rsid w:val="007137F5"/>
    <w:rsid w:val="007206A2"/>
    <w:rsid w:val="00723E63"/>
    <w:rsid w:val="007266E8"/>
    <w:rsid w:val="00737C9E"/>
    <w:rsid w:val="00741D59"/>
    <w:rsid w:val="00743C1C"/>
    <w:rsid w:val="0074427E"/>
    <w:rsid w:val="0074766F"/>
    <w:rsid w:val="007522E1"/>
    <w:rsid w:val="00757C61"/>
    <w:rsid w:val="00757DD3"/>
    <w:rsid w:val="00774780"/>
    <w:rsid w:val="00774F9F"/>
    <w:rsid w:val="007762D0"/>
    <w:rsid w:val="00776E46"/>
    <w:rsid w:val="007867CB"/>
    <w:rsid w:val="00787779"/>
    <w:rsid w:val="00793A6D"/>
    <w:rsid w:val="00797E81"/>
    <w:rsid w:val="007A3712"/>
    <w:rsid w:val="007A410A"/>
    <w:rsid w:val="007B2665"/>
    <w:rsid w:val="007B2938"/>
    <w:rsid w:val="007B33FA"/>
    <w:rsid w:val="007B6D07"/>
    <w:rsid w:val="007C0686"/>
    <w:rsid w:val="007C2454"/>
    <w:rsid w:val="007C29AA"/>
    <w:rsid w:val="007C56F7"/>
    <w:rsid w:val="007C589F"/>
    <w:rsid w:val="007C6A23"/>
    <w:rsid w:val="007C734D"/>
    <w:rsid w:val="007D10EF"/>
    <w:rsid w:val="007D1178"/>
    <w:rsid w:val="007D3887"/>
    <w:rsid w:val="007D4E01"/>
    <w:rsid w:val="007D7157"/>
    <w:rsid w:val="007E149B"/>
    <w:rsid w:val="007E4555"/>
    <w:rsid w:val="007E6395"/>
    <w:rsid w:val="007E6C7A"/>
    <w:rsid w:val="007E7F89"/>
    <w:rsid w:val="007F0208"/>
    <w:rsid w:val="007F0554"/>
    <w:rsid w:val="007F1967"/>
    <w:rsid w:val="007F2B0B"/>
    <w:rsid w:val="008000A1"/>
    <w:rsid w:val="0080469C"/>
    <w:rsid w:val="00804B1E"/>
    <w:rsid w:val="00806AE9"/>
    <w:rsid w:val="00811294"/>
    <w:rsid w:val="00814728"/>
    <w:rsid w:val="00816BA7"/>
    <w:rsid w:val="00820E1A"/>
    <w:rsid w:val="00826CFF"/>
    <w:rsid w:val="00837900"/>
    <w:rsid w:val="00837A6A"/>
    <w:rsid w:val="00844004"/>
    <w:rsid w:val="008524B4"/>
    <w:rsid w:val="008579B8"/>
    <w:rsid w:val="00860D98"/>
    <w:rsid w:val="0086598D"/>
    <w:rsid w:val="008718D4"/>
    <w:rsid w:val="00871C5B"/>
    <w:rsid w:val="0087416A"/>
    <w:rsid w:val="008752CD"/>
    <w:rsid w:val="00875B03"/>
    <w:rsid w:val="00875C68"/>
    <w:rsid w:val="00876C97"/>
    <w:rsid w:val="00880956"/>
    <w:rsid w:val="008814B6"/>
    <w:rsid w:val="00883965"/>
    <w:rsid w:val="008852B5"/>
    <w:rsid w:val="008A177A"/>
    <w:rsid w:val="008A2AEA"/>
    <w:rsid w:val="008A3FDB"/>
    <w:rsid w:val="008A4885"/>
    <w:rsid w:val="008A57C6"/>
    <w:rsid w:val="008A60B6"/>
    <w:rsid w:val="008A7BA6"/>
    <w:rsid w:val="008B3ADB"/>
    <w:rsid w:val="008B403C"/>
    <w:rsid w:val="008B618F"/>
    <w:rsid w:val="008C1D94"/>
    <w:rsid w:val="008C2D45"/>
    <w:rsid w:val="008C3209"/>
    <w:rsid w:val="008C3A3A"/>
    <w:rsid w:val="008C60F3"/>
    <w:rsid w:val="008D0EAF"/>
    <w:rsid w:val="008D1F17"/>
    <w:rsid w:val="008D41CD"/>
    <w:rsid w:val="008E1745"/>
    <w:rsid w:val="008E2073"/>
    <w:rsid w:val="008E3E3F"/>
    <w:rsid w:val="008E6CDB"/>
    <w:rsid w:val="008F4323"/>
    <w:rsid w:val="008F6C34"/>
    <w:rsid w:val="008F7920"/>
    <w:rsid w:val="00902BAA"/>
    <w:rsid w:val="009068BB"/>
    <w:rsid w:val="00922FDF"/>
    <w:rsid w:val="009265ED"/>
    <w:rsid w:val="00926991"/>
    <w:rsid w:val="009310B7"/>
    <w:rsid w:val="00933336"/>
    <w:rsid w:val="0093387B"/>
    <w:rsid w:val="00936986"/>
    <w:rsid w:val="00936DBD"/>
    <w:rsid w:val="00940F57"/>
    <w:rsid w:val="009442E1"/>
    <w:rsid w:val="00953697"/>
    <w:rsid w:val="00954EA7"/>
    <w:rsid w:val="0095729C"/>
    <w:rsid w:val="00960F37"/>
    <w:rsid w:val="00961210"/>
    <w:rsid w:val="00962F64"/>
    <w:rsid w:val="0097086D"/>
    <w:rsid w:val="00972DE9"/>
    <w:rsid w:val="0097389A"/>
    <w:rsid w:val="00976BB5"/>
    <w:rsid w:val="00983201"/>
    <w:rsid w:val="00983253"/>
    <w:rsid w:val="009835A4"/>
    <w:rsid w:val="00984ED9"/>
    <w:rsid w:val="0098550F"/>
    <w:rsid w:val="0098564B"/>
    <w:rsid w:val="009900D1"/>
    <w:rsid w:val="00991901"/>
    <w:rsid w:val="00994E3B"/>
    <w:rsid w:val="009974FC"/>
    <w:rsid w:val="009A04E0"/>
    <w:rsid w:val="009A35A7"/>
    <w:rsid w:val="009A5926"/>
    <w:rsid w:val="009A5C0C"/>
    <w:rsid w:val="009B3773"/>
    <w:rsid w:val="009C4403"/>
    <w:rsid w:val="009C4CCC"/>
    <w:rsid w:val="009C6AA9"/>
    <w:rsid w:val="009D2A1C"/>
    <w:rsid w:val="009D2BEB"/>
    <w:rsid w:val="009D3265"/>
    <w:rsid w:val="009D432B"/>
    <w:rsid w:val="009D759B"/>
    <w:rsid w:val="009E2356"/>
    <w:rsid w:val="009E6021"/>
    <w:rsid w:val="009E7C5C"/>
    <w:rsid w:val="009F1064"/>
    <w:rsid w:val="00A00200"/>
    <w:rsid w:val="00A0199F"/>
    <w:rsid w:val="00A03337"/>
    <w:rsid w:val="00A04473"/>
    <w:rsid w:val="00A049D8"/>
    <w:rsid w:val="00A070D4"/>
    <w:rsid w:val="00A07998"/>
    <w:rsid w:val="00A10134"/>
    <w:rsid w:val="00A12DAF"/>
    <w:rsid w:val="00A137D0"/>
    <w:rsid w:val="00A15D1B"/>
    <w:rsid w:val="00A16C53"/>
    <w:rsid w:val="00A226AC"/>
    <w:rsid w:val="00A23D2E"/>
    <w:rsid w:val="00A241FF"/>
    <w:rsid w:val="00A30F6A"/>
    <w:rsid w:val="00A32B31"/>
    <w:rsid w:val="00A334AE"/>
    <w:rsid w:val="00A339B6"/>
    <w:rsid w:val="00A35F6E"/>
    <w:rsid w:val="00A42CAB"/>
    <w:rsid w:val="00A43AAF"/>
    <w:rsid w:val="00A44A17"/>
    <w:rsid w:val="00A50361"/>
    <w:rsid w:val="00A50EDF"/>
    <w:rsid w:val="00A53DC5"/>
    <w:rsid w:val="00A54297"/>
    <w:rsid w:val="00A63184"/>
    <w:rsid w:val="00A63F2E"/>
    <w:rsid w:val="00A65ED0"/>
    <w:rsid w:val="00A6782C"/>
    <w:rsid w:val="00A74490"/>
    <w:rsid w:val="00A8153B"/>
    <w:rsid w:val="00A847C0"/>
    <w:rsid w:val="00A84D9E"/>
    <w:rsid w:val="00A90527"/>
    <w:rsid w:val="00A911E3"/>
    <w:rsid w:val="00A93309"/>
    <w:rsid w:val="00A946CD"/>
    <w:rsid w:val="00A95CAB"/>
    <w:rsid w:val="00A95D0B"/>
    <w:rsid w:val="00A97DB1"/>
    <w:rsid w:val="00AA0CA0"/>
    <w:rsid w:val="00AA1E31"/>
    <w:rsid w:val="00AA4E10"/>
    <w:rsid w:val="00AA722F"/>
    <w:rsid w:val="00AB6D85"/>
    <w:rsid w:val="00AC2035"/>
    <w:rsid w:val="00AC4586"/>
    <w:rsid w:val="00AD2021"/>
    <w:rsid w:val="00AD709A"/>
    <w:rsid w:val="00AE1AEB"/>
    <w:rsid w:val="00AE238D"/>
    <w:rsid w:val="00AE26E0"/>
    <w:rsid w:val="00AE2DB5"/>
    <w:rsid w:val="00AE3793"/>
    <w:rsid w:val="00AE5898"/>
    <w:rsid w:val="00AE5BC6"/>
    <w:rsid w:val="00AE5DBF"/>
    <w:rsid w:val="00AE6DF5"/>
    <w:rsid w:val="00AE78F3"/>
    <w:rsid w:val="00AF0815"/>
    <w:rsid w:val="00AF0B1F"/>
    <w:rsid w:val="00B01502"/>
    <w:rsid w:val="00B0157F"/>
    <w:rsid w:val="00B04E02"/>
    <w:rsid w:val="00B109E2"/>
    <w:rsid w:val="00B1596F"/>
    <w:rsid w:val="00B207C8"/>
    <w:rsid w:val="00B23469"/>
    <w:rsid w:val="00B23636"/>
    <w:rsid w:val="00B236BC"/>
    <w:rsid w:val="00B26657"/>
    <w:rsid w:val="00B47ABD"/>
    <w:rsid w:val="00B56F5F"/>
    <w:rsid w:val="00B61D54"/>
    <w:rsid w:val="00B62957"/>
    <w:rsid w:val="00B64001"/>
    <w:rsid w:val="00B6503A"/>
    <w:rsid w:val="00B65126"/>
    <w:rsid w:val="00B66573"/>
    <w:rsid w:val="00B703F2"/>
    <w:rsid w:val="00B72E3A"/>
    <w:rsid w:val="00B74448"/>
    <w:rsid w:val="00B768F1"/>
    <w:rsid w:val="00B76B98"/>
    <w:rsid w:val="00B776B7"/>
    <w:rsid w:val="00B77C69"/>
    <w:rsid w:val="00B8192E"/>
    <w:rsid w:val="00B84BF7"/>
    <w:rsid w:val="00B874B0"/>
    <w:rsid w:val="00B9595B"/>
    <w:rsid w:val="00B97649"/>
    <w:rsid w:val="00BA03D1"/>
    <w:rsid w:val="00BA1CDE"/>
    <w:rsid w:val="00BA4A75"/>
    <w:rsid w:val="00BB0FA9"/>
    <w:rsid w:val="00BB19E5"/>
    <w:rsid w:val="00BC1B5E"/>
    <w:rsid w:val="00BC1DC1"/>
    <w:rsid w:val="00BC241C"/>
    <w:rsid w:val="00BC7DFE"/>
    <w:rsid w:val="00BC7F89"/>
    <w:rsid w:val="00BE046E"/>
    <w:rsid w:val="00BE130D"/>
    <w:rsid w:val="00BE25A4"/>
    <w:rsid w:val="00BE3E02"/>
    <w:rsid w:val="00BE51DC"/>
    <w:rsid w:val="00BE5799"/>
    <w:rsid w:val="00BE7BC5"/>
    <w:rsid w:val="00BF02E5"/>
    <w:rsid w:val="00BF0A82"/>
    <w:rsid w:val="00BF0C6F"/>
    <w:rsid w:val="00BF2BDF"/>
    <w:rsid w:val="00BF4371"/>
    <w:rsid w:val="00BF4FAC"/>
    <w:rsid w:val="00BF6BAC"/>
    <w:rsid w:val="00BF709C"/>
    <w:rsid w:val="00C056F6"/>
    <w:rsid w:val="00C06DF0"/>
    <w:rsid w:val="00C074FA"/>
    <w:rsid w:val="00C10152"/>
    <w:rsid w:val="00C1167A"/>
    <w:rsid w:val="00C12560"/>
    <w:rsid w:val="00C13216"/>
    <w:rsid w:val="00C24E0E"/>
    <w:rsid w:val="00C306A5"/>
    <w:rsid w:val="00C320AE"/>
    <w:rsid w:val="00C33E0A"/>
    <w:rsid w:val="00C503E6"/>
    <w:rsid w:val="00C52258"/>
    <w:rsid w:val="00C54554"/>
    <w:rsid w:val="00C55B0B"/>
    <w:rsid w:val="00C5602C"/>
    <w:rsid w:val="00C5728E"/>
    <w:rsid w:val="00C611B8"/>
    <w:rsid w:val="00C61A67"/>
    <w:rsid w:val="00C62507"/>
    <w:rsid w:val="00C626BE"/>
    <w:rsid w:val="00C6572C"/>
    <w:rsid w:val="00C66F23"/>
    <w:rsid w:val="00C70C0B"/>
    <w:rsid w:val="00C7118F"/>
    <w:rsid w:val="00C71617"/>
    <w:rsid w:val="00C7161D"/>
    <w:rsid w:val="00C745CB"/>
    <w:rsid w:val="00C83C26"/>
    <w:rsid w:val="00C867AD"/>
    <w:rsid w:val="00C90880"/>
    <w:rsid w:val="00C913BE"/>
    <w:rsid w:val="00C92D8F"/>
    <w:rsid w:val="00C936BA"/>
    <w:rsid w:val="00C97464"/>
    <w:rsid w:val="00CA3963"/>
    <w:rsid w:val="00CA6129"/>
    <w:rsid w:val="00CA77AB"/>
    <w:rsid w:val="00CA7E1A"/>
    <w:rsid w:val="00CB013A"/>
    <w:rsid w:val="00CB10ED"/>
    <w:rsid w:val="00CB169D"/>
    <w:rsid w:val="00CB34C5"/>
    <w:rsid w:val="00CB4D10"/>
    <w:rsid w:val="00CB659C"/>
    <w:rsid w:val="00CC1E24"/>
    <w:rsid w:val="00CC2A05"/>
    <w:rsid w:val="00CC4456"/>
    <w:rsid w:val="00CC4E4A"/>
    <w:rsid w:val="00CC5BE1"/>
    <w:rsid w:val="00CC5CBC"/>
    <w:rsid w:val="00CD0185"/>
    <w:rsid w:val="00CD1F32"/>
    <w:rsid w:val="00CD6B68"/>
    <w:rsid w:val="00CD6D35"/>
    <w:rsid w:val="00CE008E"/>
    <w:rsid w:val="00CE2083"/>
    <w:rsid w:val="00CE3820"/>
    <w:rsid w:val="00CE498F"/>
    <w:rsid w:val="00CE5EEB"/>
    <w:rsid w:val="00CF0548"/>
    <w:rsid w:val="00CF0848"/>
    <w:rsid w:val="00CF30F2"/>
    <w:rsid w:val="00CF3F81"/>
    <w:rsid w:val="00CF74E4"/>
    <w:rsid w:val="00D02F18"/>
    <w:rsid w:val="00D053B8"/>
    <w:rsid w:val="00D10E05"/>
    <w:rsid w:val="00D15B6F"/>
    <w:rsid w:val="00D203EC"/>
    <w:rsid w:val="00D22859"/>
    <w:rsid w:val="00D26435"/>
    <w:rsid w:val="00D27F1B"/>
    <w:rsid w:val="00D31E68"/>
    <w:rsid w:val="00D361D2"/>
    <w:rsid w:val="00D36391"/>
    <w:rsid w:val="00D365FD"/>
    <w:rsid w:val="00D37060"/>
    <w:rsid w:val="00D4416F"/>
    <w:rsid w:val="00D533E6"/>
    <w:rsid w:val="00D53F1D"/>
    <w:rsid w:val="00D57A34"/>
    <w:rsid w:val="00D67CC9"/>
    <w:rsid w:val="00D7074E"/>
    <w:rsid w:val="00D769BE"/>
    <w:rsid w:val="00D802FA"/>
    <w:rsid w:val="00D81F58"/>
    <w:rsid w:val="00D8233B"/>
    <w:rsid w:val="00D836A4"/>
    <w:rsid w:val="00D83A1D"/>
    <w:rsid w:val="00D83E31"/>
    <w:rsid w:val="00D84CFA"/>
    <w:rsid w:val="00D9021E"/>
    <w:rsid w:val="00D9177C"/>
    <w:rsid w:val="00D965EB"/>
    <w:rsid w:val="00DA1702"/>
    <w:rsid w:val="00DA3BDE"/>
    <w:rsid w:val="00DA6AE4"/>
    <w:rsid w:val="00DB66CD"/>
    <w:rsid w:val="00DC2311"/>
    <w:rsid w:val="00DC2E06"/>
    <w:rsid w:val="00DC4386"/>
    <w:rsid w:val="00DC6896"/>
    <w:rsid w:val="00DC7D4F"/>
    <w:rsid w:val="00DD28B6"/>
    <w:rsid w:val="00DD53DE"/>
    <w:rsid w:val="00DE0DE6"/>
    <w:rsid w:val="00DE4775"/>
    <w:rsid w:val="00DE50D7"/>
    <w:rsid w:val="00DF5829"/>
    <w:rsid w:val="00E00E24"/>
    <w:rsid w:val="00E1047A"/>
    <w:rsid w:val="00E105CB"/>
    <w:rsid w:val="00E14C8B"/>
    <w:rsid w:val="00E151C7"/>
    <w:rsid w:val="00E212E6"/>
    <w:rsid w:val="00E24928"/>
    <w:rsid w:val="00E31DC2"/>
    <w:rsid w:val="00E32EC6"/>
    <w:rsid w:val="00E33160"/>
    <w:rsid w:val="00E3316B"/>
    <w:rsid w:val="00E34140"/>
    <w:rsid w:val="00E410CF"/>
    <w:rsid w:val="00E41294"/>
    <w:rsid w:val="00E41462"/>
    <w:rsid w:val="00E43D37"/>
    <w:rsid w:val="00E44059"/>
    <w:rsid w:val="00E44393"/>
    <w:rsid w:val="00E51C03"/>
    <w:rsid w:val="00E52E55"/>
    <w:rsid w:val="00E53838"/>
    <w:rsid w:val="00E56F07"/>
    <w:rsid w:val="00E60561"/>
    <w:rsid w:val="00E63565"/>
    <w:rsid w:val="00E6675C"/>
    <w:rsid w:val="00E67EEC"/>
    <w:rsid w:val="00E73E34"/>
    <w:rsid w:val="00E74BC9"/>
    <w:rsid w:val="00E81660"/>
    <w:rsid w:val="00E85944"/>
    <w:rsid w:val="00E92993"/>
    <w:rsid w:val="00E929BC"/>
    <w:rsid w:val="00E92C87"/>
    <w:rsid w:val="00E94A7A"/>
    <w:rsid w:val="00E95B96"/>
    <w:rsid w:val="00E969E4"/>
    <w:rsid w:val="00E97492"/>
    <w:rsid w:val="00E97A25"/>
    <w:rsid w:val="00EA2F62"/>
    <w:rsid w:val="00EB03E9"/>
    <w:rsid w:val="00EB2616"/>
    <w:rsid w:val="00EB2A92"/>
    <w:rsid w:val="00EB38F5"/>
    <w:rsid w:val="00EC1067"/>
    <w:rsid w:val="00EC35DD"/>
    <w:rsid w:val="00EC5102"/>
    <w:rsid w:val="00EC51C5"/>
    <w:rsid w:val="00EC5869"/>
    <w:rsid w:val="00EC6A49"/>
    <w:rsid w:val="00EC7916"/>
    <w:rsid w:val="00ED0622"/>
    <w:rsid w:val="00ED0F7B"/>
    <w:rsid w:val="00ED214A"/>
    <w:rsid w:val="00ED42B3"/>
    <w:rsid w:val="00ED4452"/>
    <w:rsid w:val="00ED591A"/>
    <w:rsid w:val="00ED7841"/>
    <w:rsid w:val="00EE274E"/>
    <w:rsid w:val="00EE2D63"/>
    <w:rsid w:val="00EE5BFB"/>
    <w:rsid w:val="00EE6E8C"/>
    <w:rsid w:val="00EF17EE"/>
    <w:rsid w:val="00EF194E"/>
    <w:rsid w:val="00EF4E03"/>
    <w:rsid w:val="00EF4E24"/>
    <w:rsid w:val="00EF582B"/>
    <w:rsid w:val="00EF7574"/>
    <w:rsid w:val="00F02A44"/>
    <w:rsid w:val="00F072AF"/>
    <w:rsid w:val="00F07345"/>
    <w:rsid w:val="00F131AB"/>
    <w:rsid w:val="00F160EF"/>
    <w:rsid w:val="00F17533"/>
    <w:rsid w:val="00F253D8"/>
    <w:rsid w:val="00F26900"/>
    <w:rsid w:val="00F30E07"/>
    <w:rsid w:val="00F36351"/>
    <w:rsid w:val="00F376E5"/>
    <w:rsid w:val="00F41E0C"/>
    <w:rsid w:val="00F42645"/>
    <w:rsid w:val="00F4382D"/>
    <w:rsid w:val="00F5215D"/>
    <w:rsid w:val="00F5325D"/>
    <w:rsid w:val="00F54C46"/>
    <w:rsid w:val="00F5577B"/>
    <w:rsid w:val="00F61891"/>
    <w:rsid w:val="00F623B8"/>
    <w:rsid w:val="00F65303"/>
    <w:rsid w:val="00F71A97"/>
    <w:rsid w:val="00F74C70"/>
    <w:rsid w:val="00F90B04"/>
    <w:rsid w:val="00F93212"/>
    <w:rsid w:val="00F932C1"/>
    <w:rsid w:val="00F96378"/>
    <w:rsid w:val="00F9715D"/>
    <w:rsid w:val="00FA18C2"/>
    <w:rsid w:val="00FA1E88"/>
    <w:rsid w:val="00FA25FF"/>
    <w:rsid w:val="00FA35A2"/>
    <w:rsid w:val="00FB17B5"/>
    <w:rsid w:val="00FB17DA"/>
    <w:rsid w:val="00FB3974"/>
    <w:rsid w:val="00FB439F"/>
    <w:rsid w:val="00FB4FFB"/>
    <w:rsid w:val="00FB7095"/>
    <w:rsid w:val="00FB78CE"/>
    <w:rsid w:val="00FE5369"/>
    <w:rsid w:val="00FF37C2"/>
    <w:rsid w:val="00FF60E8"/>
    <w:rsid w:val="00FF7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EBBB5"/>
  <w15:docId w15:val="{A11074A1-11DB-4208-B2C9-5DB2A391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A8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maxwell-catmur-1475a220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xcatmur@icloud.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A21\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DC12BDA667794A93ED621D98C21282" ma:contentTypeVersion="11" ma:contentTypeDescription="Create a new document." ma:contentTypeScope="" ma:versionID="2532b6e6ce6e1a8378ceb64ef137b737">
  <xsd:schema xmlns:xsd="http://www.w3.org/2001/XMLSchema" xmlns:xs="http://www.w3.org/2001/XMLSchema" xmlns:p="http://schemas.microsoft.com/office/2006/metadata/properties" xmlns:ns3="fa653908-1875-4c6a-b1d6-423c89bf6fd4" xmlns:ns4="bb01cd7d-b7ff-4d8b-97b0-580e653df696" targetNamespace="http://schemas.microsoft.com/office/2006/metadata/properties" ma:root="true" ma:fieldsID="ee627f1a4356b2d0dc38742e748f492e" ns3:_="" ns4:_="">
    <xsd:import namespace="fa653908-1875-4c6a-b1d6-423c89bf6fd4"/>
    <xsd:import namespace="bb01cd7d-b7ff-4d8b-97b0-580e653df6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53908-1875-4c6a-b1d6-423c89bf6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01cd7d-b7ff-4d8b-97b0-580e653df6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a653908-1875-4c6a-b1d6-423c89bf6fd4" xsi:nil="true"/>
  </documentManagement>
</p:properties>
</file>

<file path=customXml/itemProps1.xml><?xml version="1.0" encoding="utf-8"?>
<ds:datastoreItem xmlns:ds="http://schemas.openxmlformats.org/officeDocument/2006/customXml" ds:itemID="{D935CE23-0751-46C6-BA6C-37FB6207CA3B}">
  <ds:schemaRefs>
    <ds:schemaRef ds:uri="http://schemas.microsoft.com/sharepoint/v3/contenttype/forms"/>
  </ds:schemaRefs>
</ds:datastoreItem>
</file>

<file path=customXml/itemProps2.xml><?xml version="1.0" encoding="utf-8"?>
<ds:datastoreItem xmlns:ds="http://schemas.openxmlformats.org/officeDocument/2006/customXml" ds:itemID="{BC4A1380-44C6-41DD-AC97-C4297174C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53908-1875-4c6a-b1d6-423c89bf6fd4"/>
    <ds:schemaRef ds:uri="bb01cd7d-b7ff-4d8b-97b0-580e653df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16957-82C8-4EA4-92AE-ED65BAE8BC2D}">
  <ds:schemaRefs>
    <ds:schemaRef ds:uri="http://schemas.openxmlformats.org/officeDocument/2006/bibliography"/>
  </ds:schemaRefs>
</ds:datastoreItem>
</file>

<file path=customXml/itemProps4.xml><?xml version="1.0" encoding="utf-8"?>
<ds:datastoreItem xmlns:ds="http://schemas.openxmlformats.org/officeDocument/2006/customXml" ds:itemID="{4C696035-E8BA-45D3-9978-7B8FD2E72583}">
  <ds:schemaRefs>
    <ds:schemaRef ds:uri="http://schemas.microsoft.com/office/2006/metadata/properties"/>
    <ds:schemaRef ds:uri="http://schemas.microsoft.com/office/infopath/2007/PartnerControls"/>
    <ds:schemaRef ds:uri="fa653908-1875-4c6a-b1d6-423c89bf6fd4"/>
  </ds:schemaRefs>
</ds:datastoreItem>
</file>

<file path=docProps/app.xml><?xml version="1.0" encoding="utf-8"?>
<Properties xmlns="http://schemas.openxmlformats.org/officeDocument/2006/extended-properties" xmlns:vt="http://schemas.openxmlformats.org/officeDocument/2006/docPropsVTypes">
  <Template>Extended CV (resume)</Template>
  <TotalTime>0</TotalTime>
  <Pages>1</Pages>
  <Words>136</Words>
  <Characters>955</Characters>
  <Application>Microsoft Office Word</Application>
  <DocSecurity>0</DocSecurity>
  <Lines>21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CATMUR, MAX (UG)</cp:lastModifiedBy>
  <cp:revision>95</cp:revision>
  <dcterms:created xsi:type="dcterms:W3CDTF">2025-08-05T18:43:00Z</dcterms:created>
  <dcterms:modified xsi:type="dcterms:W3CDTF">2025-08-11T11:49:00Z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7900f30034b5e7dc2c18b5661ec8a5e6894e4647f03eae3ec55ca4c046721726</vt:lpwstr>
  </property>
  <property fmtid="{D5CDD505-2E9C-101B-9397-08002B2CF9AE}" pid="3" name="ContentTypeId">
    <vt:lpwstr>0x01010068DC12BDA667794A93ED621D98C21282</vt:lpwstr>
  </property>
</Properties>
</file>