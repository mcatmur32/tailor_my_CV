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FA06" w14:textId="4D637D7F" w:rsidR="00171818" w:rsidRPr="004C4C5C" w:rsidRDefault="008000A1" w:rsidP="00153469">
      <w:pPr>
        <w:pStyle w:val="Name"/>
        <w:rPr>
          <w:rFonts w:ascii="Arial" w:hAnsi="Arial" w:cs="Arial"/>
          <w:sz w:val="22"/>
          <w:szCs w:val="22"/>
          <w:lang w:val="en-GB"/>
        </w:rPr>
      </w:pPr>
      <w:r w:rsidRPr="004C4C5C">
        <w:rPr>
          <w:rFonts w:ascii="Arial" w:hAnsi="Arial" w:cs="Arial"/>
          <w:sz w:val="22"/>
          <w:szCs w:val="22"/>
          <w:lang w:val="en-GB"/>
        </w:rPr>
        <w:t>Maxwell Catmur</w:t>
      </w:r>
    </w:p>
    <w:p w14:paraId="3128E656" w14:textId="57C0ADFD" w:rsidR="00C745CB" w:rsidRPr="008A09E2" w:rsidRDefault="00C21D7D" w:rsidP="00F134F2">
      <w:pPr>
        <w:rPr>
          <w:rFonts w:ascii="Arial" w:hAnsi="Arial" w:cs="Arial"/>
          <w:sz w:val="22"/>
          <w:szCs w:val="22"/>
          <w:lang w:val="en-GB"/>
        </w:rPr>
      </w:pPr>
      <w:hyperlink r:id="rId11" w:history="1">
        <w:r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maxcatmur@icloud.com</w:t>
        </w:r>
      </w:hyperlink>
      <w:r w:rsidR="001F3097" w:rsidRPr="008A09E2">
        <w:rPr>
          <w:rFonts w:ascii="Arial" w:hAnsi="Arial" w:cs="Arial"/>
          <w:sz w:val="22"/>
          <w:szCs w:val="22"/>
          <w:lang w:val="en-GB"/>
        </w:rPr>
        <w:t xml:space="preserve"> | +44 7507 968831 | 54 Derby Road, London, E18 2PS | </w:t>
      </w:r>
      <w:hyperlink r:id="rId12" w:history="1">
        <w:r w:rsidR="0061394E"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linkedin.com/in/maxwell-catmur-1475a2209</w:t>
        </w:r>
      </w:hyperlink>
      <w:r w:rsidR="008A09E2" w:rsidRPr="008A09E2">
        <w:rPr>
          <w:rFonts w:ascii="Arial" w:hAnsi="Arial" w:cs="Arial"/>
          <w:sz w:val="22"/>
          <w:szCs w:val="22"/>
        </w:rPr>
        <w:t xml:space="preserve"> | </w:t>
      </w:r>
      <w:hyperlink r:id="rId13" w:history="1"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github.com/mcatmur32</w:t>
        </w:r>
      </w:hyperlink>
    </w:p>
    <w:p w14:paraId="60FA383A" w14:textId="77777777" w:rsidR="00F134F2" w:rsidRPr="00F134F2" w:rsidRDefault="00F134F2" w:rsidP="00F134F2">
      <w:pPr>
        <w:rPr>
          <w:rFonts w:ascii="Arial" w:hAnsi="Arial" w:cs="Arial"/>
          <w:sz w:val="22"/>
          <w:szCs w:val="22"/>
          <w:lang w:val="en-GB"/>
        </w:rPr>
      </w:pPr>
    </w:p>
    <w:p w14:paraId="630EDDAB" w14:textId="3B6C2D4F" w:rsidR="000615EE" w:rsidRPr="004C4C5C" w:rsidRDefault="000D6220" w:rsidP="000615EE">
      <w:pPr>
        <w:pStyle w:val="Heading1"/>
        <w:rPr>
          <w:rFonts w:ascii="Arial" w:hAnsi="Arial"/>
          <w:sz w:val="22"/>
          <w:szCs w:val="22"/>
        </w:rPr>
      </w:pPr>
      <w:r w:rsidRPr="004C4C5C">
        <w:rPr>
          <w:rFonts w:ascii="Arial" w:hAnsi="Arial"/>
          <w:sz w:val="22"/>
          <w:szCs w:val="22"/>
        </w:rPr>
        <w:t>P</w:t>
      </w:r>
      <w:r w:rsidR="00B651B2" w:rsidRPr="004C4C5C">
        <w:rPr>
          <w:rFonts w:ascii="Arial" w:hAnsi="Arial"/>
          <w:sz w:val="22"/>
          <w:szCs w:val="22"/>
        </w:rPr>
        <w:t>rofile</w:t>
      </w:r>
    </w:p>
    <w:p w14:paraId="1473EA7A" w14:textId="6F10AC8A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>Aspiring Graduate Software Engineer 2025 with an MPhys (First expected) and strong software development, debugging and analytical skills. Keen to apply version-control and modelling experience to financial services technology at SS</w:t>
      </w:r>
      <w:r w:rsidR="00D134D6">
        <w:rPr>
          <w:rFonts w:ascii="Arial" w:hAnsi="Arial" w:cs="Arial"/>
          <w:sz w:val="22"/>
          <w:szCs w:val="22"/>
        </w:rPr>
        <w:t xml:space="preserve">&amp;C, </w:t>
      </w:r>
      <w:r w:rsidRPr="00D22859">
        <w:rPr>
          <w:rFonts w:ascii="Arial" w:hAnsi="Arial" w:cs="Arial"/>
          <w:sz w:val="22"/>
          <w:szCs w:val="22"/>
        </w:rPr>
        <w:t>committed to learning .NET, CI/CD and cloud deployment while upholding regulatory and quality standards.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4C4C5C" w:rsidRDefault="00251FA2" w:rsidP="00AE5BC6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Relevant modules: scientific and high-performance computing, advanced mathematical methods, numerical methods, and statistical physics.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293F4B42" w14:textId="77777777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Developed numerical models in C (finite-difference PDE) to simulate industrial heat flow; delivered code and results to specification with 95% module mark.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7C36E356" w14:textId="77777777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Implemented Monte Carlo simulations in MATLAB and ran 10,000+ Python N-body simulations to quantify orbital stability using MEGNO analysis.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60BC5B91" w14:textId="77777777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Co-developed a LabVIEW stabilisation algorithm and PID controller; produced robust control code and improved system stability during tests.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04E56EC0" w14:textId="1FB7F9B5" w:rsidR="00B61D54" w:rsidRPr="00D22859" w:rsidRDefault="00B61D54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3511B74C" w14:textId="77777777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03B1AE7D" w14:textId="77777777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7F96A6" w14:textId="77777777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Sixth form valedictorian award for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03C342B6" w14:textId="77777777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5000-word extended project on climate mitigation strategies, graded 100%; developed research, analysis and formal written documentation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74E302E0" w14:textId="77777777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Presented research to a 160+ audience, demonstrating clear verbal communication and stakeholder engagement.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43F24582" w14:textId="77777777" w:rsidR="00B61D54" w:rsidRPr="00D22859" w:rsidRDefault="00B61D54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0634F8ED" w14:textId="35FAA98B" w:rsidR="00251FA2" w:rsidRPr="004C4C5C" w:rsidRDefault="00A847C0" w:rsidP="00251FA2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Work Experience </w:t>
      </w:r>
    </w:p>
    <w:p w14:paraId="3B30C349" w14:textId="3F4251DD" w:rsidR="001E7436" w:rsidRPr="00BA1CDE" w:rsidRDefault="001E7436" w:rsidP="009F3D90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Undergraduate Researcher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 – October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>Warwick Mathematics Institute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methods for wave propagation across 100+ aeroacoustics simulations using MATLAB, focusing on numerical stability and accuracy. </w:t>
      </w:r>
    </w:p>
    <w:p w14:paraId="40616910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and compared 10 high-order schemes to optimise trade-offs between dispersion error and computational cost. </w:t>
      </w:r>
    </w:p>
    <w:p w14:paraId="740866AC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Documented methods and results in a concise poster and technical notes for dissemination at an internal poster event. </w:t>
      </w:r>
    </w:p>
    <w:p w14:paraId="28889AC6" w14:textId="6FF347DA" w:rsidR="0042304D" w:rsidRPr="00BA1CDE" w:rsidRDefault="0042304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0157C8DA" w14:textId="77777777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Project Manager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 – March 2025 </w:t>
      </w:r>
    </w:p>
    <w:p w14:paraId="1FC10A1F" w14:textId="77777777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>Warwick Aerospace Society</w:t>
      </w:r>
    </w:p>
    <w:p w14:paraId="4BAE0035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12-member team developing a proof-of-concept UHF satellite ground station; coordinated design, procurement and assembly to schedule. </w:t>
      </w:r>
    </w:p>
    <w:p w14:paraId="6D4AD864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30+ weekly meetings, established four specialised sub-teams and provided regular progress reports to senior leadership. </w:t>
      </w:r>
    </w:p>
    <w:p w14:paraId="6B5C6278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documentation, including selection matrices and bill of materials, ensuring traceability and quality. </w:t>
      </w:r>
    </w:p>
    <w:p w14:paraId="523A9665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lastRenderedPageBreak/>
        <w:t xml:space="preserve">Introduced GitHub-based version control for model development and enforced code organisation and collaborative workflows. </w:t>
      </w:r>
    </w:p>
    <w:p w14:paraId="2CA883D3" w14:textId="77777777" w:rsidR="0042304D" w:rsidRPr="00BA1CDE" w:rsidRDefault="0042304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57D5F50A" w14:textId="77777777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RF Seekers Summer Intern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 – August 2024 </w:t>
      </w:r>
    </w:p>
    <w:p w14:paraId="46267419" w14:textId="77777777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>MBDA UK</w:t>
      </w:r>
    </w:p>
    <w:p w14:paraId="4C40B966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Interned in the Modelling and Algorithms team working on SAR imagery processing chains and AESA radar simulations. </w:t>
      </w:r>
    </w:p>
    <w:p w14:paraId="6A15617B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with FFT methods in MATLAB, reducing runtime by 85% and improving system throughput. </w:t>
      </w:r>
    </w:p>
    <w:p w14:paraId="5149AD4F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used by six colleagues to accelerate range–Doppler image assessment; integrated mid-fidelity checks to aid QA. </w:t>
      </w:r>
    </w:p>
    <w:p w14:paraId="128A92AF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50+ commits using professional version-control practices (Git), participated in code reviews and presented technical outcomes to peers. </w:t>
      </w:r>
    </w:p>
    <w:p w14:paraId="6929F506" w14:textId="77777777" w:rsidR="0042304D" w:rsidRPr="00BA1CDE" w:rsidRDefault="0042304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256ADA7E" w14:textId="7BC4D4ED" w:rsidR="007B2938" w:rsidRPr="004C4C5C" w:rsidRDefault="00E41462" w:rsidP="007B2938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CV and cover-letter generator using OpenAI API in Python; implemented structured JSON output with Pydantic BaseModel. </w:t>
      </w:r>
    </w:p>
    <w:p w14:paraId="09A9E2E4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Automated Word document generation via docxtpl and built two SQL databases to track job applications and outcomes. </w:t>
      </w:r>
    </w:p>
    <w:p w14:paraId="5571F408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Applied version control and iterative testing during development; achieved &gt;50% scores on three ATS-checker sites. </w:t>
      </w:r>
    </w:p>
    <w:p w14:paraId="0FABC162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Tooling and outcomes supported more targeted applications and contributed to receiving two job offers after 200 applications. </w:t>
      </w:r>
    </w:p>
    <w:p w14:paraId="6BE77ADF" w14:textId="631871C0" w:rsidR="00B61D54" w:rsidRPr="00BA1CDE" w:rsidRDefault="00B61D54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4B268459" w14:textId="77777777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Drinks Ordering Web App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>August 2018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>September 2018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1FB02991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a web application to manage orders for an event of 100+ guests, removing queues and improving service speed. </w:t>
      </w:r>
    </w:p>
    <w:p w14:paraId="44377458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Ajax-based asynchronous updates to notify users when orders were ready, improving user experience and throughput (80+ orders processed). </w:t>
      </w:r>
    </w:p>
    <w:p w14:paraId="1E77378D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Iterated on frontend and backend code following user feedback and received positive technical feedback from professional software engineers. </w:t>
      </w:r>
    </w:p>
    <w:p w14:paraId="5E9ADF0F" w14:textId="77777777" w:rsidR="00B61D54" w:rsidRPr="00BA1CDE" w:rsidRDefault="00B61D54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2D3A4A2C" w14:textId="4067658B" w:rsidR="00371134" w:rsidRPr="004C4C5C" w:rsidRDefault="00774780" w:rsidP="00371134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>Python, MATLAB, C, SQL, JSON, JavaScript, HTML, CSS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>NumPy, SciPy, Matplotlib, SQLite, pydantic, jinja, openAI.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>Git, GitHub, LabVIEW, Simulink, Microsoft Office, Origin Pro.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>Analytical thinking and problem solving, Teamwork and collaboration, Clear verbal and written communication, Adaptability and openness to feedback, Attention to detail and quality-driven delivery.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>Machine learning, Amateur radio, Tennis, Chess, Debating.</w:t>
      </w:r>
    </w:p>
    <w:sectPr w:rsidR="00C5602C" w:rsidRPr="00BA1CDE" w:rsidSect="000525D4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B63B1" w14:textId="77777777" w:rsidR="00D531B6" w:rsidRDefault="00D531B6" w:rsidP="005A7565">
      <w:r>
        <w:separator/>
      </w:r>
    </w:p>
  </w:endnote>
  <w:endnote w:type="continuationSeparator" w:id="0">
    <w:p w14:paraId="4C321829" w14:textId="77777777" w:rsidR="00D531B6" w:rsidRDefault="00D531B6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0A8DB" w14:textId="77777777" w:rsidR="00D531B6" w:rsidRDefault="00D531B6" w:rsidP="005A7565">
      <w:r>
        <w:separator/>
      </w:r>
    </w:p>
  </w:footnote>
  <w:footnote w:type="continuationSeparator" w:id="0">
    <w:p w14:paraId="7DD5BD32" w14:textId="77777777" w:rsidR="00D531B6" w:rsidRDefault="00D531B6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1BCF"/>
    <w:rsid w:val="000B4224"/>
    <w:rsid w:val="000B4391"/>
    <w:rsid w:val="000B6E5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0682"/>
    <w:rsid w:val="00146390"/>
    <w:rsid w:val="0015027F"/>
    <w:rsid w:val="0015295F"/>
    <w:rsid w:val="00153469"/>
    <w:rsid w:val="00156B88"/>
    <w:rsid w:val="00161CD3"/>
    <w:rsid w:val="00162986"/>
    <w:rsid w:val="001641BF"/>
    <w:rsid w:val="00171818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537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2E25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4C5C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09E2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12018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9F3D90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119E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51B2"/>
    <w:rsid w:val="00B66573"/>
    <w:rsid w:val="00B67730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07E5D"/>
    <w:rsid w:val="00C10152"/>
    <w:rsid w:val="00C1167A"/>
    <w:rsid w:val="00C12560"/>
    <w:rsid w:val="00C13216"/>
    <w:rsid w:val="00C21D7D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469C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34D6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1B6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3FC0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3B2E"/>
    <w:rsid w:val="00EF4E03"/>
    <w:rsid w:val="00EF4E24"/>
    <w:rsid w:val="00EF582B"/>
    <w:rsid w:val="00EF7574"/>
    <w:rsid w:val="00F02A44"/>
    <w:rsid w:val="00F072AF"/>
    <w:rsid w:val="00F07345"/>
    <w:rsid w:val="00F07462"/>
    <w:rsid w:val="00F131AB"/>
    <w:rsid w:val="00F134F2"/>
    <w:rsid w:val="00F160EF"/>
    <w:rsid w:val="00F17533"/>
    <w:rsid w:val="00F22689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catmur3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2</Pages>
  <Words>647</Words>
  <Characters>4330</Characters>
  <Application>Microsoft Office Word</Application>
  <DocSecurity>0</DocSecurity>
  <Lines>96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115</cp:revision>
  <dcterms:created xsi:type="dcterms:W3CDTF">2025-08-05T18:43:00Z</dcterms:created>
  <dcterms:modified xsi:type="dcterms:W3CDTF">2025-08-17T16:48:00Z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