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7EF73" w14:textId="3BF3D133" w:rsidR="008000A1" w:rsidRDefault="008000A1" w:rsidP="001F3097">
      <w:pPr>
        <w:pStyle w:val="Name"/>
        <w:jc w:val="center"/>
        <w:rPr>
          <w:rFonts w:ascii="Arial" w:hAnsi="Arial" w:cs="Arial"/>
          <w:sz w:val="32"/>
          <w:szCs w:val="32"/>
          <w:lang w:val="en-GB"/>
        </w:rPr>
      </w:pPr>
      <w:r w:rsidRPr="00A8153B">
        <w:rPr>
          <w:rFonts w:ascii="Arial" w:hAnsi="Arial" w:cs="Arial"/>
          <w:sz w:val="32"/>
          <w:szCs w:val="32"/>
          <w:lang w:val="en-GB"/>
        </w:rPr>
        <w:t>Maxwell Catmur</w:t>
      </w:r>
    </w:p>
    <w:p w14:paraId="76D353E3" w14:textId="77777777" w:rsidR="00C745CB" w:rsidRDefault="00C745CB" w:rsidP="001F3097">
      <w:pPr>
        <w:pStyle w:val="Name"/>
        <w:jc w:val="center"/>
        <w:rPr>
          <w:rFonts w:ascii="Arial" w:hAnsi="Arial" w:cs="Arial"/>
          <w:sz w:val="32"/>
          <w:szCs w:val="32"/>
          <w:lang w:val="en-GB"/>
        </w:rPr>
      </w:pPr>
    </w:p>
    <w:p w14:paraId="0D3DF63B" w14:textId="7F9BF796" w:rsidR="00204B3C" w:rsidRDefault="0061394E" w:rsidP="00C745CB">
      <w:pPr>
        <w:jc w:val="center"/>
        <w:rPr>
          <w:rFonts w:ascii="Arial" w:hAnsi="Arial" w:cs="Arial"/>
          <w:lang w:val="en-GB"/>
        </w:rPr>
      </w:pPr>
      <w:hyperlink r:id="rId11" w:history="1">
        <w:r w:rsidRPr="001A43D8">
          <w:rPr>
            <w:rStyle w:val="Hyperlink"/>
            <w:rFonts w:ascii="Arial" w:hAnsi="Arial" w:cs="Arial"/>
            <w:lang w:val="en-GB"/>
          </w:rPr>
          <w:t>maxcatmur@icloud.com</w:t>
        </w:r>
      </w:hyperlink>
      <w:r w:rsidR="001F3097" w:rsidRPr="001F3097">
        <w:rPr>
          <w:rFonts w:ascii="Arial" w:hAnsi="Arial" w:cs="Arial"/>
          <w:lang w:val="en-GB"/>
        </w:rPr>
        <w:t xml:space="preserve"> | +44 7507 968831 | 54 Derby Road, London, E18 2PS | </w:t>
      </w:r>
      <w:hyperlink r:id="rId12" w:history="1">
        <w:r>
          <w:rPr>
            <w:rStyle w:val="Hyperlink"/>
            <w:rFonts w:ascii="Arial" w:hAnsi="Arial" w:cs="Arial"/>
            <w:lang w:val="en-GB"/>
          </w:rPr>
          <w:t>link</w:t>
        </w:r>
        <w:r>
          <w:rPr>
            <w:rStyle w:val="Hyperlink"/>
            <w:rFonts w:ascii="Arial" w:hAnsi="Arial" w:cs="Arial"/>
            <w:lang w:val="en-GB"/>
          </w:rPr>
          <w:t>e</w:t>
        </w:r>
        <w:r>
          <w:rPr>
            <w:rStyle w:val="Hyperlink"/>
            <w:rFonts w:ascii="Arial" w:hAnsi="Arial" w:cs="Arial"/>
            <w:lang w:val="en-GB"/>
          </w:rPr>
          <w:t>din.com/in/maxwell-catmur-1475a2209</w:t>
        </w:r>
      </w:hyperlink>
    </w:p>
    <w:p w14:paraId="3128E656" w14:textId="77777777" w:rsidR="00C745CB" w:rsidRPr="00C745CB" w:rsidRDefault="00C745CB" w:rsidP="00C745CB">
      <w:pPr>
        <w:jc w:val="center"/>
        <w:rPr>
          <w:rFonts w:ascii="Arial" w:hAnsi="Arial" w:cs="Arial"/>
          <w:lang w:val="en-GB"/>
        </w:rPr>
      </w:pPr>
    </w:p>
    <w:p w14:paraId="630EDDAB" w14:textId="788DDEC4" w:rsidR="000615EE" w:rsidRPr="001042A1" w:rsidRDefault="000D6220" w:rsidP="000615EE">
      <w:pPr>
        <w:pStyle w:val="Heading1"/>
        <w:rPr>
          <w:rFonts w:ascii="Arial" w:hAnsi="Arial"/>
          <w:sz w:val="28"/>
          <w:szCs w:val="28"/>
        </w:rPr>
      </w:pPr>
      <w:r w:rsidRPr="001042A1">
        <w:rPr>
          <w:rFonts w:ascii="Arial" w:hAnsi="Arial"/>
          <w:sz w:val="28"/>
          <w:szCs w:val="28"/>
        </w:rPr>
        <w:t>P</w:t>
      </w:r>
      <w:r w:rsidR="001323B0" w:rsidRPr="001042A1">
        <w:rPr>
          <w:rFonts w:ascii="Arial" w:hAnsi="Arial"/>
          <w:sz w:val="28"/>
          <w:szCs w:val="28"/>
        </w:rPr>
        <w:t xml:space="preserve">rofile</w:t>
      </w:r>
    </w:p>
    <w:p w14:paraId="1473EA7A" w14:textId="38EE39BC" w:rsidR="000615EE" w:rsidRPr="00D22859" w:rsidRDefault="00E92C87" w:rsidP="00976BB5">
      <w:pPr>
        <w:rPr>
          <w:rFonts w:ascii="Arial" w:hAnsi="Arial" w:cs="Arial"/>
          <w:sz w:val="22"/>
          <w:szCs w:val="22"/>
        </w:rPr>
      </w:pPr>
      <w:r w:rsidRPr="00D22859">
        <w:rPr>
          <w:rFonts w:ascii="Arial" w:hAnsi="Arial" w:cs="Arial"/>
          <w:sz w:val="22"/>
          <w:szCs w:val="22"/>
        </w:rPr>
        <w:t xml:space="preserve">Aspiring Algorithmic Trader with strong Python and quantitative analysis from an MPhys. Built and optimised algorithms, performed large-scale simulations and data analysis; eager to learn HFT, liquidity provision and crypto/DeFi. Available for onsite work in London; owner mentality and results-focused.</w:t>
      </w:r>
    </w:p>
    <w:p w14:paraId="55F0D851" w14:textId="77777777" w:rsidR="00E151C7" w:rsidRPr="00BC7F89" w:rsidRDefault="00E151C7" w:rsidP="00976BB5">
      <w:pPr>
        <w:rPr>
          <w:sz w:val="20"/>
          <w:szCs w:val="20"/>
        </w:rPr>
      </w:pPr>
    </w:p>
    <w:p w14:paraId="7AFE3B46" w14:textId="46524B2A" w:rsidR="00A90527" w:rsidRPr="001042A1" w:rsidRDefault="00251FA2" w:rsidP="00AE5BC6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Education</w:t>
      </w:r>
    </w:p>
    <w:p w14:paraId="65D80952" w14:textId="7EF83C29" w:rsidR="00341DC4" w:rsidRPr="00D22859" w:rsidRDefault="00341DC4" w:rsidP="00A847C0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MPhys Physics – University of Warwick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October 2022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2026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First (expected)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Relevant modules: scientific and high-performance computing, advanced mathematical methods, fluid mechanics, quantum mechanics and statistical physics.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Investigated metastability of nucleation in the 2D Ising model via dozens of Monte Carlo simulations in MATLAB; co-authored a paper with two peers.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Ran over 10,000 N-body simulations using a Python integrator and implemented MEGNO analysis for orbital stability with advanced post-processing.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Numerically solved partial differential equations in C using finite-difference methods to model industrial heat flow; assessed accuracy and computational cost.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A-levels – Forest School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September 2020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2022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A*A*A*A*A* (Maths, Further Maths, Physics, Chemistry, Extended Project)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Sixth-form valedictorian award for best academic performance.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Produced a 5,000-word extended project on renewable energy, nuclear power and geoengineering; awarded 100%.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Presented research to a cohort of 160+ students and staff; received strong positive feedback.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0634F8ED" w14:textId="35FAA98B" w:rsidR="00251FA2" w:rsidRPr="001042A1" w:rsidRDefault="00A847C0" w:rsidP="00251FA2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Work Experience </w:t>
      </w:r>
    </w:p>
    <w:p w14:paraId="3B30C349" w14:textId="2DD5E631" w:rsidR="001E7436" w:rsidRPr="00BA1CDE" w:rsidRDefault="001E7436" w:rsidP="00112F0C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Undergraduate Researcher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Mathematics Institute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2025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October 2025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Modelled finite-difference methods for wave propagation across 100+ aeroacoustics simulations, focusing on accuracy and computational efficiency.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Analysed performance of 10 maximal-order and dispersion-relation-preserving schemes in MATLAB, optimising trade-offs between error and runtime.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Prepared and presented a research poster summarising methods and results to academic peers.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Project Manager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Aerospace Society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January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March 2025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Managed a 12-member student team developing an ultra-high frequency satellite ground-station proof of concept; owned delivery and schedule.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Authored 30+ pages of technical documentation and a bill of materials; coordinated procurement and assembly to deliver hardware in 10 weeks.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Established GitHub-based version control and initiated MATLAB/Simulink modelling, improving collaboration and reproducibility across sub-teams.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Academic Coordinator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Physics Society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March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March 2025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Delivered seven revision lectures and ran weekly academic support sessions, improving peers' exam preparation.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Organised a 10-year anniversary talk hosted by Prof Dame Athene Donald, attended by 100+ students and academics.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Explained complex concepts to large groups and adapted material to varied audiences, receiving excellent feedback.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RF Seekers Summer Intern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MBDA UK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August 2024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Interned in the Modelling and Algorithms team; optimised a matched-filter algorithm in MATLAB using FFT, reducing runtime by 85% and improving system throughput.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Co-developed a data-analysis application to enable six colleagues to rapidly inspect range–Doppler imagery, integrating a mid-fidelity algorithm for quick sanity checks.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Delivered 50+ commits using professional version control practices and became a key contributor to the modelling codebase.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Surveyed 10+ research papers to inform algorithmic choices and validate implementations.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56ADA7E" w14:textId="7BC4D4ED" w:rsidR="007B2938" w:rsidRPr="001042A1" w:rsidRDefault="00E41462" w:rsidP="007B2938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Projects</w:t>
      </w:r>
    </w:p>
    <w:p w14:paraId="3F589569" w14:textId="1182537C" w:rsidR="00E6675C" w:rsidRPr="00BA1CDE" w:rsidRDefault="00E6675C" w:rsidP="002F2A8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319E46E5" w14:textId="0E571CA4" w:rsidR="00E6675C" w:rsidRPr="00BA1CDE" w:rsidRDefault="00E6675C" w:rsidP="00107286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AI CV Generator</w:t>
      </w:r>
      <w:r w:rsidR="00E151C7" w:rsidRPr="00BA1CDE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July 2025</w:t>
      </w:r>
      <w:r w:rsidR="00CF084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ongoing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Developed a CV and cover-letter generator using OpenAI's API in Python; designed structured JSON output with Pydantic BaseModel and produced Word documents via docxtpl.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Built two SQL databases to store job applications and track outcomes; implemented repeatable scripting and automated document generation.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Achieved scores above 50% on three ATS-checker websites and correlated use with two job offers from ~200 applications.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Owned the end-to-end project: design, implementation, testing and iterative improvements; used Git for version control. </w:t>
      </w:r>
    </w:p>
    <w:p w14:paraId="6BE77ADF" w14:textId="631871C0" w:rsidR="00B61D54" w:rsidRPr="00BA1CDE" w:rsidRDefault="00E6675C" w:rsidP="00787779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D3A4A2C" w14:textId="4067658B" w:rsidR="00371134" w:rsidRPr="001042A1" w:rsidRDefault="00774780" w:rsidP="00371134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>Skills</w:t>
      </w:r>
    </w:p>
    <w:p w14:paraId="44EAE496" w14:textId="6BB71A51" w:rsidR="008B403C" w:rsidRPr="00BA1CDE" w:rsidRDefault="00183BA6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Languages</w:t>
      </w:r>
      <w:r w:rsidR="00774780" w:rsidRPr="00BA1CDE">
        <w:rPr>
          <w:rFonts w:ascii="Arial" w:hAnsi="Arial" w:cs="Arial"/>
          <w:sz w:val="22"/>
          <w:szCs w:val="22"/>
          <w:lang w:val="en-GB"/>
        </w:rPr>
        <w:t xml:space="preserve">: </w:t>
      </w:r>
      <w:r w:rsidR="008B403C" w:rsidRPr="00BA1CDE">
        <w:rPr>
          <w:rFonts w:ascii="Arial" w:hAnsi="Arial" w:cs="Arial"/>
          <w:sz w:val="22"/>
          <w:szCs w:val="22"/>
          <w:lang w:val="en-GB"/>
        </w:rPr>
        <w:t xml:space="preserve">Python, MATLAB, C, SQL, JavaScript, HTML, CSS</w:t>
      </w:r>
      <w:r w:rsidR="001B548D" w:rsidRPr="00BA1CDE">
        <w:rPr>
          <w:rFonts w:ascii="Arial" w:hAnsi="Arial" w:cs="Arial"/>
          <w:sz w:val="22"/>
          <w:szCs w:val="22"/>
          <w:lang w:val="en-GB"/>
        </w:rPr>
        <w:t>.</w:t>
      </w:r>
    </w:p>
    <w:p w14:paraId="43797C64" w14:textId="364200E1" w:rsidR="00474238" w:rsidRPr="00BA1CDE" w:rsidRDefault="001B548D" w:rsidP="00A90527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Libraries</w:t>
      </w:r>
      <w:r w:rsidR="002C063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NumPy, SciPy, Matplotlib, pydantic, jinja, openAI.</w:t>
      </w:r>
    </w:p>
    <w:p w14:paraId="42D59EE6" w14:textId="065405A3" w:rsidR="00101879" w:rsidRPr="00BA1CDE" w:rsidRDefault="001B548D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Tools</w:t>
      </w:r>
      <w:r w:rsidR="00101879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Git, GitHub, Simulink, LabVIEW, Origin Pro.</w:t>
      </w:r>
    </w:p>
    <w:p w14:paraId="7A2E6B3E" w14:textId="0033E48E" w:rsidR="000146EF" w:rsidRPr="00BA1CDE" w:rsidRDefault="005B06D0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Soft Skills</w:t>
      </w:r>
      <w:r w:rsidR="000146EF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Analytical thinking, Problem solving, Owner mentality, Teamwork, Adaptability.</w:t>
      </w:r>
    </w:p>
    <w:p w14:paraId="3B954679" w14:textId="7DC984BA" w:rsidR="00C5602C" w:rsidRPr="00BA1CDE" w:rsidRDefault="00C5602C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Interests: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Machine learning, Amateur radio, Tennis, Football, Chess, Debating.</w:t>
      </w:r>
    </w:p>
    <w:sectPr w:rsidR="00C5602C" w:rsidRPr="00BA1CDE" w:rsidSect="000525D4">
      <w:foot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F4389" w14:textId="77777777" w:rsidR="00576EFF" w:rsidRDefault="00576EFF" w:rsidP="005A7565">
      <w:r>
        <w:separator/>
      </w:r>
    </w:p>
  </w:endnote>
  <w:endnote w:type="continuationSeparator" w:id="0">
    <w:p w14:paraId="45724974" w14:textId="77777777" w:rsidR="00576EFF" w:rsidRDefault="00576EFF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3ABAA" w14:textId="761AB6F7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91C6A" w14:textId="77777777" w:rsidR="00576EFF" w:rsidRDefault="00576EFF" w:rsidP="005A7565">
      <w:r>
        <w:separator/>
      </w:r>
    </w:p>
  </w:footnote>
  <w:footnote w:type="continuationSeparator" w:id="0">
    <w:p w14:paraId="329F1F14" w14:textId="77777777" w:rsidR="00576EFF" w:rsidRDefault="00576EFF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0EF9"/>
    <w:multiLevelType w:val="hybridMultilevel"/>
    <w:tmpl w:val="20D4E48E"/>
    <w:lvl w:ilvl="0" w:tplc="08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239F44AB"/>
    <w:multiLevelType w:val="hybridMultilevel"/>
    <w:tmpl w:val="119A7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C3456"/>
    <w:multiLevelType w:val="hybridMultilevel"/>
    <w:tmpl w:val="F91E9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E1F53"/>
    <w:multiLevelType w:val="hybridMultilevel"/>
    <w:tmpl w:val="C7AA7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16B28"/>
    <w:multiLevelType w:val="hybridMultilevel"/>
    <w:tmpl w:val="63926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D04A8"/>
    <w:multiLevelType w:val="hybridMultilevel"/>
    <w:tmpl w:val="B352C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D05DC"/>
    <w:multiLevelType w:val="hybridMultilevel"/>
    <w:tmpl w:val="D49C0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A494A"/>
    <w:multiLevelType w:val="hybridMultilevel"/>
    <w:tmpl w:val="CD189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243B2"/>
    <w:multiLevelType w:val="hybridMultilevel"/>
    <w:tmpl w:val="491076D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77C74"/>
    <w:multiLevelType w:val="hybridMultilevel"/>
    <w:tmpl w:val="7B6EB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25034"/>
    <w:multiLevelType w:val="hybridMultilevel"/>
    <w:tmpl w:val="3FBEA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7D3A48"/>
    <w:multiLevelType w:val="hybridMultilevel"/>
    <w:tmpl w:val="53962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165928">
    <w:abstractNumId w:val="0"/>
  </w:num>
  <w:num w:numId="2" w16cid:durableId="1768190576">
    <w:abstractNumId w:val="7"/>
  </w:num>
  <w:num w:numId="3" w16cid:durableId="852299366">
    <w:abstractNumId w:val="10"/>
  </w:num>
  <w:num w:numId="4" w16cid:durableId="1338270236">
    <w:abstractNumId w:val="6"/>
  </w:num>
  <w:num w:numId="5" w16cid:durableId="162741436">
    <w:abstractNumId w:val="15"/>
  </w:num>
  <w:num w:numId="6" w16cid:durableId="1514563659">
    <w:abstractNumId w:val="3"/>
  </w:num>
  <w:num w:numId="7" w16cid:durableId="920993669">
    <w:abstractNumId w:val="4"/>
  </w:num>
  <w:num w:numId="8" w16cid:durableId="702438276">
    <w:abstractNumId w:val="1"/>
  </w:num>
  <w:num w:numId="9" w16cid:durableId="1234584248">
    <w:abstractNumId w:val="9"/>
  </w:num>
  <w:num w:numId="10" w16cid:durableId="1270822282">
    <w:abstractNumId w:val="2"/>
  </w:num>
  <w:num w:numId="11" w16cid:durableId="1173183246">
    <w:abstractNumId w:val="18"/>
  </w:num>
  <w:num w:numId="12" w16cid:durableId="1317999559">
    <w:abstractNumId w:val="13"/>
  </w:num>
  <w:num w:numId="13" w16cid:durableId="777719616">
    <w:abstractNumId w:val="8"/>
  </w:num>
  <w:num w:numId="14" w16cid:durableId="266230732">
    <w:abstractNumId w:val="16"/>
  </w:num>
  <w:num w:numId="15" w16cid:durableId="359161433">
    <w:abstractNumId w:val="5"/>
  </w:num>
  <w:num w:numId="16" w16cid:durableId="1379863204">
    <w:abstractNumId w:val="17"/>
  </w:num>
  <w:num w:numId="17" w16cid:durableId="855577650">
    <w:abstractNumId w:val="12"/>
  </w:num>
  <w:num w:numId="18" w16cid:durableId="939139007">
    <w:abstractNumId w:val="11"/>
  </w:num>
  <w:num w:numId="19" w16cid:durableId="21296633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C0"/>
    <w:rsid w:val="00001F10"/>
    <w:rsid w:val="000023A0"/>
    <w:rsid w:val="00007CB4"/>
    <w:rsid w:val="00013A84"/>
    <w:rsid w:val="000146EF"/>
    <w:rsid w:val="00020650"/>
    <w:rsid w:val="000208CD"/>
    <w:rsid w:val="00027345"/>
    <w:rsid w:val="00030228"/>
    <w:rsid w:val="00030839"/>
    <w:rsid w:val="00032B32"/>
    <w:rsid w:val="00033B70"/>
    <w:rsid w:val="0004544B"/>
    <w:rsid w:val="000524C8"/>
    <w:rsid w:val="000525D4"/>
    <w:rsid w:val="00055664"/>
    <w:rsid w:val="00056B71"/>
    <w:rsid w:val="00057879"/>
    <w:rsid w:val="000615EE"/>
    <w:rsid w:val="00062C3F"/>
    <w:rsid w:val="000643B3"/>
    <w:rsid w:val="00065B52"/>
    <w:rsid w:val="0007342C"/>
    <w:rsid w:val="000809A1"/>
    <w:rsid w:val="00081F14"/>
    <w:rsid w:val="000977EF"/>
    <w:rsid w:val="000A0B94"/>
    <w:rsid w:val="000A6070"/>
    <w:rsid w:val="000A64C0"/>
    <w:rsid w:val="000B12A6"/>
    <w:rsid w:val="000B16E0"/>
    <w:rsid w:val="000B4224"/>
    <w:rsid w:val="000B4391"/>
    <w:rsid w:val="000C0133"/>
    <w:rsid w:val="000C21D9"/>
    <w:rsid w:val="000C29B7"/>
    <w:rsid w:val="000C30BE"/>
    <w:rsid w:val="000C41FF"/>
    <w:rsid w:val="000D1129"/>
    <w:rsid w:val="000D5F23"/>
    <w:rsid w:val="000D6220"/>
    <w:rsid w:val="000E6D36"/>
    <w:rsid w:val="000F2067"/>
    <w:rsid w:val="000F21CB"/>
    <w:rsid w:val="00101879"/>
    <w:rsid w:val="001022F3"/>
    <w:rsid w:val="00102D58"/>
    <w:rsid w:val="001042A1"/>
    <w:rsid w:val="001059F8"/>
    <w:rsid w:val="00105F15"/>
    <w:rsid w:val="00107286"/>
    <w:rsid w:val="001111B3"/>
    <w:rsid w:val="00111F87"/>
    <w:rsid w:val="00112F0C"/>
    <w:rsid w:val="001132CA"/>
    <w:rsid w:val="0011402A"/>
    <w:rsid w:val="001167B3"/>
    <w:rsid w:val="00122D59"/>
    <w:rsid w:val="00131A62"/>
    <w:rsid w:val="001323B0"/>
    <w:rsid w:val="001323FD"/>
    <w:rsid w:val="0013267A"/>
    <w:rsid w:val="0013368C"/>
    <w:rsid w:val="0013384F"/>
    <w:rsid w:val="001353E9"/>
    <w:rsid w:val="00146390"/>
    <w:rsid w:val="0015027F"/>
    <w:rsid w:val="0015295F"/>
    <w:rsid w:val="00156B88"/>
    <w:rsid w:val="00161CD3"/>
    <w:rsid w:val="00162986"/>
    <w:rsid w:val="001641BF"/>
    <w:rsid w:val="00177387"/>
    <w:rsid w:val="00181B43"/>
    <w:rsid w:val="00182337"/>
    <w:rsid w:val="00183BA6"/>
    <w:rsid w:val="00183FD3"/>
    <w:rsid w:val="001844F0"/>
    <w:rsid w:val="00185022"/>
    <w:rsid w:val="0018553F"/>
    <w:rsid w:val="00194309"/>
    <w:rsid w:val="001A06A8"/>
    <w:rsid w:val="001A0C4C"/>
    <w:rsid w:val="001A2029"/>
    <w:rsid w:val="001A3DDC"/>
    <w:rsid w:val="001A6E7E"/>
    <w:rsid w:val="001B0371"/>
    <w:rsid w:val="001B0DA6"/>
    <w:rsid w:val="001B108A"/>
    <w:rsid w:val="001B548D"/>
    <w:rsid w:val="001C0F04"/>
    <w:rsid w:val="001C1406"/>
    <w:rsid w:val="001C2092"/>
    <w:rsid w:val="001C29E5"/>
    <w:rsid w:val="001D0010"/>
    <w:rsid w:val="001D1A37"/>
    <w:rsid w:val="001D3359"/>
    <w:rsid w:val="001D3B83"/>
    <w:rsid w:val="001D6B84"/>
    <w:rsid w:val="001E0FD6"/>
    <w:rsid w:val="001E2C15"/>
    <w:rsid w:val="001E469C"/>
    <w:rsid w:val="001E6A4B"/>
    <w:rsid w:val="001E72B3"/>
    <w:rsid w:val="001E7436"/>
    <w:rsid w:val="001F0058"/>
    <w:rsid w:val="001F3097"/>
    <w:rsid w:val="001F64EB"/>
    <w:rsid w:val="002029DD"/>
    <w:rsid w:val="00204B3C"/>
    <w:rsid w:val="00206F8A"/>
    <w:rsid w:val="00207A6C"/>
    <w:rsid w:val="00212B25"/>
    <w:rsid w:val="00214271"/>
    <w:rsid w:val="00216FDF"/>
    <w:rsid w:val="00217D1D"/>
    <w:rsid w:val="00220338"/>
    <w:rsid w:val="00224F6D"/>
    <w:rsid w:val="00233093"/>
    <w:rsid w:val="00241560"/>
    <w:rsid w:val="0024293F"/>
    <w:rsid w:val="002436C4"/>
    <w:rsid w:val="00244368"/>
    <w:rsid w:val="00246E2B"/>
    <w:rsid w:val="002478E2"/>
    <w:rsid w:val="002504B4"/>
    <w:rsid w:val="00251FA2"/>
    <w:rsid w:val="002525C0"/>
    <w:rsid w:val="0025263D"/>
    <w:rsid w:val="00257F15"/>
    <w:rsid w:val="00260C72"/>
    <w:rsid w:val="002621D3"/>
    <w:rsid w:val="002647A7"/>
    <w:rsid w:val="00267229"/>
    <w:rsid w:val="002724A3"/>
    <w:rsid w:val="00272B8A"/>
    <w:rsid w:val="00276EBC"/>
    <w:rsid w:val="00280927"/>
    <w:rsid w:val="00282996"/>
    <w:rsid w:val="0028477A"/>
    <w:rsid w:val="00291021"/>
    <w:rsid w:val="0029167E"/>
    <w:rsid w:val="00292655"/>
    <w:rsid w:val="0029323F"/>
    <w:rsid w:val="002935A2"/>
    <w:rsid w:val="00293EB4"/>
    <w:rsid w:val="00295239"/>
    <w:rsid w:val="002A22B5"/>
    <w:rsid w:val="002A2D52"/>
    <w:rsid w:val="002A4A49"/>
    <w:rsid w:val="002C0638"/>
    <w:rsid w:val="002C1C52"/>
    <w:rsid w:val="002C4B85"/>
    <w:rsid w:val="002C6C74"/>
    <w:rsid w:val="002C75CE"/>
    <w:rsid w:val="002C7FD6"/>
    <w:rsid w:val="002D5CA4"/>
    <w:rsid w:val="002E00EC"/>
    <w:rsid w:val="002E4876"/>
    <w:rsid w:val="002F1280"/>
    <w:rsid w:val="002F2A84"/>
    <w:rsid w:val="002F4554"/>
    <w:rsid w:val="002F56DF"/>
    <w:rsid w:val="002F6D2D"/>
    <w:rsid w:val="002F7C14"/>
    <w:rsid w:val="003063BB"/>
    <w:rsid w:val="003072A5"/>
    <w:rsid w:val="00321A8E"/>
    <w:rsid w:val="00324C5D"/>
    <w:rsid w:val="00332F54"/>
    <w:rsid w:val="00333470"/>
    <w:rsid w:val="00334D29"/>
    <w:rsid w:val="0033557D"/>
    <w:rsid w:val="00341DC4"/>
    <w:rsid w:val="00344E64"/>
    <w:rsid w:val="003546AF"/>
    <w:rsid w:val="0035573F"/>
    <w:rsid w:val="0035787E"/>
    <w:rsid w:val="0036073C"/>
    <w:rsid w:val="00360C72"/>
    <w:rsid w:val="00361566"/>
    <w:rsid w:val="00363CFD"/>
    <w:rsid w:val="00371134"/>
    <w:rsid w:val="00373A5D"/>
    <w:rsid w:val="0037510C"/>
    <w:rsid w:val="00380048"/>
    <w:rsid w:val="0038092A"/>
    <w:rsid w:val="00381598"/>
    <w:rsid w:val="00383198"/>
    <w:rsid w:val="00385F31"/>
    <w:rsid w:val="00386713"/>
    <w:rsid w:val="00387B2D"/>
    <w:rsid w:val="0039222D"/>
    <w:rsid w:val="003A03EA"/>
    <w:rsid w:val="003A0D27"/>
    <w:rsid w:val="003A6261"/>
    <w:rsid w:val="003B1828"/>
    <w:rsid w:val="003B19FB"/>
    <w:rsid w:val="003B4EF5"/>
    <w:rsid w:val="003B5599"/>
    <w:rsid w:val="003B5785"/>
    <w:rsid w:val="003B582C"/>
    <w:rsid w:val="003B6D55"/>
    <w:rsid w:val="003B6DF2"/>
    <w:rsid w:val="003D2340"/>
    <w:rsid w:val="003D2CF2"/>
    <w:rsid w:val="003D2DDA"/>
    <w:rsid w:val="003D5195"/>
    <w:rsid w:val="003E0912"/>
    <w:rsid w:val="003F042E"/>
    <w:rsid w:val="003F0699"/>
    <w:rsid w:val="003F14A9"/>
    <w:rsid w:val="003F36E4"/>
    <w:rsid w:val="003F3B64"/>
    <w:rsid w:val="003F568D"/>
    <w:rsid w:val="003F6AFD"/>
    <w:rsid w:val="0040253A"/>
    <w:rsid w:val="004101AB"/>
    <w:rsid w:val="00412C89"/>
    <w:rsid w:val="0042304D"/>
    <w:rsid w:val="00423E6E"/>
    <w:rsid w:val="004240B1"/>
    <w:rsid w:val="00424BCF"/>
    <w:rsid w:val="0042500F"/>
    <w:rsid w:val="00443FEB"/>
    <w:rsid w:val="00444D0A"/>
    <w:rsid w:val="004529F5"/>
    <w:rsid w:val="0045432D"/>
    <w:rsid w:val="004560AC"/>
    <w:rsid w:val="0045632C"/>
    <w:rsid w:val="00456880"/>
    <w:rsid w:val="004600DD"/>
    <w:rsid w:val="00462502"/>
    <w:rsid w:val="00462B8F"/>
    <w:rsid w:val="004725C4"/>
    <w:rsid w:val="00474238"/>
    <w:rsid w:val="00476B1E"/>
    <w:rsid w:val="004842B8"/>
    <w:rsid w:val="00490128"/>
    <w:rsid w:val="00495073"/>
    <w:rsid w:val="00497DC3"/>
    <w:rsid w:val="004A043D"/>
    <w:rsid w:val="004A2D1B"/>
    <w:rsid w:val="004A52D9"/>
    <w:rsid w:val="004A6341"/>
    <w:rsid w:val="004A70BF"/>
    <w:rsid w:val="004B0619"/>
    <w:rsid w:val="004B0757"/>
    <w:rsid w:val="004B2550"/>
    <w:rsid w:val="004B3E80"/>
    <w:rsid w:val="004B4411"/>
    <w:rsid w:val="004B4F46"/>
    <w:rsid w:val="004B5086"/>
    <w:rsid w:val="004B66CF"/>
    <w:rsid w:val="004C1320"/>
    <w:rsid w:val="004C4A7A"/>
    <w:rsid w:val="004C59B1"/>
    <w:rsid w:val="004C7236"/>
    <w:rsid w:val="004D1C6A"/>
    <w:rsid w:val="004E676C"/>
    <w:rsid w:val="004F1030"/>
    <w:rsid w:val="004F16CF"/>
    <w:rsid w:val="004F6522"/>
    <w:rsid w:val="005050D4"/>
    <w:rsid w:val="00505B33"/>
    <w:rsid w:val="00507ED0"/>
    <w:rsid w:val="00515FBD"/>
    <w:rsid w:val="00521D29"/>
    <w:rsid w:val="00522A3E"/>
    <w:rsid w:val="00522F91"/>
    <w:rsid w:val="005260C1"/>
    <w:rsid w:val="00526488"/>
    <w:rsid w:val="00526F83"/>
    <w:rsid w:val="00532A8D"/>
    <w:rsid w:val="00532F85"/>
    <w:rsid w:val="0055497B"/>
    <w:rsid w:val="00555074"/>
    <w:rsid w:val="00562190"/>
    <w:rsid w:val="00562256"/>
    <w:rsid w:val="00562544"/>
    <w:rsid w:val="00565039"/>
    <w:rsid w:val="005709EC"/>
    <w:rsid w:val="00571BDB"/>
    <w:rsid w:val="00576EFF"/>
    <w:rsid w:val="00583924"/>
    <w:rsid w:val="0058698A"/>
    <w:rsid w:val="00593112"/>
    <w:rsid w:val="005957B6"/>
    <w:rsid w:val="005965D6"/>
    <w:rsid w:val="005A024E"/>
    <w:rsid w:val="005A0899"/>
    <w:rsid w:val="005A583F"/>
    <w:rsid w:val="005A7565"/>
    <w:rsid w:val="005B06D0"/>
    <w:rsid w:val="005B2916"/>
    <w:rsid w:val="005B3700"/>
    <w:rsid w:val="005C0ED1"/>
    <w:rsid w:val="005C1F0E"/>
    <w:rsid w:val="005C65CD"/>
    <w:rsid w:val="005C70DF"/>
    <w:rsid w:val="005D16AB"/>
    <w:rsid w:val="005D54BB"/>
    <w:rsid w:val="005D54E4"/>
    <w:rsid w:val="005D5C2A"/>
    <w:rsid w:val="005E3940"/>
    <w:rsid w:val="005E58BD"/>
    <w:rsid w:val="005F2A5E"/>
    <w:rsid w:val="005F5271"/>
    <w:rsid w:val="005F5B65"/>
    <w:rsid w:val="005F61C9"/>
    <w:rsid w:val="005F6C22"/>
    <w:rsid w:val="006000D6"/>
    <w:rsid w:val="006010F2"/>
    <w:rsid w:val="00602810"/>
    <w:rsid w:val="006032F6"/>
    <w:rsid w:val="00605767"/>
    <w:rsid w:val="00606004"/>
    <w:rsid w:val="006117F7"/>
    <w:rsid w:val="0061394E"/>
    <w:rsid w:val="00614826"/>
    <w:rsid w:val="006201F0"/>
    <w:rsid w:val="00633B06"/>
    <w:rsid w:val="006354A4"/>
    <w:rsid w:val="00635AE1"/>
    <w:rsid w:val="00635D73"/>
    <w:rsid w:val="006371DC"/>
    <w:rsid w:val="006379E8"/>
    <w:rsid w:val="0064372D"/>
    <w:rsid w:val="00644F9A"/>
    <w:rsid w:val="006461AB"/>
    <w:rsid w:val="00646C2A"/>
    <w:rsid w:val="00647B19"/>
    <w:rsid w:val="00651C8D"/>
    <w:rsid w:val="0065454A"/>
    <w:rsid w:val="00654721"/>
    <w:rsid w:val="00655269"/>
    <w:rsid w:val="00655291"/>
    <w:rsid w:val="00657D44"/>
    <w:rsid w:val="0066034C"/>
    <w:rsid w:val="00661A9E"/>
    <w:rsid w:val="006638A8"/>
    <w:rsid w:val="00664DE3"/>
    <w:rsid w:val="006653F4"/>
    <w:rsid w:val="00665B2C"/>
    <w:rsid w:val="0067071F"/>
    <w:rsid w:val="00674A77"/>
    <w:rsid w:val="00675DF6"/>
    <w:rsid w:val="00676F62"/>
    <w:rsid w:val="00680024"/>
    <w:rsid w:val="0068007A"/>
    <w:rsid w:val="006840C6"/>
    <w:rsid w:val="0068627A"/>
    <w:rsid w:val="00690E7F"/>
    <w:rsid w:val="0069489F"/>
    <w:rsid w:val="00695FE0"/>
    <w:rsid w:val="006B1CC5"/>
    <w:rsid w:val="006B26D4"/>
    <w:rsid w:val="006B5621"/>
    <w:rsid w:val="006B5BBC"/>
    <w:rsid w:val="006B60A6"/>
    <w:rsid w:val="006C64C5"/>
    <w:rsid w:val="006D099B"/>
    <w:rsid w:val="006D0A3A"/>
    <w:rsid w:val="006D12B5"/>
    <w:rsid w:val="006D230D"/>
    <w:rsid w:val="006D2F25"/>
    <w:rsid w:val="006D35EB"/>
    <w:rsid w:val="006D4E0E"/>
    <w:rsid w:val="006D5A52"/>
    <w:rsid w:val="006D7641"/>
    <w:rsid w:val="006E20AB"/>
    <w:rsid w:val="006E244B"/>
    <w:rsid w:val="006E34BB"/>
    <w:rsid w:val="006E4591"/>
    <w:rsid w:val="006F016E"/>
    <w:rsid w:val="006F151E"/>
    <w:rsid w:val="006F4A14"/>
    <w:rsid w:val="00702C02"/>
    <w:rsid w:val="0070404F"/>
    <w:rsid w:val="00711201"/>
    <w:rsid w:val="007121F8"/>
    <w:rsid w:val="00712B28"/>
    <w:rsid w:val="007137F5"/>
    <w:rsid w:val="007206A2"/>
    <w:rsid w:val="00723E63"/>
    <w:rsid w:val="007266E8"/>
    <w:rsid w:val="00737C9E"/>
    <w:rsid w:val="00741D59"/>
    <w:rsid w:val="00743C1C"/>
    <w:rsid w:val="0074427E"/>
    <w:rsid w:val="0074766F"/>
    <w:rsid w:val="007522E1"/>
    <w:rsid w:val="00757C61"/>
    <w:rsid w:val="00757DD3"/>
    <w:rsid w:val="00774780"/>
    <w:rsid w:val="00774F9F"/>
    <w:rsid w:val="007762D0"/>
    <w:rsid w:val="00776E46"/>
    <w:rsid w:val="007867CB"/>
    <w:rsid w:val="00787779"/>
    <w:rsid w:val="00793A6D"/>
    <w:rsid w:val="00797E81"/>
    <w:rsid w:val="007A3712"/>
    <w:rsid w:val="007A410A"/>
    <w:rsid w:val="007B2665"/>
    <w:rsid w:val="007B2938"/>
    <w:rsid w:val="007B33FA"/>
    <w:rsid w:val="007B6D07"/>
    <w:rsid w:val="007C0686"/>
    <w:rsid w:val="007C2454"/>
    <w:rsid w:val="007C29AA"/>
    <w:rsid w:val="007C56F7"/>
    <w:rsid w:val="007C589F"/>
    <w:rsid w:val="007C6A23"/>
    <w:rsid w:val="007C734D"/>
    <w:rsid w:val="007D10EF"/>
    <w:rsid w:val="007D1178"/>
    <w:rsid w:val="007D3887"/>
    <w:rsid w:val="007D4E01"/>
    <w:rsid w:val="007D7157"/>
    <w:rsid w:val="007E149B"/>
    <w:rsid w:val="007E4555"/>
    <w:rsid w:val="007E6395"/>
    <w:rsid w:val="007E6C7A"/>
    <w:rsid w:val="007E7F89"/>
    <w:rsid w:val="007F0208"/>
    <w:rsid w:val="007F0554"/>
    <w:rsid w:val="007F1967"/>
    <w:rsid w:val="007F2B0B"/>
    <w:rsid w:val="008000A1"/>
    <w:rsid w:val="0080469C"/>
    <w:rsid w:val="00804B1E"/>
    <w:rsid w:val="00806AE9"/>
    <w:rsid w:val="00811294"/>
    <w:rsid w:val="00814728"/>
    <w:rsid w:val="00816BA7"/>
    <w:rsid w:val="00820E1A"/>
    <w:rsid w:val="00826CFF"/>
    <w:rsid w:val="00837900"/>
    <w:rsid w:val="00837A6A"/>
    <w:rsid w:val="00844004"/>
    <w:rsid w:val="008524B4"/>
    <w:rsid w:val="008579B8"/>
    <w:rsid w:val="00860D98"/>
    <w:rsid w:val="0086598D"/>
    <w:rsid w:val="008718D4"/>
    <w:rsid w:val="00871C5B"/>
    <w:rsid w:val="0087416A"/>
    <w:rsid w:val="008752CD"/>
    <w:rsid w:val="00875B03"/>
    <w:rsid w:val="00875C68"/>
    <w:rsid w:val="00876C97"/>
    <w:rsid w:val="00880956"/>
    <w:rsid w:val="008814B6"/>
    <w:rsid w:val="00883965"/>
    <w:rsid w:val="008852B5"/>
    <w:rsid w:val="008A177A"/>
    <w:rsid w:val="008A2AEA"/>
    <w:rsid w:val="008A3FDB"/>
    <w:rsid w:val="008A4885"/>
    <w:rsid w:val="008A57C6"/>
    <w:rsid w:val="008A60B6"/>
    <w:rsid w:val="008A7BA6"/>
    <w:rsid w:val="008B3ADB"/>
    <w:rsid w:val="008B403C"/>
    <w:rsid w:val="008B618F"/>
    <w:rsid w:val="008C1D94"/>
    <w:rsid w:val="008C2D45"/>
    <w:rsid w:val="008C3209"/>
    <w:rsid w:val="008C3A3A"/>
    <w:rsid w:val="008C60F3"/>
    <w:rsid w:val="008D0EAF"/>
    <w:rsid w:val="008D1F17"/>
    <w:rsid w:val="008D41CD"/>
    <w:rsid w:val="008E1745"/>
    <w:rsid w:val="008E2073"/>
    <w:rsid w:val="008E3E3F"/>
    <w:rsid w:val="008E6CDB"/>
    <w:rsid w:val="008F4323"/>
    <w:rsid w:val="008F6C34"/>
    <w:rsid w:val="008F7920"/>
    <w:rsid w:val="00902BAA"/>
    <w:rsid w:val="009068BB"/>
    <w:rsid w:val="00922FDF"/>
    <w:rsid w:val="009265ED"/>
    <w:rsid w:val="00926991"/>
    <w:rsid w:val="009310B7"/>
    <w:rsid w:val="00933336"/>
    <w:rsid w:val="0093387B"/>
    <w:rsid w:val="00936986"/>
    <w:rsid w:val="00936DBD"/>
    <w:rsid w:val="00940F57"/>
    <w:rsid w:val="009442E1"/>
    <w:rsid w:val="00953697"/>
    <w:rsid w:val="00954EA7"/>
    <w:rsid w:val="0095729C"/>
    <w:rsid w:val="00960F37"/>
    <w:rsid w:val="00961210"/>
    <w:rsid w:val="00962F64"/>
    <w:rsid w:val="0097086D"/>
    <w:rsid w:val="00972DE9"/>
    <w:rsid w:val="0097389A"/>
    <w:rsid w:val="00976BB5"/>
    <w:rsid w:val="00983201"/>
    <w:rsid w:val="00983253"/>
    <w:rsid w:val="009835A4"/>
    <w:rsid w:val="00984ED9"/>
    <w:rsid w:val="0098550F"/>
    <w:rsid w:val="0098564B"/>
    <w:rsid w:val="009900D1"/>
    <w:rsid w:val="00991901"/>
    <w:rsid w:val="00994E3B"/>
    <w:rsid w:val="009974FC"/>
    <w:rsid w:val="009A04E0"/>
    <w:rsid w:val="009A35A7"/>
    <w:rsid w:val="009A5926"/>
    <w:rsid w:val="009A5C0C"/>
    <w:rsid w:val="009B3773"/>
    <w:rsid w:val="009C4403"/>
    <w:rsid w:val="009C4CCC"/>
    <w:rsid w:val="009C6AA9"/>
    <w:rsid w:val="009D2A1C"/>
    <w:rsid w:val="009D2BEB"/>
    <w:rsid w:val="009D3265"/>
    <w:rsid w:val="009D432B"/>
    <w:rsid w:val="009D759B"/>
    <w:rsid w:val="009E2356"/>
    <w:rsid w:val="009E6021"/>
    <w:rsid w:val="009E7C5C"/>
    <w:rsid w:val="009F1064"/>
    <w:rsid w:val="00A00200"/>
    <w:rsid w:val="00A0199F"/>
    <w:rsid w:val="00A03337"/>
    <w:rsid w:val="00A04473"/>
    <w:rsid w:val="00A049D8"/>
    <w:rsid w:val="00A070D4"/>
    <w:rsid w:val="00A07998"/>
    <w:rsid w:val="00A10134"/>
    <w:rsid w:val="00A12DAF"/>
    <w:rsid w:val="00A137D0"/>
    <w:rsid w:val="00A15D1B"/>
    <w:rsid w:val="00A16C53"/>
    <w:rsid w:val="00A226AC"/>
    <w:rsid w:val="00A23D2E"/>
    <w:rsid w:val="00A241FF"/>
    <w:rsid w:val="00A30F6A"/>
    <w:rsid w:val="00A32B31"/>
    <w:rsid w:val="00A334AE"/>
    <w:rsid w:val="00A339B6"/>
    <w:rsid w:val="00A35F6E"/>
    <w:rsid w:val="00A42CAB"/>
    <w:rsid w:val="00A43AAF"/>
    <w:rsid w:val="00A44A17"/>
    <w:rsid w:val="00A50361"/>
    <w:rsid w:val="00A50EDF"/>
    <w:rsid w:val="00A53DC5"/>
    <w:rsid w:val="00A54297"/>
    <w:rsid w:val="00A63184"/>
    <w:rsid w:val="00A63F2E"/>
    <w:rsid w:val="00A65ED0"/>
    <w:rsid w:val="00A6782C"/>
    <w:rsid w:val="00A74490"/>
    <w:rsid w:val="00A8153B"/>
    <w:rsid w:val="00A847C0"/>
    <w:rsid w:val="00A84D9E"/>
    <w:rsid w:val="00A90527"/>
    <w:rsid w:val="00A911E3"/>
    <w:rsid w:val="00A93309"/>
    <w:rsid w:val="00A946CD"/>
    <w:rsid w:val="00A95CAB"/>
    <w:rsid w:val="00A95D0B"/>
    <w:rsid w:val="00A97DB1"/>
    <w:rsid w:val="00AA0CA0"/>
    <w:rsid w:val="00AA1E31"/>
    <w:rsid w:val="00AA4E10"/>
    <w:rsid w:val="00AA722F"/>
    <w:rsid w:val="00AB6D85"/>
    <w:rsid w:val="00AC2035"/>
    <w:rsid w:val="00AC4586"/>
    <w:rsid w:val="00AD2021"/>
    <w:rsid w:val="00AD709A"/>
    <w:rsid w:val="00AE1AEB"/>
    <w:rsid w:val="00AE238D"/>
    <w:rsid w:val="00AE26E0"/>
    <w:rsid w:val="00AE2DB5"/>
    <w:rsid w:val="00AE3793"/>
    <w:rsid w:val="00AE5898"/>
    <w:rsid w:val="00AE5BC6"/>
    <w:rsid w:val="00AE5DBF"/>
    <w:rsid w:val="00AE6DF5"/>
    <w:rsid w:val="00AE78F3"/>
    <w:rsid w:val="00AF0815"/>
    <w:rsid w:val="00AF0B1F"/>
    <w:rsid w:val="00B01502"/>
    <w:rsid w:val="00B0157F"/>
    <w:rsid w:val="00B04E02"/>
    <w:rsid w:val="00B109E2"/>
    <w:rsid w:val="00B1596F"/>
    <w:rsid w:val="00B207C8"/>
    <w:rsid w:val="00B23469"/>
    <w:rsid w:val="00B23636"/>
    <w:rsid w:val="00B236BC"/>
    <w:rsid w:val="00B26657"/>
    <w:rsid w:val="00B47ABD"/>
    <w:rsid w:val="00B56F5F"/>
    <w:rsid w:val="00B61D54"/>
    <w:rsid w:val="00B62957"/>
    <w:rsid w:val="00B64001"/>
    <w:rsid w:val="00B6503A"/>
    <w:rsid w:val="00B65126"/>
    <w:rsid w:val="00B66573"/>
    <w:rsid w:val="00B703F2"/>
    <w:rsid w:val="00B72E3A"/>
    <w:rsid w:val="00B74448"/>
    <w:rsid w:val="00B768F1"/>
    <w:rsid w:val="00B76B98"/>
    <w:rsid w:val="00B776B7"/>
    <w:rsid w:val="00B77C69"/>
    <w:rsid w:val="00B8192E"/>
    <w:rsid w:val="00B84BF7"/>
    <w:rsid w:val="00B874B0"/>
    <w:rsid w:val="00B9595B"/>
    <w:rsid w:val="00B97649"/>
    <w:rsid w:val="00BA03D1"/>
    <w:rsid w:val="00BA1CDE"/>
    <w:rsid w:val="00BA4A75"/>
    <w:rsid w:val="00BB0FA9"/>
    <w:rsid w:val="00BB19E5"/>
    <w:rsid w:val="00BC1B5E"/>
    <w:rsid w:val="00BC1DC1"/>
    <w:rsid w:val="00BC241C"/>
    <w:rsid w:val="00BC7DFE"/>
    <w:rsid w:val="00BC7F89"/>
    <w:rsid w:val="00BE046E"/>
    <w:rsid w:val="00BE130D"/>
    <w:rsid w:val="00BE25A4"/>
    <w:rsid w:val="00BE3E02"/>
    <w:rsid w:val="00BE51DC"/>
    <w:rsid w:val="00BE5799"/>
    <w:rsid w:val="00BE7BC5"/>
    <w:rsid w:val="00BF02E5"/>
    <w:rsid w:val="00BF0A82"/>
    <w:rsid w:val="00BF0C6F"/>
    <w:rsid w:val="00BF2BDF"/>
    <w:rsid w:val="00BF4371"/>
    <w:rsid w:val="00BF4FAC"/>
    <w:rsid w:val="00BF6BAC"/>
    <w:rsid w:val="00BF709C"/>
    <w:rsid w:val="00C056F6"/>
    <w:rsid w:val="00C06DF0"/>
    <w:rsid w:val="00C074FA"/>
    <w:rsid w:val="00C10152"/>
    <w:rsid w:val="00C1167A"/>
    <w:rsid w:val="00C12560"/>
    <w:rsid w:val="00C13216"/>
    <w:rsid w:val="00C24E0E"/>
    <w:rsid w:val="00C306A5"/>
    <w:rsid w:val="00C320AE"/>
    <w:rsid w:val="00C33E0A"/>
    <w:rsid w:val="00C503E6"/>
    <w:rsid w:val="00C52258"/>
    <w:rsid w:val="00C54554"/>
    <w:rsid w:val="00C55B0B"/>
    <w:rsid w:val="00C5602C"/>
    <w:rsid w:val="00C5728E"/>
    <w:rsid w:val="00C611B8"/>
    <w:rsid w:val="00C61A67"/>
    <w:rsid w:val="00C62507"/>
    <w:rsid w:val="00C626BE"/>
    <w:rsid w:val="00C6572C"/>
    <w:rsid w:val="00C66F23"/>
    <w:rsid w:val="00C70C0B"/>
    <w:rsid w:val="00C7118F"/>
    <w:rsid w:val="00C71617"/>
    <w:rsid w:val="00C7161D"/>
    <w:rsid w:val="00C745CB"/>
    <w:rsid w:val="00C83C26"/>
    <w:rsid w:val="00C867AD"/>
    <w:rsid w:val="00C90880"/>
    <w:rsid w:val="00C913BE"/>
    <w:rsid w:val="00C92D8F"/>
    <w:rsid w:val="00C936BA"/>
    <w:rsid w:val="00C97464"/>
    <w:rsid w:val="00CA3963"/>
    <w:rsid w:val="00CA6129"/>
    <w:rsid w:val="00CA77AB"/>
    <w:rsid w:val="00CA7E1A"/>
    <w:rsid w:val="00CB013A"/>
    <w:rsid w:val="00CB10ED"/>
    <w:rsid w:val="00CB169D"/>
    <w:rsid w:val="00CB34C5"/>
    <w:rsid w:val="00CB4D10"/>
    <w:rsid w:val="00CB659C"/>
    <w:rsid w:val="00CC1E24"/>
    <w:rsid w:val="00CC2A05"/>
    <w:rsid w:val="00CC4456"/>
    <w:rsid w:val="00CC4E4A"/>
    <w:rsid w:val="00CC5BE1"/>
    <w:rsid w:val="00CC5CBC"/>
    <w:rsid w:val="00CD0185"/>
    <w:rsid w:val="00CD1F32"/>
    <w:rsid w:val="00CD6B68"/>
    <w:rsid w:val="00CD6D35"/>
    <w:rsid w:val="00CE008E"/>
    <w:rsid w:val="00CE2083"/>
    <w:rsid w:val="00CE3820"/>
    <w:rsid w:val="00CE498F"/>
    <w:rsid w:val="00CE5EEB"/>
    <w:rsid w:val="00CF0548"/>
    <w:rsid w:val="00CF0848"/>
    <w:rsid w:val="00CF30F2"/>
    <w:rsid w:val="00CF3F81"/>
    <w:rsid w:val="00CF74E4"/>
    <w:rsid w:val="00D02F18"/>
    <w:rsid w:val="00D053B8"/>
    <w:rsid w:val="00D10E05"/>
    <w:rsid w:val="00D15B6F"/>
    <w:rsid w:val="00D203EC"/>
    <w:rsid w:val="00D22859"/>
    <w:rsid w:val="00D26435"/>
    <w:rsid w:val="00D27F1B"/>
    <w:rsid w:val="00D31E68"/>
    <w:rsid w:val="00D361D2"/>
    <w:rsid w:val="00D36391"/>
    <w:rsid w:val="00D365FD"/>
    <w:rsid w:val="00D37060"/>
    <w:rsid w:val="00D4416F"/>
    <w:rsid w:val="00D533E6"/>
    <w:rsid w:val="00D53F1D"/>
    <w:rsid w:val="00D57A34"/>
    <w:rsid w:val="00D67CC9"/>
    <w:rsid w:val="00D7074E"/>
    <w:rsid w:val="00D769BE"/>
    <w:rsid w:val="00D802FA"/>
    <w:rsid w:val="00D81F58"/>
    <w:rsid w:val="00D8233B"/>
    <w:rsid w:val="00D836A4"/>
    <w:rsid w:val="00D83A1D"/>
    <w:rsid w:val="00D83E31"/>
    <w:rsid w:val="00D84CFA"/>
    <w:rsid w:val="00D9021E"/>
    <w:rsid w:val="00D9177C"/>
    <w:rsid w:val="00D965EB"/>
    <w:rsid w:val="00DA1702"/>
    <w:rsid w:val="00DA3BDE"/>
    <w:rsid w:val="00DA6AE4"/>
    <w:rsid w:val="00DB66CD"/>
    <w:rsid w:val="00DC2311"/>
    <w:rsid w:val="00DC2E06"/>
    <w:rsid w:val="00DC4386"/>
    <w:rsid w:val="00DC6896"/>
    <w:rsid w:val="00DC7D4F"/>
    <w:rsid w:val="00DD28B6"/>
    <w:rsid w:val="00DD53DE"/>
    <w:rsid w:val="00DE0DE6"/>
    <w:rsid w:val="00DE4775"/>
    <w:rsid w:val="00DE50D7"/>
    <w:rsid w:val="00DF5829"/>
    <w:rsid w:val="00E00E24"/>
    <w:rsid w:val="00E1047A"/>
    <w:rsid w:val="00E105CB"/>
    <w:rsid w:val="00E14C8B"/>
    <w:rsid w:val="00E151C7"/>
    <w:rsid w:val="00E212E6"/>
    <w:rsid w:val="00E24928"/>
    <w:rsid w:val="00E31DC2"/>
    <w:rsid w:val="00E32EC6"/>
    <w:rsid w:val="00E33160"/>
    <w:rsid w:val="00E3316B"/>
    <w:rsid w:val="00E34140"/>
    <w:rsid w:val="00E410CF"/>
    <w:rsid w:val="00E41294"/>
    <w:rsid w:val="00E41462"/>
    <w:rsid w:val="00E43D37"/>
    <w:rsid w:val="00E44059"/>
    <w:rsid w:val="00E44393"/>
    <w:rsid w:val="00E51C03"/>
    <w:rsid w:val="00E52E55"/>
    <w:rsid w:val="00E53838"/>
    <w:rsid w:val="00E56F07"/>
    <w:rsid w:val="00E60561"/>
    <w:rsid w:val="00E63565"/>
    <w:rsid w:val="00E6675C"/>
    <w:rsid w:val="00E67EEC"/>
    <w:rsid w:val="00E73E34"/>
    <w:rsid w:val="00E74BC9"/>
    <w:rsid w:val="00E81660"/>
    <w:rsid w:val="00E85944"/>
    <w:rsid w:val="00E92993"/>
    <w:rsid w:val="00E929BC"/>
    <w:rsid w:val="00E92C87"/>
    <w:rsid w:val="00E94A7A"/>
    <w:rsid w:val="00E95B96"/>
    <w:rsid w:val="00E969E4"/>
    <w:rsid w:val="00E97492"/>
    <w:rsid w:val="00E97A25"/>
    <w:rsid w:val="00EA2F62"/>
    <w:rsid w:val="00EB03E9"/>
    <w:rsid w:val="00EB2616"/>
    <w:rsid w:val="00EB2A92"/>
    <w:rsid w:val="00EB38F5"/>
    <w:rsid w:val="00EC1067"/>
    <w:rsid w:val="00EC35DD"/>
    <w:rsid w:val="00EC5102"/>
    <w:rsid w:val="00EC51C5"/>
    <w:rsid w:val="00EC5869"/>
    <w:rsid w:val="00EC6A49"/>
    <w:rsid w:val="00EC7916"/>
    <w:rsid w:val="00ED0622"/>
    <w:rsid w:val="00ED0F7B"/>
    <w:rsid w:val="00ED214A"/>
    <w:rsid w:val="00ED42B3"/>
    <w:rsid w:val="00ED4452"/>
    <w:rsid w:val="00ED591A"/>
    <w:rsid w:val="00ED7841"/>
    <w:rsid w:val="00EE274E"/>
    <w:rsid w:val="00EE2D63"/>
    <w:rsid w:val="00EE5BFB"/>
    <w:rsid w:val="00EE6E8C"/>
    <w:rsid w:val="00EF17EE"/>
    <w:rsid w:val="00EF194E"/>
    <w:rsid w:val="00EF4E03"/>
    <w:rsid w:val="00EF4E24"/>
    <w:rsid w:val="00EF582B"/>
    <w:rsid w:val="00EF7574"/>
    <w:rsid w:val="00F02A44"/>
    <w:rsid w:val="00F072AF"/>
    <w:rsid w:val="00F07345"/>
    <w:rsid w:val="00F131AB"/>
    <w:rsid w:val="00F160EF"/>
    <w:rsid w:val="00F17533"/>
    <w:rsid w:val="00F253D8"/>
    <w:rsid w:val="00F26900"/>
    <w:rsid w:val="00F30E07"/>
    <w:rsid w:val="00F36351"/>
    <w:rsid w:val="00F376E5"/>
    <w:rsid w:val="00F41E0C"/>
    <w:rsid w:val="00F42645"/>
    <w:rsid w:val="00F4382D"/>
    <w:rsid w:val="00F5215D"/>
    <w:rsid w:val="00F5325D"/>
    <w:rsid w:val="00F54C46"/>
    <w:rsid w:val="00F5577B"/>
    <w:rsid w:val="00F61891"/>
    <w:rsid w:val="00F623B8"/>
    <w:rsid w:val="00F65303"/>
    <w:rsid w:val="00F71A97"/>
    <w:rsid w:val="00F74C70"/>
    <w:rsid w:val="00F90B04"/>
    <w:rsid w:val="00F93212"/>
    <w:rsid w:val="00F932C1"/>
    <w:rsid w:val="00F96378"/>
    <w:rsid w:val="00F9715D"/>
    <w:rsid w:val="00FA18C2"/>
    <w:rsid w:val="00FA1E88"/>
    <w:rsid w:val="00FA25FF"/>
    <w:rsid w:val="00FA35A2"/>
    <w:rsid w:val="00FB17B5"/>
    <w:rsid w:val="00FB17DA"/>
    <w:rsid w:val="00FB3974"/>
    <w:rsid w:val="00FB439F"/>
    <w:rsid w:val="00FB4FFB"/>
    <w:rsid w:val="00FB7095"/>
    <w:rsid w:val="00FB78CE"/>
    <w:rsid w:val="00FE5369"/>
    <w:rsid w:val="00FF37C2"/>
    <w:rsid w:val="00FF60E8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8EBBB5"/>
  <w15:docId w15:val="{A11074A1-11DB-4208-B2C9-5DB2A391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8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maxwell-catmur-1475a220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xcatmur@icloud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GKA21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C12BDA667794A93ED621D98C21282" ma:contentTypeVersion="11" ma:contentTypeDescription="Create a new document." ma:contentTypeScope="" ma:versionID="2532b6e6ce6e1a8378ceb64ef137b737">
  <xsd:schema xmlns:xsd="http://www.w3.org/2001/XMLSchema" xmlns:xs="http://www.w3.org/2001/XMLSchema" xmlns:p="http://schemas.microsoft.com/office/2006/metadata/properties" xmlns:ns3="fa653908-1875-4c6a-b1d6-423c89bf6fd4" xmlns:ns4="bb01cd7d-b7ff-4d8b-97b0-580e653df696" targetNamespace="http://schemas.microsoft.com/office/2006/metadata/properties" ma:root="true" ma:fieldsID="ee627f1a4356b2d0dc38742e748f492e" ns3:_="" ns4:_="">
    <xsd:import namespace="fa653908-1875-4c6a-b1d6-423c89bf6fd4"/>
    <xsd:import namespace="bb01cd7d-b7ff-4d8b-97b0-580e653df6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53908-1875-4c6a-b1d6-423c89bf6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1cd7d-b7ff-4d8b-97b0-580e653df6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653908-1875-4c6a-b1d6-423c89bf6fd4" xsi:nil="true"/>
  </documentManagement>
</p:properties>
</file>

<file path=customXml/itemProps1.xml><?xml version="1.0" encoding="utf-8"?>
<ds:datastoreItem xmlns:ds="http://schemas.openxmlformats.org/officeDocument/2006/customXml" ds:itemID="{D935CE23-0751-46C6-BA6C-37FB6207CA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4A1380-44C6-41DD-AC97-C4297174C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53908-1875-4c6a-b1d6-423c89bf6fd4"/>
    <ds:schemaRef ds:uri="bb01cd7d-b7ff-4d8b-97b0-580e653df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116957-82C8-4EA4-92AE-ED65BAE8BC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696035-E8BA-45D3-9978-7B8FD2E72583}">
  <ds:schemaRefs>
    <ds:schemaRef ds:uri="http://schemas.microsoft.com/office/2006/metadata/properties"/>
    <ds:schemaRef ds:uri="http://schemas.microsoft.com/office/infopath/2007/PartnerControls"/>
    <ds:schemaRef ds:uri="fa653908-1875-4c6a-b1d6-423c89bf6f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1</Pages>
  <Words>136</Words>
  <Characters>955</Characters>
  <Application>Microsoft Office Word</Application>
  <DocSecurity>0</DocSecurity>
  <Lines>21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CATMUR, MAX (UG)</cp:lastModifiedBy>
  <cp:revision>95</cp:revision>
  <dcterms:created xsi:type="dcterms:W3CDTF">2025-08-05T18:43:00Z</dcterms:created>
  <dcterms:modified xsi:type="dcterms:W3CDTF">2025-08-11T11:49:00Z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7900f30034b5e7dc2c18b5661ec8a5e6894e4647f03eae3ec55ca4c046721726</vt:lpwstr>
  </property>
  <property fmtid="{D5CDD505-2E9C-101B-9397-08002B2CF9AE}" pid="3" name="ContentTypeId">
    <vt:lpwstr>0x01010068DC12BDA667794A93ED621D98C21282</vt:lpwstr>
  </property>
</Properties>
</file>