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Aspiring Quantitative Researcher (2026) with strong Python programming, statistical modelling and simulation experience. Skilled in dataset generation, experiment design and model evaluation. Collaborative communicator with intellectual curiosity and a track record of turning research into practical, reproducible systems.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Consistent high marks across years (85%, 89%, 82%); relevant modules include scientific and high-performance computing, advanced mathematical methods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Investigated metastability of nucleation in the 2D Ising model via dozens of Monte Carlo simulations in MATLAB; co‑authored a short paper within three weeks.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simulations with an N-body integrator in Python; implemented MEGNO for orbital stability quantification and developed post‑processing pipelines.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partial differential equations in C using finite difference methods to model industrial heat flow, demonstrating numerical stability and accuracy (95%).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group research projects (6 members each), scheduling meetings, delegating tasks and communicating results to supervisors.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valedictorian; strong background in mathematics and physics supporting quantitative problem solving.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5,000‑word Extended Project on climate‑mitigation technologies (100%) demonstrating independent research and experiment design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project findings to a cohort of 160+ students and staff, illustrating clear and precise communication.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 – October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wave propagation using finite difference methods across 100+ aeroacoustics simulations, generating reproducible datasets for evaluation.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Benchmarked 10 maximal‑order and dispersion‑relation‑preserving schemes in MATLAB, optimising accuracy versus computational cost (experiment design and performance analysis).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a research poster summarising methods, results and next steps to academic peers, communicating technical findings precisely.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 – March 2025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12‑member, cross‑functional team to design and build a proof‑of‑concept UHF satellite ground station, coordinating engineering, procurement and testing.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Established four specialised sub‑teams, chaired weekly meetings and maintained project documentation (30+ pages), ensuring timely delivery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Introduced GitHub version control for model development and led MATLAB/Simulink modelling of rotator control, improving reproducibility and handover to engineers.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 – August 2024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Ten‑week placement in the Modelling and Algorithms team working on synthetic aperture radar (SAR) pipelines for AESA radar systems. Focused on data processing and model evaluation.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matched‑filter algorithm in MATLAB by applying FFT methods, reducing runtime by 85% and improving full‑system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Co‑developed a data analysis application used by six colleagues for rapid inspection of range–Doppler imagery; contributed 50+ commits using professional version control practices.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Built a Python application using OpenAI API and Pydantic to generate structured CVs and cover letters tailored to job descriptions (dataset generation and structured outputs).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conversion to Word documents with docxtpl and stored application records in two SQL databases to track outcomes and iterate on prompts.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Measured performance with ATS checkers (&gt;50% on three sites) and used feedback to refine outputs; tool contributed to receiving two job offers after 200 applications.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Drinks Ordering Web App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August 2018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September 2018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web application using Ajax and JavaScript to handle orders for a 100+ guest event, processing 80+ orders in six hours and eliminating queues.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asynchronous order updates and real‑time status notifications to improve user experience and reduce service time.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Deployed and iterated the application based on user feedback; received positive technical feedback from two software engineers and bar staff.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SQL, JavaScript, HTML/CSS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Pydantic, openAI, SQLite.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MATLAB / Simulink, LabVIEW, Microsoft Office.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Analytical thinking, Experiment design, Collaboration and teamwork, Clear and precise communication, Intellectual curiosity.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Machine learning, High‑performance computing, Amateur radio, Chess, Debating.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DC17" w14:textId="77777777" w:rsidR="000B6E51" w:rsidRDefault="000B6E51" w:rsidP="005A7565">
      <w:r>
        <w:separator/>
      </w:r>
    </w:p>
  </w:endnote>
  <w:endnote w:type="continuationSeparator" w:id="0">
    <w:p w14:paraId="743954F4" w14:textId="77777777" w:rsidR="000B6E51" w:rsidRDefault="000B6E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3E34" w14:textId="77777777" w:rsidR="000B6E51" w:rsidRDefault="000B6E51" w:rsidP="005A7565">
      <w:r>
        <w:separator/>
      </w:r>
    </w:p>
  </w:footnote>
  <w:footnote w:type="continuationSeparator" w:id="0">
    <w:p w14:paraId="60C07903" w14:textId="77777777" w:rsidR="000B6E51" w:rsidRDefault="000B6E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187</Words>
  <Characters>970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114</cp:revision>
  <dcterms:created xsi:type="dcterms:W3CDTF">2025-08-05T18:43:00Z</dcterms:created>
  <dcterms:modified xsi:type="dcterms:W3CDTF">2025-08-17T16:44:00Z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