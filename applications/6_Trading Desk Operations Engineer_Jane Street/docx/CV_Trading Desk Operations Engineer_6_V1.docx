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DFA06" w14:textId="4D637D7F" w:rsidR="00171818" w:rsidRPr="004C4C5C" w:rsidRDefault="008000A1" w:rsidP="00153469">
      <w:pPr>
        <w:pStyle w:val="Name"/>
        <w:rPr>
          <w:rFonts w:ascii="Arial" w:hAnsi="Arial" w:cs="Arial"/>
          <w:sz w:val="22"/>
          <w:szCs w:val="22"/>
          <w:lang w:val="en-GB"/>
        </w:rPr>
      </w:pPr>
      <w:r w:rsidRPr="004C4C5C">
        <w:rPr>
          <w:rFonts w:ascii="Arial" w:hAnsi="Arial" w:cs="Arial"/>
          <w:sz w:val="22"/>
          <w:szCs w:val="22"/>
          <w:lang w:val="en-GB"/>
        </w:rPr>
        <w:t>Maxwell Catmur</w:t>
      </w:r>
    </w:p>
    <w:p w14:paraId="3128E656" w14:textId="5A5A5E3D" w:rsidR="00C745CB" w:rsidRPr="008A09E2" w:rsidRDefault="0010406D" w:rsidP="0010406D">
      <w:pPr>
        <w:jc w:val="center"/>
        <w:rPr>
          <w:rFonts w:ascii="Arial" w:hAnsi="Arial" w:cs="Arial"/>
          <w:sz w:val="22"/>
          <w:szCs w:val="22"/>
          <w:lang w:val="en-GB"/>
        </w:rPr>
      </w:pPr>
      <w:hyperlink r:id="rId11" w:history="1">
        <w:r w:rsidRPr="00887718">
          <w:rPr>
            <w:rStyle w:val="Hyperlink"/>
            <w:rFonts w:ascii="Arial" w:hAnsi="Arial" w:cs="Arial"/>
            <w:sz w:val="22"/>
            <w:szCs w:val="22"/>
            <w:lang w:val="en-GB"/>
          </w:rPr>
          <w:t>maxcatmur@icloud.com</w:t>
        </w:r>
      </w:hyperlink>
      <w:r w:rsidR="001F3097" w:rsidRPr="008A09E2">
        <w:rPr>
          <w:rFonts w:ascii="Arial" w:hAnsi="Arial" w:cs="Arial"/>
          <w:sz w:val="22"/>
          <w:szCs w:val="22"/>
          <w:lang w:val="en-GB"/>
        </w:rPr>
        <w:t xml:space="preserve"> | +44 7507 968831 | 54 Derby Road, London, E18 2PS | </w:t>
      </w:r>
      <w:hyperlink r:id="rId12" w:history="1">
        <w:r w:rsidR="0061394E" w:rsidRPr="008A09E2">
          <w:rPr>
            <w:rStyle w:val="Hyperlink"/>
            <w:rFonts w:ascii="Arial" w:hAnsi="Arial" w:cs="Arial"/>
            <w:sz w:val="22"/>
            <w:szCs w:val="22"/>
            <w:lang w:val="en-GB"/>
          </w:rPr>
          <w:t>linkedin.com/in/maxwell-catmur-1475a2209</w:t>
        </w:r>
      </w:hyperlink>
      <w:r w:rsidR="008A09E2" w:rsidRPr="008A09E2">
        <w:rPr>
          <w:rFonts w:ascii="Arial" w:hAnsi="Arial" w:cs="Arial"/>
          <w:sz w:val="22"/>
          <w:szCs w:val="22"/>
        </w:rPr>
        <w:t xml:space="preserve"> | </w:t>
      </w:r>
      <w:hyperlink r:id="rId13" w:history="1"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github.com/mcatmur32</w:t>
        </w:r>
      </w:hyperlink>
    </w:p>
    <w:p w14:paraId="60FA383A" w14:textId="77777777" w:rsidR="00F134F2" w:rsidRPr="00F134F2" w:rsidRDefault="00F134F2" w:rsidP="00F134F2">
      <w:pPr>
        <w:rPr>
          <w:rFonts w:ascii="Arial" w:hAnsi="Arial" w:cs="Arial"/>
          <w:sz w:val="22"/>
          <w:szCs w:val="22"/>
          <w:lang w:val="en-GB"/>
        </w:rPr>
      </w:pPr>
    </w:p>
    <w:p w14:paraId="630EDDAB" w14:textId="3B6C2D4F" w:rsidR="000615EE" w:rsidRPr="004C4C5C" w:rsidRDefault="000D6220" w:rsidP="000615EE">
      <w:pPr>
        <w:pStyle w:val="Heading1"/>
        <w:rPr>
          <w:rFonts w:ascii="Arial" w:hAnsi="Arial"/>
          <w:sz w:val="22"/>
          <w:szCs w:val="22"/>
        </w:rPr>
      </w:pPr>
      <w:r w:rsidRPr="004C4C5C">
        <w:rPr>
          <w:rFonts w:ascii="Arial" w:hAnsi="Arial"/>
          <w:sz w:val="22"/>
          <w:szCs w:val="22"/>
        </w:rPr>
        <w:t>P</w:t>
      </w:r>
      <w:r w:rsidR="00B651B2" w:rsidRPr="004C4C5C">
        <w:rPr>
          <w:rFonts w:ascii="Arial" w:hAnsi="Arial"/>
          <w:sz w:val="22"/>
          <w:szCs w:val="22"/>
        </w:rPr>
        <w:t>rofile</w:t>
      </w:r>
    </w:p>
    <w:p w14:paraId="55F0D851" w14:textId="0A00F4A6" w:rsidR="00E151C7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>Upcoming Physics graduate targeting Trading Desk Operations Engineer (TDOE) roles. Experienced in technical coding, data queries and supporting production workflows — building tools and optimising infrastructure using Python, MATLAB and SQL. Collaborative, curious problem-solver with strong communication and stakeholder coordination.</w:t>
      </w:r>
    </w:p>
    <w:p w14:paraId="38589E0C" w14:textId="77777777" w:rsidR="00653E6E" w:rsidRPr="00A41712" w:rsidRDefault="00653E6E" w:rsidP="00976BB5">
      <w:pPr>
        <w:rPr>
          <w:rFonts w:ascii="Arial" w:hAnsi="Arial" w:cs="Arial"/>
          <w:sz w:val="22"/>
          <w:szCs w:val="22"/>
        </w:rPr>
      </w:pPr>
    </w:p>
    <w:p w14:paraId="65D80952" w14:textId="3CEA53AA" w:rsidR="00341DC4" w:rsidRPr="00017CFD" w:rsidRDefault="00251FA2" w:rsidP="00017CFD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>Education</w:t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>Achieved high marks across years one to three (85%, 89%, 82%).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72E6F92F" w14:textId="3EAEBBF4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>Relevant modules: scientific and high-performance computing, advanced mathematical methods, fluid mechanics, electromagnetism, quantum mechanics, condensed matter and statistical physics.</w:t>
      </w:r>
    </w:p>
    <w:p w14:paraId="21F26A2D" w14:textId="2FB61BD1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Extensive numerical and simulation work: Monte Carlo simulations for </w:t>
      </w:r>
      <w:r w:rsidR="00D52FDF">
        <w:rPr>
          <w:rFonts w:ascii="Arial" w:hAnsi="Arial" w:cs="Arial"/>
          <w:sz w:val="22"/>
          <w:szCs w:val="22"/>
          <w:lang w:val="en-GB"/>
        </w:rPr>
        <w:t xml:space="preserve">the </w:t>
      </w:r>
      <w:r w:rsidRPr="00D22859">
        <w:rPr>
          <w:rFonts w:ascii="Arial" w:hAnsi="Arial" w:cs="Arial"/>
          <w:sz w:val="22"/>
          <w:szCs w:val="22"/>
          <w:lang w:val="en-GB"/>
        </w:rPr>
        <w:t>2D Ising model, N-body integrator with 10,000+ runs and MEGNO analysis, and a C finite-difference PDE solver modelling industrial heat flow.</w:t>
      </w:r>
    </w:p>
    <w:p w14:paraId="04E56EC0" w14:textId="7EEB3D32" w:rsidR="00B61D54" w:rsidRPr="00CF7076" w:rsidRDefault="00341DC4" w:rsidP="00341DC4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>Co-developed a LabVIEW stabilisation algorithm with PID control and led two 6-member group research projects, scheduling meetings and delegating tasks.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24FE1B72" w14:textId="77777777" w:rsidR="00CF7076" w:rsidRPr="00CF7076" w:rsidRDefault="00CF7076" w:rsidP="00CF7076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0AC4A9E1" w14:textId="77777777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58CD9A9E" w14:textId="7B06888C" w:rsidR="00CF6610" w:rsidRDefault="001059F8" w:rsidP="00CF661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>A*A*A*A*A* (Maths, Further Maths, Physics, Chemistry, E</w:t>
      </w:r>
      <w:r w:rsidR="00F8553F">
        <w:rPr>
          <w:rFonts w:ascii="Arial" w:hAnsi="Arial" w:cs="Arial"/>
          <w:sz w:val="22"/>
          <w:szCs w:val="22"/>
          <w:lang w:val="en-GB"/>
        </w:rPr>
        <w:t>PQ</w:t>
      </w:r>
      <w:r w:rsidRPr="00D22859">
        <w:rPr>
          <w:rFonts w:ascii="Arial" w:hAnsi="Arial" w:cs="Arial"/>
          <w:sz w:val="22"/>
          <w:szCs w:val="22"/>
          <w:lang w:val="en-GB"/>
        </w:rPr>
        <w:t>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631B5B2D" w14:textId="77777777" w:rsidR="00CF7076" w:rsidRPr="00A41712" w:rsidRDefault="00CF7076" w:rsidP="00CF6610">
      <w:pPr>
        <w:rPr>
          <w:rFonts w:ascii="Arial" w:hAnsi="Arial" w:cs="Arial"/>
          <w:sz w:val="22"/>
          <w:szCs w:val="22"/>
          <w:lang w:val="en-GB"/>
        </w:rPr>
      </w:pPr>
    </w:p>
    <w:p w14:paraId="28889AC6" w14:textId="0498864A" w:rsidR="0042304D" w:rsidRPr="00017CFD" w:rsidRDefault="00A847C0" w:rsidP="00017CFD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Work Experience </w:t>
      </w:r>
    </w:p>
    <w:p w14:paraId="3EDBCED5" w14:textId="04BBDE40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RF Seekers Summer Intern</w:t>
      </w:r>
      <w:r w:rsidR="00F9593C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 – August 2024 </w:t>
      </w:r>
    </w:p>
    <w:p w14:paraId="119AA33D" w14:textId="77777777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>MBDA UK</w:t>
      </w:r>
    </w:p>
    <w:p w14:paraId="1E46CD92" w14:textId="77777777" w:rsidR="00983DB1" w:rsidRPr="00983DB1" w:rsidRDefault="00373A5D" w:rsidP="00983DB1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10-week placement in the Modelling and Algorithms team working on </w:t>
      </w:r>
      <w:r w:rsidR="003237EF">
        <w:rPr>
          <w:rFonts w:ascii="Arial" w:hAnsi="Arial" w:cs="Arial"/>
          <w:sz w:val="22"/>
          <w:szCs w:val="22"/>
          <w:lang w:val="en-GB"/>
        </w:rPr>
        <w:t xml:space="preserve">radar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processing chains for AESA systems. </w:t>
      </w:r>
    </w:p>
    <w:p w14:paraId="4B070625" w14:textId="0EFA489B" w:rsidR="003B4EF5" w:rsidRPr="00983DB1" w:rsidRDefault="00373A5D" w:rsidP="00983DB1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983DB1">
        <w:rPr>
          <w:rFonts w:ascii="Arial" w:hAnsi="Arial" w:cs="Arial"/>
          <w:sz w:val="22"/>
          <w:szCs w:val="22"/>
          <w:lang w:val="en-GB"/>
        </w:rPr>
        <w:t xml:space="preserve">Optimised a </w:t>
      </w:r>
      <w:r w:rsidR="0063431A">
        <w:rPr>
          <w:rFonts w:ascii="Arial" w:hAnsi="Arial" w:cs="Arial"/>
          <w:sz w:val="22"/>
          <w:szCs w:val="22"/>
          <w:lang w:val="en-GB"/>
        </w:rPr>
        <w:t>key</w:t>
      </w:r>
      <w:r w:rsidRPr="00983DB1">
        <w:rPr>
          <w:rFonts w:ascii="Arial" w:hAnsi="Arial" w:cs="Arial"/>
          <w:sz w:val="22"/>
          <w:szCs w:val="22"/>
          <w:lang w:val="en-GB"/>
        </w:rPr>
        <w:t xml:space="preserve"> algorithm in MATLAB, reducing runtime by 85% and improving overall pipeline performance</w:t>
      </w:r>
      <w:r w:rsidR="009A4C44" w:rsidRPr="00983DB1">
        <w:rPr>
          <w:rFonts w:ascii="Arial" w:hAnsi="Arial" w:cs="Arial"/>
          <w:sz w:val="22"/>
          <w:szCs w:val="22"/>
          <w:lang w:val="en-GB"/>
        </w:rPr>
        <w:t xml:space="preserve">; implemented unit </w:t>
      </w:r>
      <w:r w:rsidR="00C248A9" w:rsidRPr="00983DB1">
        <w:rPr>
          <w:rFonts w:ascii="Arial" w:hAnsi="Arial" w:cs="Arial"/>
          <w:sz w:val="22"/>
          <w:szCs w:val="22"/>
          <w:lang w:val="en-GB"/>
        </w:rPr>
        <w:t>tests</w:t>
      </w:r>
      <w:r w:rsidR="009A4C44" w:rsidRPr="00983DB1">
        <w:rPr>
          <w:rFonts w:ascii="Arial" w:hAnsi="Arial" w:cs="Arial"/>
          <w:sz w:val="22"/>
          <w:szCs w:val="22"/>
          <w:lang w:val="en-GB"/>
        </w:rPr>
        <w:t xml:space="preserve"> </w:t>
      </w:r>
      <w:r w:rsidR="00796B32" w:rsidRPr="00983DB1">
        <w:rPr>
          <w:rFonts w:ascii="Arial" w:hAnsi="Arial" w:cs="Arial"/>
          <w:sz w:val="22"/>
          <w:szCs w:val="22"/>
          <w:lang w:val="en-GB"/>
        </w:rPr>
        <w:t>for validation.</w:t>
      </w:r>
    </w:p>
    <w:p w14:paraId="67838963" w14:textId="51865420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data-analysis application used by six colleagues to rapidly inspect </w:t>
      </w:r>
      <w:r w:rsidR="00F02F7B">
        <w:rPr>
          <w:rFonts w:ascii="Arial" w:hAnsi="Arial" w:cs="Arial"/>
          <w:sz w:val="22"/>
          <w:szCs w:val="22"/>
          <w:lang w:val="en-GB"/>
        </w:rPr>
        <w:t>range–Doppler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 images during </w:t>
      </w:r>
      <w:r w:rsidR="001A3493">
        <w:rPr>
          <w:rFonts w:ascii="Arial" w:hAnsi="Arial" w:cs="Arial"/>
          <w:sz w:val="22"/>
          <w:szCs w:val="22"/>
          <w:lang w:val="en-GB"/>
        </w:rPr>
        <w:t xml:space="preserve">performance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campaigns; maintained the codebase with 50+ commits using version control. </w:t>
      </w:r>
    </w:p>
    <w:p w14:paraId="2E48BED7" w14:textId="2B85C4C9" w:rsidR="0042304D" w:rsidRPr="00CF7076" w:rsidRDefault="00373A5D" w:rsidP="0042304D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>Presented technical outcomes to 20+ colleagues and documented work to support handover and subsequent development.</w:t>
      </w:r>
    </w:p>
    <w:p w14:paraId="01A8A461" w14:textId="77777777" w:rsidR="00CF7076" w:rsidRPr="00CF7076" w:rsidRDefault="00CF7076" w:rsidP="00CF7076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3F589569" w14:textId="2F568E33" w:rsidR="00E6675C" w:rsidRPr="00EE2911" w:rsidRDefault="00E41462" w:rsidP="00EE2911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>Projects</w:t>
      </w:r>
    </w:p>
    <w:p w14:paraId="319E46E5" w14:textId="6459E0CA" w:rsidR="00E6675C" w:rsidRPr="00BA1CDE" w:rsidRDefault="003C0B4D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>Tailored</w:t>
      </w:r>
      <w:r w:rsidR="00E6675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E4274">
        <w:rPr>
          <w:rFonts w:ascii="Arial" w:hAnsi="Arial" w:cs="Arial"/>
          <w:b/>
          <w:bCs/>
          <w:sz w:val="22"/>
          <w:szCs w:val="22"/>
          <w:lang w:val="en-GB"/>
        </w:rPr>
        <w:t>present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201289F9" w14:textId="28D3BA87" w:rsidR="00E6675C" w:rsidRPr="003237EF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>Developed a CV and cover-letter generator using OpenAI's API in Python, producing structured JSON outputs validated with Pydantic and rendered to Word via docxtpl.</w:t>
      </w:r>
    </w:p>
    <w:p w14:paraId="03E7FBB5" w14:textId="0F5DAB11" w:rsidR="003237EF" w:rsidRPr="00BA1CDE" w:rsidRDefault="003237EF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Utilised robust prompt engineering strategies t</w:t>
      </w:r>
      <w:r w:rsidR="00F117E8">
        <w:rPr>
          <w:rFonts w:ascii="Arial" w:hAnsi="Arial" w:cs="Arial"/>
          <w:sz w:val="22"/>
          <w:szCs w:val="22"/>
          <w:lang w:val="en-GB"/>
        </w:rPr>
        <w:t>o mitigate hallucinations.</w:t>
      </w:r>
    </w:p>
    <w:p w14:paraId="37CE013E" w14:textId="557BA3E3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Built </w:t>
      </w:r>
      <w:r w:rsidR="002D47AD">
        <w:rPr>
          <w:rFonts w:ascii="Arial" w:hAnsi="Arial" w:cs="Arial"/>
          <w:sz w:val="22"/>
          <w:szCs w:val="22"/>
          <w:lang w:val="en-GB"/>
        </w:rPr>
        <w:t xml:space="preserve">a </w:t>
      </w:r>
      <w:r w:rsidRPr="00BA1CDE">
        <w:rPr>
          <w:rFonts w:ascii="Arial" w:hAnsi="Arial" w:cs="Arial"/>
          <w:sz w:val="22"/>
          <w:szCs w:val="22"/>
          <w:lang w:val="en-GB"/>
        </w:rPr>
        <w:t>SQL database to store and track job applications and outcomes; achieved &gt;</w:t>
      </w:r>
      <w:r w:rsidR="00593BB8">
        <w:rPr>
          <w:rFonts w:ascii="Arial" w:hAnsi="Arial" w:cs="Arial"/>
          <w:sz w:val="22"/>
          <w:szCs w:val="22"/>
          <w:lang w:val="en-GB"/>
        </w:rPr>
        <w:t>8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0% on </w:t>
      </w:r>
      <w:r w:rsidR="00275A94">
        <w:rPr>
          <w:rFonts w:ascii="Arial" w:hAnsi="Arial" w:cs="Arial"/>
          <w:sz w:val="22"/>
          <w:szCs w:val="22"/>
          <w:lang w:val="en-GB"/>
        </w:rPr>
        <w:t>multiple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 ATS-checker sites</w:t>
      </w:r>
      <w:r w:rsidR="000229CE">
        <w:rPr>
          <w:rFonts w:ascii="Arial" w:hAnsi="Arial" w:cs="Arial"/>
          <w:sz w:val="22"/>
          <w:szCs w:val="22"/>
          <w:lang w:val="en-GB"/>
        </w:rPr>
        <w:t>.</w:t>
      </w:r>
    </w:p>
    <w:p w14:paraId="182EAC91" w14:textId="3E4139ED" w:rsidR="00CF7076" w:rsidRPr="00CF7076" w:rsidRDefault="00E6675C" w:rsidP="00CF7076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Maintained the project with </w:t>
      </w:r>
      <w:r w:rsidR="00DA11F8">
        <w:rPr>
          <w:rFonts w:ascii="Arial" w:hAnsi="Arial" w:cs="Arial"/>
          <w:sz w:val="22"/>
          <w:szCs w:val="22"/>
          <w:lang w:val="en-GB"/>
        </w:rPr>
        <w:t xml:space="preserve">GitHub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version control and implemented input validation and </w:t>
      </w:r>
      <w:r w:rsidR="00415E8A">
        <w:rPr>
          <w:rFonts w:ascii="Arial" w:hAnsi="Arial" w:cs="Arial"/>
          <w:sz w:val="22"/>
          <w:szCs w:val="22"/>
          <w:lang w:val="en-GB"/>
        </w:rPr>
        <w:t>a</w:t>
      </w:r>
      <w:r w:rsidR="00B97F28">
        <w:rPr>
          <w:rFonts w:ascii="Arial" w:hAnsi="Arial" w:cs="Arial"/>
          <w:sz w:val="22"/>
          <w:szCs w:val="22"/>
          <w:lang w:val="en-GB"/>
        </w:rPr>
        <w:t xml:space="preserve">n intuitive </w:t>
      </w:r>
      <w:r w:rsidR="00415E8A">
        <w:rPr>
          <w:rFonts w:ascii="Arial" w:hAnsi="Arial" w:cs="Arial"/>
          <w:sz w:val="22"/>
          <w:szCs w:val="22"/>
          <w:lang w:val="en-GB"/>
        </w:rPr>
        <w:t>graphical user interface</w:t>
      </w:r>
      <w:r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38B2A681" w14:textId="77777777" w:rsidR="00CF7076" w:rsidRPr="00CF7076" w:rsidRDefault="00CF7076" w:rsidP="00CF7076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2D3A4A2C" w14:textId="4067658B" w:rsidR="00371134" w:rsidRPr="004C4C5C" w:rsidRDefault="00774780" w:rsidP="00371134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>Skills</w:t>
      </w:r>
    </w:p>
    <w:p w14:paraId="44EAE496" w14:textId="621B5137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>Python, MATLAB, C, SQL, JSON</w:t>
      </w:r>
      <w:r w:rsidR="00047A4B">
        <w:rPr>
          <w:rFonts w:ascii="Arial" w:hAnsi="Arial" w:cs="Arial"/>
          <w:sz w:val="22"/>
          <w:szCs w:val="22"/>
          <w:lang w:val="en-GB"/>
        </w:rPr>
        <w:t xml:space="preserve">, </w:t>
      </w:r>
      <w:r w:rsidR="009135E1">
        <w:rPr>
          <w:rFonts w:ascii="Arial" w:hAnsi="Arial" w:cs="Arial"/>
          <w:sz w:val="22"/>
          <w:szCs w:val="22"/>
          <w:lang w:val="en-GB"/>
        </w:rPr>
        <w:t xml:space="preserve">Fluent </w:t>
      </w:r>
      <w:r w:rsidR="00047A4B">
        <w:rPr>
          <w:rFonts w:ascii="Arial" w:hAnsi="Arial" w:cs="Arial"/>
          <w:sz w:val="22"/>
          <w:szCs w:val="22"/>
          <w:lang w:val="en-GB"/>
        </w:rPr>
        <w:t>English.</w:t>
      </w:r>
    </w:p>
    <w:p w14:paraId="052422BE" w14:textId="71708E85" w:rsidR="00E1459A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>GitHub, Microsoft Office</w:t>
      </w:r>
      <w:r w:rsidR="00753F6B">
        <w:rPr>
          <w:rFonts w:ascii="Arial" w:hAnsi="Arial" w:cs="Arial"/>
          <w:sz w:val="22"/>
          <w:szCs w:val="22"/>
          <w:lang w:val="en-GB"/>
        </w:rPr>
        <w:t xml:space="preserve"> Suite</w:t>
      </w:r>
      <w:r w:rsidRPr="00BA1CDE">
        <w:rPr>
          <w:rFonts w:ascii="Arial" w:hAnsi="Arial" w:cs="Arial"/>
          <w:sz w:val="22"/>
          <w:szCs w:val="22"/>
          <w:lang w:val="en-GB"/>
        </w:rPr>
        <w:t>.</w:t>
      </w:r>
    </w:p>
    <w:sectPr w:rsidR="00E1459A" w:rsidRPr="00BA1CDE" w:rsidSect="007822AF">
      <w:footerReference w:type="default" r:id="rId14"/>
      <w:pgSz w:w="12240" w:h="15840"/>
      <w:pgMar w:top="567" w:right="1440" w:bottom="1440" w:left="1440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32178" w14:textId="77777777" w:rsidR="00D274B0" w:rsidRDefault="00D274B0" w:rsidP="005A7565">
      <w:r>
        <w:separator/>
      </w:r>
    </w:p>
  </w:endnote>
  <w:endnote w:type="continuationSeparator" w:id="0">
    <w:p w14:paraId="5CA4564F" w14:textId="77777777" w:rsidR="00D274B0" w:rsidRDefault="00D274B0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427BB" w14:textId="77777777" w:rsidR="00D274B0" w:rsidRDefault="00D274B0" w:rsidP="005A7565">
      <w:r>
        <w:separator/>
      </w:r>
    </w:p>
  </w:footnote>
  <w:footnote w:type="continuationSeparator" w:id="0">
    <w:p w14:paraId="509B1F9A" w14:textId="77777777" w:rsidR="00D274B0" w:rsidRDefault="00D274B0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17CFD"/>
    <w:rsid w:val="00020650"/>
    <w:rsid w:val="000208CD"/>
    <w:rsid w:val="000229CE"/>
    <w:rsid w:val="00027345"/>
    <w:rsid w:val="00030228"/>
    <w:rsid w:val="00030839"/>
    <w:rsid w:val="00032B32"/>
    <w:rsid w:val="00033B70"/>
    <w:rsid w:val="00037BA0"/>
    <w:rsid w:val="0004544B"/>
    <w:rsid w:val="00047A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674D8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1BCF"/>
    <w:rsid w:val="000B4224"/>
    <w:rsid w:val="000B4391"/>
    <w:rsid w:val="000B6E51"/>
    <w:rsid w:val="000C0133"/>
    <w:rsid w:val="000C21D9"/>
    <w:rsid w:val="000C29B7"/>
    <w:rsid w:val="000C30BE"/>
    <w:rsid w:val="000C41FF"/>
    <w:rsid w:val="000D1129"/>
    <w:rsid w:val="000D473A"/>
    <w:rsid w:val="000D5F23"/>
    <w:rsid w:val="000D6220"/>
    <w:rsid w:val="000E6D36"/>
    <w:rsid w:val="000F2067"/>
    <w:rsid w:val="000F21CB"/>
    <w:rsid w:val="00101879"/>
    <w:rsid w:val="001022F3"/>
    <w:rsid w:val="00102D58"/>
    <w:rsid w:val="0010406D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0682"/>
    <w:rsid w:val="00146390"/>
    <w:rsid w:val="0015027F"/>
    <w:rsid w:val="0015295F"/>
    <w:rsid w:val="00153469"/>
    <w:rsid w:val="00156B88"/>
    <w:rsid w:val="00161CD3"/>
    <w:rsid w:val="00162986"/>
    <w:rsid w:val="001641BF"/>
    <w:rsid w:val="00171818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493"/>
    <w:rsid w:val="001A3537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16B9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4CB5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16D0"/>
    <w:rsid w:val="002724A3"/>
    <w:rsid w:val="00272B8A"/>
    <w:rsid w:val="00275A94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A7E60"/>
    <w:rsid w:val="002C0638"/>
    <w:rsid w:val="002C1C52"/>
    <w:rsid w:val="002C4B85"/>
    <w:rsid w:val="002C6C74"/>
    <w:rsid w:val="002C75CE"/>
    <w:rsid w:val="002C7FD6"/>
    <w:rsid w:val="002D47AD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37EF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2E25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0CF4"/>
    <w:rsid w:val="003B1828"/>
    <w:rsid w:val="003B19FB"/>
    <w:rsid w:val="003B4EF5"/>
    <w:rsid w:val="003B5599"/>
    <w:rsid w:val="003B5785"/>
    <w:rsid w:val="003B582C"/>
    <w:rsid w:val="003B6D55"/>
    <w:rsid w:val="003B6DF2"/>
    <w:rsid w:val="003C0B4D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0609D"/>
    <w:rsid w:val="004101AB"/>
    <w:rsid w:val="00412C89"/>
    <w:rsid w:val="00415E8A"/>
    <w:rsid w:val="0042304D"/>
    <w:rsid w:val="00423E6E"/>
    <w:rsid w:val="004240B1"/>
    <w:rsid w:val="00424BCF"/>
    <w:rsid w:val="0042500F"/>
    <w:rsid w:val="0044263D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4C5C"/>
    <w:rsid w:val="004C59B1"/>
    <w:rsid w:val="004C7236"/>
    <w:rsid w:val="004D1C6A"/>
    <w:rsid w:val="004D4EC9"/>
    <w:rsid w:val="004E676C"/>
    <w:rsid w:val="004F1030"/>
    <w:rsid w:val="004F16CF"/>
    <w:rsid w:val="004F6522"/>
    <w:rsid w:val="004F680A"/>
    <w:rsid w:val="005050D4"/>
    <w:rsid w:val="00505B33"/>
    <w:rsid w:val="00507ED0"/>
    <w:rsid w:val="00515FBD"/>
    <w:rsid w:val="00520A2A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3BB8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B6B95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77D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431A"/>
    <w:rsid w:val="006354A4"/>
    <w:rsid w:val="00635AE1"/>
    <w:rsid w:val="00635D73"/>
    <w:rsid w:val="006371DC"/>
    <w:rsid w:val="006379E8"/>
    <w:rsid w:val="00637EBF"/>
    <w:rsid w:val="0064372D"/>
    <w:rsid w:val="00644F9A"/>
    <w:rsid w:val="006461AB"/>
    <w:rsid w:val="00646C2A"/>
    <w:rsid w:val="00647B19"/>
    <w:rsid w:val="00651C8D"/>
    <w:rsid w:val="00653E6E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878B1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E781A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3F6B"/>
    <w:rsid w:val="00757C61"/>
    <w:rsid w:val="00757DD3"/>
    <w:rsid w:val="00774780"/>
    <w:rsid w:val="00774F9F"/>
    <w:rsid w:val="007762D0"/>
    <w:rsid w:val="00776E46"/>
    <w:rsid w:val="007817D7"/>
    <w:rsid w:val="007822AF"/>
    <w:rsid w:val="007867CB"/>
    <w:rsid w:val="00787779"/>
    <w:rsid w:val="00793A6D"/>
    <w:rsid w:val="00796B32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7F442E"/>
    <w:rsid w:val="008000A1"/>
    <w:rsid w:val="0080469C"/>
    <w:rsid w:val="00804B1E"/>
    <w:rsid w:val="00806AE9"/>
    <w:rsid w:val="00811294"/>
    <w:rsid w:val="0081151C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09E2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36A8"/>
    <w:rsid w:val="008D41CD"/>
    <w:rsid w:val="008E1745"/>
    <w:rsid w:val="008E2073"/>
    <w:rsid w:val="008E3E3F"/>
    <w:rsid w:val="008E6CDB"/>
    <w:rsid w:val="008F4323"/>
    <w:rsid w:val="008F6C34"/>
    <w:rsid w:val="008F7920"/>
    <w:rsid w:val="00901542"/>
    <w:rsid w:val="00902BAA"/>
    <w:rsid w:val="009053F7"/>
    <w:rsid w:val="009068BB"/>
    <w:rsid w:val="00912018"/>
    <w:rsid w:val="009135E1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6E46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3DB1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4C44"/>
    <w:rsid w:val="009A5926"/>
    <w:rsid w:val="009A5C0C"/>
    <w:rsid w:val="009B21E6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9F3D90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40F2"/>
    <w:rsid w:val="00A15D1B"/>
    <w:rsid w:val="00A16C53"/>
    <w:rsid w:val="00A2119E"/>
    <w:rsid w:val="00A226AC"/>
    <w:rsid w:val="00A23D2E"/>
    <w:rsid w:val="00A241FF"/>
    <w:rsid w:val="00A30F6A"/>
    <w:rsid w:val="00A32B31"/>
    <w:rsid w:val="00A334AE"/>
    <w:rsid w:val="00A339B6"/>
    <w:rsid w:val="00A35F6E"/>
    <w:rsid w:val="00A41712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AF7597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51B2"/>
    <w:rsid w:val="00B66573"/>
    <w:rsid w:val="00B67730"/>
    <w:rsid w:val="00B703F2"/>
    <w:rsid w:val="00B72E3A"/>
    <w:rsid w:val="00B74448"/>
    <w:rsid w:val="00B768F1"/>
    <w:rsid w:val="00B76B98"/>
    <w:rsid w:val="00B776B7"/>
    <w:rsid w:val="00B77C69"/>
    <w:rsid w:val="00B8192E"/>
    <w:rsid w:val="00B81BC5"/>
    <w:rsid w:val="00B84BF7"/>
    <w:rsid w:val="00B874B0"/>
    <w:rsid w:val="00B9595B"/>
    <w:rsid w:val="00B97649"/>
    <w:rsid w:val="00B97F28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4274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07E5D"/>
    <w:rsid w:val="00C10152"/>
    <w:rsid w:val="00C1167A"/>
    <w:rsid w:val="00C12560"/>
    <w:rsid w:val="00C13216"/>
    <w:rsid w:val="00C21D7D"/>
    <w:rsid w:val="00C248A9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469C"/>
    <w:rsid w:val="00C6572C"/>
    <w:rsid w:val="00C66431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6610"/>
    <w:rsid w:val="00CF7076"/>
    <w:rsid w:val="00CF74E4"/>
    <w:rsid w:val="00D02F18"/>
    <w:rsid w:val="00D053B8"/>
    <w:rsid w:val="00D10E05"/>
    <w:rsid w:val="00D15B6F"/>
    <w:rsid w:val="00D203EC"/>
    <w:rsid w:val="00D22859"/>
    <w:rsid w:val="00D26435"/>
    <w:rsid w:val="00D274B0"/>
    <w:rsid w:val="00D27F1B"/>
    <w:rsid w:val="00D31E68"/>
    <w:rsid w:val="00D361D2"/>
    <w:rsid w:val="00D36391"/>
    <w:rsid w:val="00D365FD"/>
    <w:rsid w:val="00D37060"/>
    <w:rsid w:val="00D4416F"/>
    <w:rsid w:val="00D52FD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1F8"/>
    <w:rsid w:val="00DA1702"/>
    <w:rsid w:val="00DA3BDE"/>
    <w:rsid w:val="00DA6AE4"/>
    <w:rsid w:val="00DA7ACB"/>
    <w:rsid w:val="00DB66CD"/>
    <w:rsid w:val="00DC2311"/>
    <w:rsid w:val="00DC2E06"/>
    <w:rsid w:val="00DC4386"/>
    <w:rsid w:val="00DC4FEC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01DB5"/>
    <w:rsid w:val="00E1047A"/>
    <w:rsid w:val="00E105CB"/>
    <w:rsid w:val="00E1459A"/>
    <w:rsid w:val="00E14C8B"/>
    <w:rsid w:val="00E151C7"/>
    <w:rsid w:val="00E212E6"/>
    <w:rsid w:val="00E23FC0"/>
    <w:rsid w:val="00E24928"/>
    <w:rsid w:val="00E31DC2"/>
    <w:rsid w:val="00E32EC6"/>
    <w:rsid w:val="00E33160"/>
    <w:rsid w:val="00E3316B"/>
    <w:rsid w:val="00E34140"/>
    <w:rsid w:val="00E37F0E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A628B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911"/>
    <w:rsid w:val="00EE2D63"/>
    <w:rsid w:val="00EE5BFB"/>
    <w:rsid w:val="00EE6C99"/>
    <w:rsid w:val="00EE6E8C"/>
    <w:rsid w:val="00EF17EE"/>
    <w:rsid w:val="00EF194E"/>
    <w:rsid w:val="00EF3B2E"/>
    <w:rsid w:val="00EF4E03"/>
    <w:rsid w:val="00EF4E24"/>
    <w:rsid w:val="00EF582B"/>
    <w:rsid w:val="00EF7574"/>
    <w:rsid w:val="00F02A44"/>
    <w:rsid w:val="00F02F7B"/>
    <w:rsid w:val="00F072AF"/>
    <w:rsid w:val="00F07345"/>
    <w:rsid w:val="00F07462"/>
    <w:rsid w:val="00F117E8"/>
    <w:rsid w:val="00F131AB"/>
    <w:rsid w:val="00F134F2"/>
    <w:rsid w:val="00F160EF"/>
    <w:rsid w:val="00F17533"/>
    <w:rsid w:val="00F22689"/>
    <w:rsid w:val="00F24D57"/>
    <w:rsid w:val="00F253D8"/>
    <w:rsid w:val="00F26900"/>
    <w:rsid w:val="00F30E07"/>
    <w:rsid w:val="00F35DC9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661FC"/>
    <w:rsid w:val="00F71A97"/>
    <w:rsid w:val="00F74C70"/>
    <w:rsid w:val="00F8553F"/>
    <w:rsid w:val="00F90B04"/>
    <w:rsid w:val="00F93212"/>
    <w:rsid w:val="00F932C1"/>
    <w:rsid w:val="00F9593C"/>
    <w:rsid w:val="00F96378"/>
    <w:rsid w:val="00F9715D"/>
    <w:rsid w:val="00FA0038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0AC0"/>
    <w:rsid w:val="00FE5369"/>
    <w:rsid w:val="00FE5520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catmur3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366</Words>
  <Characters>2412</Characters>
  <Application>Microsoft Office Word</Application>
  <DocSecurity>0</DocSecurity>
  <Lines>56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189</cp:revision>
  <dcterms:created xsi:type="dcterms:W3CDTF">2025-08-05T18:43:00Z</dcterms:created>
  <dcterms:modified xsi:type="dcterms:W3CDTF">2025-09-03T14:37:00Z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