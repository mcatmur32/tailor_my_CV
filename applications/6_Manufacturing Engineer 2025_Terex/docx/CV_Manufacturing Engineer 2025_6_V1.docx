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EF73" w14:textId="3BF3D133" w:rsidR="008000A1" w:rsidRDefault="008000A1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  <w:r w:rsidRPr="00A8153B">
        <w:rPr>
          <w:rFonts w:ascii="Arial" w:hAnsi="Arial" w:cs="Arial"/>
          <w:sz w:val="32"/>
          <w:szCs w:val="32"/>
          <w:lang w:val="en-GB"/>
        </w:rPr>
        <w:t>Maxwell Catmur</w:t>
      </w:r>
    </w:p>
    <w:p w14:paraId="76D353E3" w14:textId="77777777" w:rsidR="00C745CB" w:rsidRDefault="00C745CB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</w:p>
    <w:p w14:paraId="0D3DF63B" w14:textId="7F9BF796" w:rsidR="00204B3C" w:rsidRDefault="0061394E" w:rsidP="00C745CB">
      <w:pPr>
        <w:jc w:val="center"/>
        <w:rPr>
          <w:rFonts w:ascii="Arial" w:hAnsi="Arial" w:cs="Arial"/>
          <w:lang w:val="en-GB"/>
        </w:rPr>
      </w:pPr>
      <w:hyperlink r:id="rId11" w:history="1">
        <w:r w:rsidRPr="001A43D8">
          <w:rPr>
            <w:rStyle w:val="Hyperlink"/>
            <w:rFonts w:ascii="Arial" w:hAnsi="Arial" w:cs="Arial"/>
            <w:lang w:val="en-GB"/>
          </w:rPr>
          <w:t>maxcatmur@icloud.com</w:t>
        </w:r>
      </w:hyperlink>
      <w:r w:rsidR="001F3097" w:rsidRPr="001F3097">
        <w:rPr>
          <w:rFonts w:ascii="Arial" w:hAnsi="Arial" w:cs="Arial"/>
          <w:lang w:val="en-GB"/>
        </w:rPr>
        <w:t xml:space="preserve"> | +44 7507 968831 | 54 Derby Road, London, E18 2PS | </w:t>
      </w:r>
      <w:hyperlink r:id="rId12" w:history="1">
        <w:r>
          <w:rPr>
            <w:rStyle w:val="Hyperlink"/>
            <w:rFonts w:ascii="Arial" w:hAnsi="Arial" w:cs="Arial"/>
            <w:lang w:val="en-GB"/>
          </w:rPr>
          <w:t>link</w:t>
        </w:r>
        <w:r>
          <w:rPr>
            <w:rStyle w:val="Hyperlink"/>
            <w:rFonts w:ascii="Arial" w:hAnsi="Arial" w:cs="Arial"/>
            <w:lang w:val="en-GB"/>
          </w:rPr>
          <w:t>e</w:t>
        </w:r>
        <w:r>
          <w:rPr>
            <w:rStyle w:val="Hyperlink"/>
            <w:rFonts w:ascii="Arial" w:hAnsi="Arial" w:cs="Arial"/>
            <w:lang w:val="en-GB"/>
          </w:rPr>
          <w:t>din.com/in/maxwell-catmur-1475a2209</w:t>
        </w:r>
      </w:hyperlink>
    </w:p>
    <w:p w14:paraId="3128E656" w14:textId="77777777" w:rsidR="00C745CB" w:rsidRPr="00C745CB" w:rsidRDefault="00C745CB" w:rsidP="00C745CB">
      <w:pPr>
        <w:jc w:val="center"/>
        <w:rPr>
          <w:rFonts w:ascii="Arial" w:hAnsi="Arial" w:cs="Arial"/>
          <w:lang w:val="en-GB"/>
        </w:rPr>
      </w:pPr>
    </w:p>
    <w:p w14:paraId="630EDDAB" w14:textId="788DDEC4" w:rsidR="000615EE" w:rsidRPr="001042A1" w:rsidRDefault="000D6220" w:rsidP="000615EE">
      <w:pPr>
        <w:pStyle w:val="Heading1"/>
        <w:rPr>
          <w:rFonts w:ascii="Arial" w:hAnsi="Arial"/>
          <w:sz w:val="28"/>
          <w:szCs w:val="28"/>
        </w:rPr>
      </w:pPr>
      <w:r w:rsidRPr="001042A1">
        <w:rPr>
          <w:rFonts w:ascii="Arial" w:hAnsi="Arial"/>
          <w:sz w:val="28"/>
          <w:szCs w:val="28"/>
        </w:rPr>
        <w:t>P</w:t>
      </w:r>
      <w:r w:rsidR="001323B0" w:rsidRPr="001042A1">
        <w:rPr>
          <w:rFonts w:ascii="Arial" w:hAnsi="Arial"/>
          <w:sz w:val="28"/>
          <w:szCs w:val="28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MPhys Physics graduate (First expected) pursuing a Manufacturing Engineer role at Terex in Ballymoney. Practical experience in BOM documentation, material procurement and process improvement, with strong data-analysis (MATLAB/Python), production launch support and clear stakeholder communication.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1042A1" w:rsidRDefault="00251FA2" w:rsidP="00AE5BC6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Relevant modules: scientific and high-performance computing, advanced mathematical methods, fluid mechanics, control and materials — strong numerical and programming foundation for process design.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Developed a PID stabilisation algorithm in LabVIEW for a nodding-donor rig; tested and tuned control parameters to improve stability (86% project mark).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Implemented finite-difference PDE solvers in C to model heat flow through industrial pipes (95%) and ran 10,000+ simulations for orbital stability using Python.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Led two 6-person research projects on photovoltaic materials; chaired weekly meetings, delegated tasks and delivered results on schedule (70%+).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Awarded sixth form valedictorian for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Extended Project (5,000 words) on mitigation of climate change through renewables, nuclear and geoengineering — marked 100%.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Presented research to a cohort of 160+ students and staff, demonstrating clear verbal communication and presentation skills.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1042A1" w:rsidRDefault="00A847C0" w:rsidP="00251FA2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Work Experience </w:t>
      </w:r>
    </w:p>
    <w:p w14:paraId="3B30C349" w14:textId="2DD5E631" w:rsidR="001E7436" w:rsidRPr="00BA1CDE" w:rsidRDefault="001E7436" w:rsidP="00112F0C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October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finite-difference methods across 100+ aeroacoustics simulations, validating numerical stability and improving solver robustness.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Analysed and compared 10 high-order schemes in MATLAB, optimising trade-offs between accuracy and computational cost — applying data-driven decision-making for process selection.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Prepared and presented a research poster for a departmental event, communicating technical findings to academic stakeholders.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Managed a 12-person team to design and build a proof-of-concept UHF satellite ground station, coordinating design, procurement and assembly across sub-teams.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Authored 30+ pages of technical documentation including a detailed bill of materials (BOM); oversaw material procurement and supplier liaison to meet a 10-week delivery target.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Established meeting cadence and weekly reports for senior leadership, applying planning, standard work and cross-functional collaboration to keep the project on schedule.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GitHub version control and MATLAB/Simulink modelling workflows to standardise design data and support reproducible handovers.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August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Worked on SAR imagery processing chains within AESA radar systems; optimised a matched-filter algorithm using FFT techniques, reducing runtime by 85% and improving throughput.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Co-developed a data-analysis application used by six colleagues for rapid range–Doppler image review, integrating a mid-fidelity check to accelerate decision-making during campaigns.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Contributed 50+ commits and presented placement outcomes to 20+ technical colleagues, demonstrating clear written and verbal communication and professional software practices.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1042A1" w:rsidRDefault="00E41462" w:rsidP="007B2938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 Python application using OpenAI API and Pydantic to produce structured CV and cover-letter outputs, emphasising data integrity and reproducible templates.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Built two SQL databases to track applications and outcomes; used results to iterate the generator and improve ATS compatibility.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Achieved &gt;50% scores on three ATS-checker sites and supported successful applications leading to job offers, demonstrating understanding of ATS keywords and formatting.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Drinks Ordering Web App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August 2018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September 2018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Designed and delivered a web app to process 80+ orders at a 100+ guest event, removing queuing and reducing service delays.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asynchronous Ajax updates for real-time order status, improving throughput and user satisfaction.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Coordinated with bar staff to iterate the workflow, demonstrating hands-on process design and rapid on-site problem solving.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1042A1" w:rsidRDefault="00774780" w:rsidP="00371134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Python, MATLAB, C, Simulink, SQL, JSON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Matplotlib, pydantic.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Microsoft Office (Excel, PowerPoint), Git / GitHub, LabVIEW, Origin Pro.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Clear verbal and written communication and presentation, Planning and organisation, Teamwork and cross-functional collaboration, Working under pressure and accountability, Problem-solving and results orientation.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Process improvement (Lean principles, standard work), Manufacturing systems and material flow, Amateur radio.</w:t>
      </w:r>
    </w:p>
    <w:sectPr w:rsidR="00C5602C" w:rsidRPr="00BA1CDE" w:rsidSect="000525D4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F4389" w14:textId="77777777" w:rsidR="00576EFF" w:rsidRDefault="00576EFF" w:rsidP="005A7565">
      <w:r>
        <w:separator/>
      </w:r>
    </w:p>
  </w:endnote>
  <w:endnote w:type="continuationSeparator" w:id="0">
    <w:p w14:paraId="45724974" w14:textId="77777777" w:rsidR="00576EFF" w:rsidRDefault="00576EF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91C6A" w14:textId="77777777" w:rsidR="00576EFF" w:rsidRDefault="00576EFF" w:rsidP="005A7565">
      <w:r>
        <w:separator/>
      </w:r>
    </w:p>
  </w:footnote>
  <w:footnote w:type="continuationSeparator" w:id="0">
    <w:p w14:paraId="329F1F14" w14:textId="77777777" w:rsidR="00576EFF" w:rsidRDefault="00576EF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4224"/>
    <w:rsid w:val="000B439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6390"/>
    <w:rsid w:val="0015027F"/>
    <w:rsid w:val="0015295F"/>
    <w:rsid w:val="00156B88"/>
    <w:rsid w:val="00161CD3"/>
    <w:rsid w:val="00162986"/>
    <w:rsid w:val="001641BF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6573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10152"/>
    <w:rsid w:val="00C1167A"/>
    <w:rsid w:val="00C12560"/>
    <w:rsid w:val="00C13216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4E03"/>
    <w:rsid w:val="00EF4E24"/>
    <w:rsid w:val="00EF582B"/>
    <w:rsid w:val="00EF7574"/>
    <w:rsid w:val="00F02A44"/>
    <w:rsid w:val="00F072AF"/>
    <w:rsid w:val="00F07345"/>
    <w:rsid w:val="00F131AB"/>
    <w:rsid w:val="00F160EF"/>
    <w:rsid w:val="00F17533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Props1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136</Words>
  <Characters>955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95</cp:revision>
  <dcterms:created xsi:type="dcterms:W3CDTF">2025-08-05T18:43:00Z</dcterms:created>
  <dcterms:modified xsi:type="dcterms:W3CDTF">2025-08-11T11:49:00Z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