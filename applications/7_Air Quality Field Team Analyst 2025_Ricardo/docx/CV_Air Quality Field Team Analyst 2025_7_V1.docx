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student (expected 2026) seeking Air Quality Field Team Analyst 2025 role at Ricardo. Practical instrumentation and field-testing experience, strong data processing and scripting skills (Python, MATLAB, LabVIEW), meticulous attention to detail, excellent organisation and problem solving; willing to undertake extended travel and fieldwork.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fluid mechanics, experimental methods and instrumentation, advanced mathematical methods.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&gt;10,000 Monte Carlo simulations (MATLAB) for a study on metastability and co-authored a paper with peers; strong experience in data analysis and result validation.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PDEs in C using finite-difference schemes for industrial heat-flow modelling; emphasised accuracy and computational efficiency.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a PID stabilisation algorithm in LabVIEW for a nodding-donkey system, performing hardware testing and tuning.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5000-word Extended Project on mitigation of climate change (renewables, nuclear, geoengineering) — awarded 100%, demonstrating research and technical writing.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evidencing clear verbal communication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wave propagation using finite-difference methods across 100+ aeroacoustics simulations, maintaining rigorous data records and validation.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numerical schemes in MATLAB, optimising for accuracy and computational cost with reproducible code and documented results.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concise 2-page poster summarising methodology and findings to academic peers.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design and build a proof-of-concept UHF satellite ground station, overseeing procurement, assembly and field testing within a 10-week schedule.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a detailed bill of materials to support repeatable commissioning and maintenance.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weekly meetings, delegated tasks across four sub-teams and provided progress reports to senior leadership, demonstrating strong organisation and teamworking.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GitHub-based version control for modelling and documentation workflows to improve reproducibility and change tracking.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in the Modelling and Algorithms team on SAR imagery processing chains, gaining hands-on experience with signal processing and testing workflows.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using FFT, reducing runtime by 85% and improving processing throughput for campaign analysis.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streamline post-campaign processing and sanity checking of imagery.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following professional software-development practices and presented technical outcomes to multidisciplinary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and Python to produce structured outputs tailored to job descriptions.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for structured JSON models and docxtpl to generate formatted Word documents; built SQL databases to track applications and outcomes.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&gt;50% on three ATS-checker tools and supported two successful job offers after processing 200 tracked applications, demonstrating data-driven iteration.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web application to manage drink orders for a 100-guest event, processing 80+ orders across 6 hours and eliminating bar queues.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Ajax-driven asynchronous updates to inform users of order status and coordinated frontend–backend interactions under load.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feedback from event staff and two professional software engineers on usability and reliability.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LabVIEW, Microsoft Office (Excel), Git / GitHub, Simulink, Data logging and analysis workflows.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Attention to detail and accuracy, Organisation and time management, Teamworking and communication, Problem solving and self-reliance, Adaptability and willingness to travel for fieldwork.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Environmental sustainability, Amateur radio, Machine learning.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DC17" w14:textId="77777777" w:rsidR="000B6E51" w:rsidRDefault="000B6E51" w:rsidP="005A7565">
      <w:r>
        <w:separator/>
      </w:r>
    </w:p>
  </w:endnote>
  <w:endnote w:type="continuationSeparator" w:id="0">
    <w:p w14:paraId="743954F4" w14:textId="77777777" w:rsidR="000B6E51" w:rsidRDefault="000B6E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3E34" w14:textId="77777777" w:rsidR="000B6E51" w:rsidRDefault="000B6E51" w:rsidP="005A7565">
      <w:r>
        <w:separator/>
      </w:r>
    </w:p>
  </w:footnote>
  <w:footnote w:type="continuationSeparator" w:id="0">
    <w:p w14:paraId="60C07903" w14:textId="77777777" w:rsidR="000B6E51" w:rsidRDefault="000B6E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187</Words>
  <Characters>970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114</cp:revision>
  <dcterms:created xsi:type="dcterms:W3CDTF">2025-08-05T18:43:00Z</dcterms:created>
  <dcterms:modified xsi:type="dcterms:W3CDTF">2025-08-17T16:44:00Z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