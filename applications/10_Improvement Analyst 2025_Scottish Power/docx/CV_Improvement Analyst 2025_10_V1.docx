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7EF73" w14:textId="3BF3D133" w:rsidR="008000A1" w:rsidRDefault="008000A1" w:rsidP="001F3097">
      <w:pPr>
        <w:pStyle w:val="Name"/>
        <w:jc w:val="center"/>
        <w:rPr>
          <w:rFonts w:ascii="Arial" w:hAnsi="Arial" w:cs="Arial"/>
          <w:sz w:val="32"/>
          <w:szCs w:val="32"/>
          <w:lang w:val="en-GB"/>
        </w:rPr>
      </w:pPr>
      <w:r w:rsidRPr="00A8153B">
        <w:rPr>
          <w:rFonts w:ascii="Arial" w:hAnsi="Arial" w:cs="Arial"/>
          <w:sz w:val="32"/>
          <w:szCs w:val="32"/>
          <w:lang w:val="en-GB"/>
        </w:rPr>
        <w:t>Maxwell Catmur</w:t>
      </w:r>
    </w:p>
    <w:p w14:paraId="76D353E3" w14:textId="77777777" w:rsidR="00C745CB" w:rsidRDefault="00C745CB" w:rsidP="001F3097">
      <w:pPr>
        <w:pStyle w:val="Name"/>
        <w:jc w:val="center"/>
        <w:rPr>
          <w:rFonts w:ascii="Arial" w:hAnsi="Arial" w:cs="Arial"/>
          <w:sz w:val="32"/>
          <w:szCs w:val="32"/>
          <w:lang w:val="en-GB"/>
        </w:rPr>
      </w:pPr>
    </w:p>
    <w:p w14:paraId="0D3DF63B" w14:textId="7F9BF796" w:rsidR="00204B3C" w:rsidRDefault="0061394E" w:rsidP="00C745CB">
      <w:pPr>
        <w:jc w:val="center"/>
        <w:rPr>
          <w:rFonts w:ascii="Arial" w:hAnsi="Arial" w:cs="Arial"/>
          <w:lang w:val="en-GB"/>
        </w:rPr>
      </w:pPr>
      <w:hyperlink r:id="rId11" w:history="1">
        <w:r w:rsidRPr="001A43D8">
          <w:rPr>
            <w:rStyle w:val="Hyperlink"/>
            <w:rFonts w:ascii="Arial" w:hAnsi="Arial" w:cs="Arial"/>
            <w:lang w:val="en-GB"/>
          </w:rPr>
          <w:t>maxcatmur@icloud.com</w:t>
        </w:r>
      </w:hyperlink>
      <w:r w:rsidR="001F3097" w:rsidRPr="001F3097">
        <w:rPr>
          <w:rFonts w:ascii="Arial" w:hAnsi="Arial" w:cs="Arial"/>
          <w:lang w:val="en-GB"/>
        </w:rPr>
        <w:t xml:space="preserve"> | +44 7507 968831 | 54 Derby Road, London, E18 2PS | </w:t>
      </w:r>
      <w:hyperlink r:id="rId12" w:history="1">
        <w:r>
          <w:rPr>
            <w:rStyle w:val="Hyperlink"/>
            <w:rFonts w:ascii="Arial" w:hAnsi="Arial" w:cs="Arial"/>
            <w:lang w:val="en-GB"/>
          </w:rPr>
          <w:t>link</w:t>
        </w:r>
        <w:r>
          <w:rPr>
            <w:rStyle w:val="Hyperlink"/>
            <w:rFonts w:ascii="Arial" w:hAnsi="Arial" w:cs="Arial"/>
            <w:lang w:val="en-GB"/>
          </w:rPr>
          <w:t>e</w:t>
        </w:r>
        <w:r>
          <w:rPr>
            <w:rStyle w:val="Hyperlink"/>
            <w:rFonts w:ascii="Arial" w:hAnsi="Arial" w:cs="Arial"/>
            <w:lang w:val="en-GB"/>
          </w:rPr>
          <w:t>din.com/in/maxwell-catmur-1475a2209</w:t>
        </w:r>
      </w:hyperlink>
    </w:p>
    <w:p w14:paraId="3128E656" w14:textId="77777777" w:rsidR="00C745CB" w:rsidRPr="00C745CB" w:rsidRDefault="00C745CB" w:rsidP="00C745CB">
      <w:pPr>
        <w:jc w:val="center"/>
        <w:rPr>
          <w:rFonts w:ascii="Arial" w:hAnsi="Arial" w:cs="Arial"/>
          <w:lang w:val="en-GB"/>
        </w:rPr>
      </w:pPr>
    </w:p>
    <w:p w14:paraId="630EDDAB" w14:textId="788DDEC4" w:rsidR="000615EE" w:rsidRPr="001042A1" w:rsidRDefault="000D6220" w:rsidP="000615EE">
      <w:pPr>
        <w:pStyle w:val="Heading1"/>
        <w:rPr>
          <w:rFonts w:ascii="Arial" w:hAnsi="Arial"/>
          <w:sz w:val="28"/>
          <w:szCs w:val="28"/>
        </w:rPr>
      </w:pPr>
      <w:r w:rsidRPr="001042A1">
        <w:rPr>
          <w:rFonts w:ascii="Arial" w:hAnsi="Arial"/>
          <w:sz w:val="28"/>
          <w:szCs w:val="28"/>
        </w:rPr>
        <w:t>P</w:t>
      </w:r>
      <w:r w:rsidR="001323B0" w:rsidRPr="001042A1">
        <w:rPr>
          <w:rFonts w:ascii="Arial" w:hAnsi="Arial"/>
          <w:sz w:val="28"/>
          <w:szCs w:val="28"/>
        </w:rPr>
        <w:t xml:space="preserve">rofile</w:t>
      </w:r>
    </w:p>
    <w:p w14:paraId="1473EA7A" w14:textId="38EE39BC" w:rsidR="000615EE" w:rsidRPr="00D22859" w:rsidRDefault="00E92C87" w:rsidP="00976BB5">
      <w:pPr>
        <w:rPr>
          <w:rFonts w:ascii="Arial" w:hAnsi="Arial" w:cs="Arial"/>
          <w:sz w:val="22"/>
          <w:szCs w:val="22"/>
        </w:rPr>
      </w:pPr>
      <w:r w:rsidRPr="00D22859">
        <w:rPr>
          <w:rFonts w:ascii="Arial" w:hAnsi="Arial" w:cs="Arial"/>
          <w:sz w:val="22"/>
          <w:szCs w:val="22"/>
        </w:rPr>
        <w:t xml:space="preserve">Upcoming Physics graduate and aspiring Improvement Analyst with project delivery and analytical experience in technical teams. Skilled in project management, business analysis, documentation and control reporting. Seeking to apply agile facilitation and process‑improvement skills within ScottishPower’s utilities and renewables programmes.</w:t>
      </w:r>
    </w:p>
    <w:p w14:paraId="55F0D851" w14:textId="77777777" w:rsidR="00E151C7" w:rsidRPr="00BC7F89" w:rsidRDefault="00E151C7" w:rsidP="00976BB5">
      <w:pPr>
        <w:rPr>
          <w:sz w:val="20"/>
          <w:szCs w:val="20"/>
        </w:rPr>
      </w:pPr>
    </w:p>
    <w:p w14:paraId="7AFE3B46" w14:textId="46524B2A" w:rsidR="00A90527" w:rsidRPr="001042A1" w:rsidRDefault="00251FA2" w:rsidP="00AE5BC6">
      <w:pPr>
        <w:pStyle w:val="Heading1"/>
        <w:rPr>
          <w:rFonts w:ascii="Arial" w:hAnsi="Arial"/>
          <w:sz w:val="28"/>
          <w:szCs w:val="28"/>
          <w:lang w:val="en-GB"/>
        </w:rPr>
      </w:pPr>
      <w:r w:rsidRPr="001042A1">
        <w:rPr>
          <w:rFonts w:ascii="Arial" w:hAnsi="Arial"/>
          <w:sz w:val="28"/>
          <w:szCs w:val="28"/>
          <w:lang w:val="en-GB"/>
        </w:rPr>
        <w:t xml:space="preserve">Education</w:t>
      </w:r>
    </w:p>
    <w:p w14:paraId="65D80952" w14:textId="7EF83C29" w:rsidR="00341DC4" w:rsidRPr="00D22859" w:rsidRDefault="00341DC4" w:rsidP="00A847C0">
      <w:pPr>
        <w:rPr>
          <w:rFonts w:ascii="Arial" w:hAnsi="Arial" w:cs="Arial"/>
          <w:b/>
          <w:bCs/>
          <w:sz w:val="22"/>
          <w:szCs w:val="22"/>
          <w:lang w:val="en-GB"/>
        </w:rPr>
      </w:pPr>
      <w:r w:rsidRPr="00D22859">
        <w:rPr>
          <w:rFonts w:ascii="Arial" w:hAnsi="Arial" w:cs="Arial"/>
          <w:b/>
          <w:bCs/>
          <w:sz w:val="22"/>
          <w:szCs w:val="22"/>
          <w:lang w:val="en-GB"/>
        </w:rPr>
        <w:t xml:space="preserve"/>
      </w:r>
    </w:p>
    <w:p w14:paraId="2E37115A" w14:textId="2FCF0E63" w:rsidR="00341DC4" w:rsidRPr="00D22859" w:rsidRDefault="00341DC4" w:rsidP="00E151C7">
      <w:pPr>
        <w:tabs>
          <w:tab w:val="right" w:pos="9072"/>
        </w:tabs>
        <w:rPr>
          <w:rFonts w:ascii="Arial" w:hAnsi="Arial" w:cs="Arial"/>
          <w:b/>
          <w:bCs/>
          <w:sz w:val="22"/>
          <w:szCs w:val="22"/>
          <w:lang w:val="en-GB"/>
        </w:rPr>
      </w:pPr>
      <w:r w:rsidRPr="00D22859">
        <w:rPr>
          <w:rFonts w:ascii="Arial" w:hAnsi="Arial" w:cs="Arial"/>
          <w:b/>
          <w:bCs/>
          <w:sz w:val="22"/>
          <w:szCs w:val="22"/>
          <w:lang w:val="en-GB"/>
        </w:rPr>
        <w:t xml:space="preserve">MPhys Physics – University of Warwick</w:t>
      </w:r>
      <w:r w:rsidR="00E151C7" w:rsidRPr="00D22859">
        <w:rPr>
          <w:rFonts w:ascii="Arial" w:hAnsi="Arial" w:cs="Arial"/>
          <w:b/>
          <w:bCs/>
          <w:sz w:val="22"/>
          <w:szCs w:val="22"/>
          <w:lang w:val="en-GB"/>
        </w:rPr>
        <w:tab/>
      </w:r>
      <w:r w:rsidRPr="00D22859">
        <w:rPr>
          <w:rFonts w:ascii="Arial" w:hAnsi="Arial" w:cs="Arial"/>
          <w:b/>
          <w:bCs/>
          <w:sz w:val="22"/>
          <w:szCs w:val="22"/>
          <w:lang w:val="en-GB"/>
        </w:rPr>
        <w:t xml:space="preserve">October 2022</w:t>
      </w:r>
      <w:r w:rsidR="00774780" w:rsidRPr="00D22859">
        <w:rPr>
          <w:rFonts w:ascii="Arial" w:hAnsi="Arial" w:cs="Arial"/>
          <w:b/>
          <w:bCs/>
          <w:sz w:val="22"/>
          <w:szCs w:val="22"/>
          <w:lang w:val="en-GB"/>
        </w:rPr>
        <w:t xml:space="preserve"> </w:t>
      </w:r>
      <w:r w:rsidR="00933336" w:rsidRPr="00D22859">
        <w:rPr>
          <w:rFonts w:ascii="Arial" w:hAnsi="Arial" w:cs="Arial"/>
          <w:b/>
          <w:bCs/>
          <w:sz w:val="22"/>
          <w:szCs w:val="22"/>
          <w:lang w:val="en-GB"/>
        </w:rPr>
        <w:t xml:space="preserve">–</w:t>
      </w:r>
      <w:r w:rsidR="00774780" w:rsidRPr="00D22859">
        <w:rPr>
          <w:rFonts w:ascii="Arial" w:hAnsi="Arial" w:cs="Arial"/>
          <w:b/>
          <w:bCs/>
          <w:sz w:val="22"/>
          <w:szCs w:val="22"/>
          <w:lang w:val="en-GB"/>
        </w:rPr>
        <w:t xml:space="preserve"> </w:t>
      </w:r>
      <w:r w:rsidRPr="00D22859">
        <w:rPr>
          <w:rFonts w:ascii="Arial" w:hAnsi="Arial" w:cs="Arial"/>
          <w:b/>
          <w:bCs/>
          <w:sz w:val="22"/>
          <w:szCs w:val="22"/>
          <w:lang w:val="en-GB"/>
        </w:rPr>
        <w:t xml:space="preserve">July 2026</w:t>
      </w:r>
      <w:r w:rsidR="00A847C0" w:rsidRPr="00D22859">
        <w:rPr>
          <w:rFonts w:ascii="Arial" w:hAnsi="Arial" w:cs="Arial"/>
          <w:b/>
          <w:bCs/>
          <w:sz w:val="22"/>
          <w:szCs w:val="22"/>
          <w:lang w:val="en-GB"/>
        </w:rPr>
        <w:t xml:space="preserve"> </w:t>
      </w:r>
    </w:p>
    <w:p w14:paraId="38811D13" w14:textId="449BE029" w:rsidR="009D759B" w:rsidRPr="00D22859" w:rsidRDefault="001059F8" w:rsidP="00321A8E">
      <w:pPr>
        <w:rPr>
          <w:rFonts w:ascii="Arial" w:hAnsi="Arial" w:cs="Arial"/>
          <w:sz w:val="22"/>
          <w:szCs w:val="22"/>
          <w:lang w:val="en-GB"/>
        </w:rPr>
      </w:pPr>
      <w:r w:rsidRPr="00D22859">
        <w:rPr>
          <w:rFonts w:ascii="Arial" w:hAnsi="Arial" w:cs="Arial"/>
          <w:b/>
          <w:bCs/>
          <w:sz w:val="22"/>
          <w:szCs w:val="22"/>
          <w:lang w:val="en-GB"/>
        </w:rPr>
        <w:t xml:space="preserve">Grade: </w:t>
      </w:r>
      <w:r w:rsidRPr="00D22859">
        <w:rPr>
          <w:rFonts w:ascii="Arial" w:hAnsi="Arial" w:cs="Arial"/>
          <w:sz w:val="22"/>
          <w:szCs w:val="22"/>
          <w:lang w:val="en-GB"/>
        </w:rPr>
        <w:t xml:space="preserve">First (expected)</w:t>
      </w:r>
      <w:r w:rsidR="00321A8E" w:rsidRPr="00D22859">
        <w:rPr>
          <w:rFonts w:ascii="Arial" w:hAnsi="Arial" w:cs="Arial"/>
          <w:sz w:val="22"/>
          <w:szCs w:val="22"/>
          <w:lang w:val="en-GB"/>
        </w:rPr>
        <w:t xml:space="preserve"> </w:t>
      </w:r>
      <w:r w:rsidR="00341DC4" w:rsidRPr="00D22859">
        <w:rPr>
          <w:rFonts w:ascii="Arial" w:hAnsi="Arial" w:cs="Arial"/>
          <w:b/>
          <w:bCs/>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Strong technical and numerical background: modules in high‑performance computing, fluid mechanics, electromagnetism and statistical physics.</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Built and ran 10,000+ simulations (N‑body integrator, Python) and implemented data analysis techniques (MEGNO) to quantify stability; applied numerical methods (C, finite differences) to industrial heat‑flow modelling.</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Led two 6‑person research projects on photovoltaic materials, scheduling and chairing weekly meetings, delegating tasks and delivering &gt;70% outcomes; authored technical reports and posters.</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p>
    <w:p w14:paraId="04E56EC0" w14:textId="1FB7F9B5" w:rsidR="00B61D54" w:rsidRPr="00D22859" w:rsidRDefault="00DE0DE6" w:rsidP="00341DC4">
      <w:pPr>
        <w:rPr>
          <w:rFonts w:ascii="Arial" w:hAnsi="Arial" w:cs="Arial"/>
          <w:b/>
          <w:bCs/>
          <w:sz w:val="22"/>
          <w:szCs w:val="22"/>
          <w:lang w:val="en-GB"/>
        </w:rPr>
      </w:pPr>
      <w:r w:rsidRPr="00D22859">
        <w:rPr>
          <w:rFonts w:ascii="Arial" w:hAnsi="Arial" w:cs="Arial"/>
          <w:b/>
          <w:bCs/>
          <w:sz w:val="22"/>
          <w:szCs w:val="22"/>
          <w:lang w:val="en-GB"/>
        </w:rPr>
        <w:t xml:space="preserve"/>
      </w:r>
    </w:p>
    <w:p w14:paraId="2E37115A" w14:textId="2FCF0E63" w:rsidR="00341DC4" w:rsidRPr="00D22859" w:rsidRDefault="00341DC4" w:rsidP="00E151C7">
      <w:pPr>
        <w:tabs>
          <w:tab w:val="right" w:pos="9072"/>
        </w:tabs>
        <w:rPr>
          <w:rFonts w:ascii="Arial" w:hAnsi="Arial" w:cs="Arial"/>
          <w:b/>
          <w:bCs/>
          <w:sz w:val="22"/>
          <w:szCs w:val="22"/>
          <w:lang w:val="en-GB"/>
        </w:rPr>
      </w:pPr>
      <w:r w:rsidRPr="00D22859">
        <w:rPr>
          <w:rFonts w:ascii="Arial" w:hAnsi="Arial" w:cs="Arial"/>
          <w:b/>
          <w:bCs/>
          <w:sz w:val="22"/>
          <w:szCs w:val="22"/>
          <w:lang w:val="en-GB"/>
        </w:rPr>
        <w:t xml:space="preserve">A-levels – Forest School</w:t>
      </w:r>
      <w:r w:rsidR="00E151C7" w:rsidRPr="00D22859">
        <w:rPr>
          <w:rFonts w:ascii="Arial" w:hAnsi="Arial" w:cs="Arial"/>
          <w:b/>
          <w:bCs/>
          <w:sz w:val="22"/>
          <w:szCs w:val="22"/>
          <w:lang w:val="en-GB"/>
        </w:rPr>
        <w:tab/>
      </w:r>
      <w:r w:rsidRPr="00D22859">
        <w:rPr>
          <w:rFonts w:ascii="Arial" w:hAnsi="Arial" w:cs="Arial"/>
          <w:b/>
          <w:bCs/>
          <w:sz w:val="22"/>
          <w:szCs w:val="22"/>
          <w:lang w:val="en-GB"/>
        </w:rPr>
        <w:t xml:space="preserve">September 2020</w:t>
      </w:r>
      <w:r w:rsidR="00774780" w:rsidRPr="00D22859">
        <w:rPr>
          <w:rFonts w:ascii="Arial" w:hAnsi="Arial" w:cs="Arial"/>
          <w:b/>
          <w:bCs/>
          <w:sz w:val="22"/>
          <w:szCs w:val="22"/>
          <w:lang w:val="en-GB"/>
        </w:rPr>
        <w:t xml:space="preserve"> </w:t>
      </w:r>
      <w:r w:rsidR="00933336" w:rsidRPr="00D22859">
        <w:rPr>
          <w:rFonts w:ascii="Arial" w:hAnsi="Arial" w:cs="Arial"/>
          <w:b/>
          <w:bCs/>
          <w:sz w:val="22"/>
          <w:szCs w:val="22"/>
          <w:lang w:val="en-GB"/>
        </w:rPr>
        <w:t xml:space="preserve">–</w:t>
      </w:r>
      <w:r w:rsidR="00774780" w:rsidRPr="00D22859">
        <w:rPr>
          <w:rFonts w:ascii="Arial" w:hAnsi="Arial" w:cs="Arial"/>
          <w:b/>
          <w:bCs/>
          <w:sz w:val="22"/>
          <w:szCs w:val="22"/>
          <w:lang w:val="en-GB"/>
        </w:rPr>
        <w:t xml:space="preserve"> </w:t>
      </w:r>
      <w:r w:rsidRPr="00D22859">
        <w:rPr>
          <w:rFonts w:ascii="Arial" w:hAnsi="Arial" w:cs="Arial"/>
          <w:b/>
          <w:bCs/>
          <w:sz w:val="22"/>
          <w:szCs w:val="22"/>
          <w:lang w:val="en-GB"/>
        </w:rPr>
        <w:t xml:space="preserve">July 2022</w:t>
      </w:r>
      <w:r w:rsidR="00A847C0" w:rsidRPr="00D22859">
        <w:rPr>
          <w:rFonts w:ascii="Arial" w:hAnsi="Arial" w:cs="Arial"/>
          <w:b/>
          <w:bCs/>
          <w:sz w:val="22"/>
          <w:szCs w:val="22"/>
          <w:lang w:val="en-GB"/>
        </w:rPr>
        <w:t xml:space="preserve"> </w:t>
      </w:r>
    </w:p>
    <w:p w14:paraId="38811D13" w14:textId="449BE029" w:rsidR="009D759B" w:rsidRPr="00D22859" w:rsidRDefault="001059F8" w:rsidP="00321A8E">
      <w:pPr>
        <w:rPr>
          <w:rFonts w:ascii="Arial" w:hAnsi="Arial" w:cs="Arial"/>
          <w:sz w:val="22"/>
          <w:szCs w:val="22"/>
          <w:lang w:val="en-GB"/>
        </w:rPr>
      </w:pPr>
      <w:r w:rsidRPr="00D22859">
        <w:rPr>
          <w:rFonts w:ascii="Arial" w:hAnsi="Arial" w:cs="Arial"/>
          <w:b/>
          <w:bCs/>
          <w:sz w:val="22"/>
          <w:szCs w:val="22"/>
          <w:lang w:val="en-GB"/>
        </w:rPr>
        <w:t xml:space="preserve">Grade: </w:t>
      </w:r>
      <w:r w:rsidRPr="00D22859">
        <w:rPr>
          <w:rFonts w:ascii="Arial" w:hAnsi="Arial" w:cs="Arial"/>
          <w:sz w:val="22"/>
          <w:szCs w:val="22"/>
          <w:lang w:val="en-GB"/>
        </w:rPr>
        <w:t xml:space="preserve">A*A*A*A*A* (Maths, Further Maths, Physics, Chemistry, Extended Project)</w:t>
      </w:r>
      <w:r w:rsidR="00321A8E" w:rsidRPr="00D22859">
        <w:rPr>
          <w:rFonts w:ascii="Arial" w:hAnsi="Arial" w:cs="Arial"/>
          <w:sz w:val="22"/>
          <w:szCs w:val="22"/>
          <w:lang w:val="en-GB"/>
        </w:rPr>
        <w:t xml:space="preserve"> </w:t>
      </w:r>
      <w:r w:rsidR="00341DC4" w:rsidRPr="00D22859">
        <w:rPr>
          <w:rFonts w:ascii="Arial" w:hAnsi="Arial" w:cs="Arial"/>
          <w:b/>
          <w:bCs/>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Extended Project (5,000 words) on renewables, nuclear and geoengineering: achieved 100% — demonstrates interest in Net Zero and energy transition.</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Sixth form valedictorian for academic performance.</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Presented research to cohorts of 160+ students and staff, evidencing clear verbal communication and stakeholder engagement.</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p>
    <w:p w14:paraId="04E56EC0" w14:textId="1FB7F9B5" w:rsidR="00B61D54" w:rsidRPr="00D22859" w:rsidRDefault="00DE0DE6" w:rsidP="00341DC4">
      <w:pPr>
        <w:rPr>
          <w:rFonts w:ascii="Arial" w:hAnsi="Arial" w:cs="Arial"/>
          <w:b/>
          <w:bCs/>
          <w:sz w:val="22"/>
          <w:szCs w:val="22"/>
          <w:lang w:val="en-GB"/>
        </w:rPr>
      </w:pPr>
      <w:r w:rsidRPr="00D22859">
        <w:rPr>
          <w:rFonts w:ascii="Arial" w:hAnsi="Arial" w:cs="Arial"/>
          <w:b/>
          <w:bCs/>
          <w:sz w:val="22"/>
          <w:szCs w:val="22"/>
          <w:lang w:val="en-GB"/>
        </w:rPr>
        <w:t xml:space="preserve"/>
      </w:r>
    </w:p>
    <w:p w14:paraId="0634F8ED" w14:textId="35FAA98B" w:rsidR="00251FA2" w:rsidRPr="001042A1" w:rsidRDefault="00A847C0" w:rsidP="00251FA2">
      <w:pPr>
        <w:pStyle w:val="Heading1"/>
        <w:rPr>
          <w:rFonts w:ascii="Arial" w:hAnsi="Arial"/>
          <w:sz w:val="28"/>
          <w:szCs w:val="28"/>
          <w:lang w:val="en-GB"/>
        </w:rPr>
      </w:pPr>
      <w:r w:rsidRPr="001042A1">
        <w:rPr>
          <w:rFonts w:ascii="Arial" w:hAnsi="Arial"/>
          <w:sz w:val="28"/>
          <w:szCs w:val="28"/>
          <w:lang w:val="en-GB"/>
        </w:rPr>
        <w:t xml:space="preserve">Work Experience </w:t>
      </w:r>
    </w:p>
    <w:p w14:paraId="3B30C349" w14:textId="2DD5E631" w:rsidR="001E7436" w:rsidRPr="00BA1CDE" w:rsidRDefault="001E7436" w:rsidP="00112F0C">
      <w:pPr>
        <w:rPr>
          <w:rFonts w:ascii="Arial" w:hAnsi="Arial" w:cs="Arial"/>
          <w:b/>
          <w:bCs/>
          <w:sz w:val="22"/>
          <w:szCs w:val="22"/>
          <w:lang w:val="en-GB"/>
        </w:rPr>
      </w:pPr>
      <w:r w:rsidRPr="00BA1CDE">
        <w:rPr>
          <w:rFonts w:ascii="Arial" w:hAnsi="Arial" w:cs="Arial"/>
          <w:b/>
          <w:bCs/>
          <w:sz w:val="22"/>
          <w:szCs w:val="22"/>
          <w:lang w:val="en-GB"/>
        </w:rPr>
        <w:t xml:space="preserve"/>
      </w:r>
    </w:p>
    <w:p w14:paraId="6B8473B0" w14:textId="77777777" w:rsidR="003546AF" w:rsidRDefault="00E92993" w:rsidP="00C867AD">
      <w:pPr>
        <w:rPr>
          <w:rFonts w:ascii="Arial" w:hAnsi="Arial" w:cs="Arial"/>
          <w:b/>
          <w:bCs/>
          <w:sz w:val="22"/>
          <w:szCs w:val="22"/>
          <w:lang w:val="en-GB"/>
        </w:rPr>
      </w:pPr>
      <w:r w:rsidRPr="00BA1CDE">
        <w:rPr>
          <w:rFonts w:ascii="Arial" w:hAnsi="Arial" w:cs="Arial"/>
          <w:b/>
          <w:bCs/>
          <w:sz w:val="22"/>
          <w:szCs w:val="22"/>
          <w:lang w:val="en-GB"/>
        </w:rPr>
        <w:t xml:space="preserve">Undergraduate Researcher</w:t>
      </w:r>
    </w:p>
    <w:p w14:paraId="18E286A4" w14:textId="764708E1" w:rsidR="00373A5D" w:rsidRPr="00BA1CDE" w:rsidRDefault="00E92993" w:rsidP="00C867AD">
      <w:pPr>
        <w:tabs>
          <w:tab w:val="right" w:pos="9072"/>
          <w:tab w:val="right" w:pos="10206"/>
        </w:tabs>
        <w:rPr>
          <w:rFonts w:ascii="Arial" w:hAnsi="Arial" w:cs="Arial"/>
          <w:b/>
          <w:bCs/>
          <w:sz w:val="22"/>
          <w:szCs w:val="22"/>
          <w:lang w:val="en-GB"/>
        </w:rPr>
      </w:pPr>
      <w:r w:rsidRPr="005F61C9">
        <w:rPr>
          <w:rFonts w:ascii="Arial" w:hAnsi="Arial" w:cs="Arial"/>
          <w:sz w:val="22"/>
          <w:szCs w:val="22"/>
          <w:lang w:val="en-GB"/>
        </w:rPr>
        <w:t xml:space="preserve">Warwick Mathematics Institute</w:t>
      </w:r>
      <w:r w:rsidR="00C867AD">
        <w:rPr>
          <w:rFonts w:ascii="Arial" w:hAnsi="Arial" w:cs="Arial"/>
          <w:b/>
          <w:bCs/>
          <w:sz w:val="22"/>
          <w:szCs w:val="22"/>
          <w:lang w:val="en-GB"/>
        </w:rPr>
        <w:tab/>
      </w:r>
      <w:r w:rsidR="00214271" w:rsidRPr="00BA1CDE">
        <w:rPr>
          <w:rFonts w:ascii="Arial" w:hAnsi="Arial" w:cs="Arial"/>
          <w:b/>
          <w:bCs/>
          <w:sz w:val="22"/>
          <w:szCs w:val="22"/>
          <w:lang w:val="en-GB"/>
        </w:rPr>
        <w:t xml:space="preserve">June 2025</w:t>
      </w:r>
      <w:r w:rsidR="00112F0C" w:rsidRPr="00BA1CDE">
        <w:rPr>
          <w:rFonts w:ascii="Arial" w:hAnsi="Arial" w:cs="Arial"/>
          <w:b/>
          <w:bCs/>
          <w:sz w:val="22"/>
          <w:szCs w:val="22"/>
          <w:lang w:val="en-GB"/>
        </w:rPr>
        <w:t xml:space="preserve"> – </w:t>
      </w:r>
      <w:r w:rsidR="00214271" w:rsidRPr="00BA1CDE">
        <w:rPr>
          <w:rFonts w:ascii="Arial" w:hAnsi="Arial" w:cs="Arial"/>
          <w:b/>
          <w:bCs/>
          <w:sz w:val="22"/>
          <w:szCs w:val="22"/>
          <w:lang w:val="en-GB"/>
        </w:rPr>
        <w:t xml:space="preserve">October 2025</w:t>
      </w:r>
      <w:r w:rsidR="00107286" w:rsidRPr="00BA1CDE">
        <w:rPr>
          <w:rFonts w:ascii="Arial" w:hAnsi="Arial" w:cs="Arial"/>
          <w:b/>
          <w:bCs/>
          <w:sz w:val="22"/>
          <w:szCs w:val="22"/>
          <w:lang w:val="en-GB"/>
        </w:rPr>
        <w:t xml:space="preserve"> </w:t>
      </w:r>
      <w:r w:rsidR="00373A5D" w:rsidRPr="00BA1CDE">
        <w:rPr>
          <w:rFonts w:ascii="Arial" w:hAnsi="Arial" w:cs="Arial"/>
          <w:b/>
          <w:bCs/>
          <w:sz w:val="22"/>
          <w:szCs w:val="22"/>
          <w:lang w:val="en-GB"/>
        </w:rPr>
        <w:t xml:space="preserve"/>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Modelled finite‑difference schemes for wave propagation across 100+ aeroacoustic simulations, using MATLAB to test, validate and compare numerical approaches.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Analysed performance of 10 maximal‑order and dispersion‑preserving schemes, identifying stability and accuracy trade‑offs and recommending optimisations to reduce numerical error.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Produced research poster and technical documentation to present findings to academic stakeholders, supporting peer review and reproducibility. </w:t>
      </w:r>
    </w:p>
    <w:p w14:paraId="28889AC6" w14:textId="6FF347DA" w:rsidR="0042304D" w:rsidRPr="00BA1CDE" w:rsidRDefault="00373A5D" w:rsidP="0042304D">
      <w:pPr>
        <w:rPr>
          <w:rFonts w:ascii="Arial" w:hAnsi="Arial" w:cs="Arial"/>
          <w:b/>
          <w:bCs/>
          <w:sz w:val="22"/>
          <w:szCs w:val="22"/>
          <w:lang w:val="en-GB"/>
        </w:rPr>
      </w:pPr>
      <w:r w:rsidRPr="00BA1CDE">
        <w:rPr>
          <w:rFonts w:ascii="Arial" w:hAnsi="Arial" w:cs="Arial"/>
          <w:b/>
          <w:bCs/>
          <w:sz w:val="22"/>
          <w:szCs w:val="22"/>
          <w:lang w:val="en-GB"/>
        </w:rPr>
        <w:t xml:space="preserve"/>
      </w:r>
    </w:p>
    <w:p w14:paraId="6B8473B0" w14:textId="77777777" w:rsidR="003546AF" w:rsidRDefault="00E92993" w:rsidP="00C867AD">
      <w:pPr>
        <w:rPr>
          <w:rFonts w:ascii="Arial" w:hAnsi="Arial" w:cs="Arial"/>
          <w:b/>
          <w:bCs/>
          <w:sz w:val="22"/>
          <w:szCs w:val="22"/>
          <w:lang w:val="en-GB"/>
        </w:rPr>
      </w:pPr>
      <w:r w:rsidRPr="00BA1CDE">
        <w:rPr>
          <w:rFonts w:ascii="Arial" w:hAnsi="Arial" w:cs="Arial"/>
          <w:b/>
          <w:bCs/>
          <w:sz w:val="22"/>
          <w:szCs w:val="22"/>
          <w:lang w:val="en-GB"/>
        </w:rPr>
        <w:t xml:space="preserve">Project Manager</w:t>
      </w:r>
    </w:p>
    <w:p w14:paraId="18E286A4" w14:textId="764708E1" w:rsidR="00373A5D" w:rsidRPr="00BA1CDE" w:rsidRDefault="00E92993" w:rsidP="00C867AD">
      <w:pPr>
        <w:tabs>
          <w:tab w:val="right" w:pos="9072"/>
          <w:tab w:val="right" w:pos="10206"/>
        </w:tabs>
        <w:rPr>
          <w:rFonts w:ascii="Arial" w:hAnsi="Arial" w:cs="Arial"/>
          <w:b/>
          <w:bCs/>
          <w:sz w:val="22"/>
          <w:szCs w:val="22"/>
          <w:lang w:val="en-GB"/>
        </w:rPr>
      </w:pPr>
      <w:r w:rsidRPr="005F61C9">
        <w:rPr>
          <w:rFonts w:ascii="Arial" w:hAnsi="Arial" w:cs="Arial"/>
          <w:sz w:val="22"/>
          <w:szCs w:val="22"/>
          <w:lang w:val="en-GB"/>
        </w:rPr>
        <w:t xml:space="preserve">Warwick Aerospace Society</w:t>
      </w:r>
      <w:r w:rsidR="00C867AD">
        <w:rPr>
          <w:rFonts w:ascii="Arial" w:hAnsi="Arial" w:cs="Arial"/>
          <w:b/>
          <w:bCs/>
          <w:sz w:val="22"/>
          <w:szCs w:val="22"/>
          <w:lang w:val="en-GB"/>
        </w:rPr>
        <w:tab/>
      </w:r>
      <w:r w:rsidR="00214271" w:rsidRPr="00BA1CDE">
        <w:rPr>
          <w:rFonts w:ascii="Arial" w:hAnsi="Arial" w:cs="Arial"/>
          <w:b/>
          <w:bCs/>
          <w:sz w:val="22"/>
          <w:szCs w:val="22"/>
          <w:lang w:val="en-GB"/>
        </w:rPr>
        <w:t xml:space="preserve">January 2024</w:t>
      </w:r>
      <w:r w:rsidR="00112F0C" w:rsidRPr="00BA1CDE">
        <w:rPr>
          <w:rFonts w:ascii="Arial" w:hAnsi="Arial" w:cs="Arial"/>
          <w:b/>
          <w:bCs/>
          <w:sz w:val="22"/>
          <w:szCs w:val="22"/>
          <w:lang w:val="en-GB"/>
        </w:rPr>
        <w:t xml:space="preserve"> – </w:t>
      </w:r>
      <w:r w:rsidR="00214271" w:rsidRPr="00BA1CDE">
        <w:rPr>
          <w:rFonts w:ascii="Arial" w:hAnsi="Arial" w:cs="Arial"/>
          <w:b/>
          <w:bCs/>
          <w:sz w:val="22"/>
          <w:szCs w:val="22"/>
          <w:lang w:val="en-GB"/>
        </w:rPr>
        <w:t xml:space="preserve">March 2025</w:t>
      </w:r>
      <w:r w:rsidR="00107286" w:rsidRPr="00BA1CDE">
        <w:rPr>
          <w:rFonts w:ascii="Arial" w:hAnsi="Arial" w:cs="Arial"/>
          <w:b/>
          <w:bCs/>
          <w:sz w:val="22"/>
          <w:szCs w:val="22"/>
          <w:lang w:val="en-GB"/>
        </w:rPr>
        <w:t xml:space="preserve"> </w:t>
      </w:r>
      <w:r w:rsidR="00373A5D" w:rsidRPr="00BA1CDE">
        <w:rPr>
          <w:rFonts w:ascii="Arial" w:hAnsi="Arial" w:cs="Arial"/>
          <w:b/>
          <w:bCs/>
          <w:sz w:val="22"/>
          <w:szCs w:val="22"/>
          <w:lang w:val="en-GB"/>
        </w:rPr>
        <w:t xml:space="preserve"/>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Managed a 12‑member team to deliver a proof‑of‑concept UHF satellite ground station within 10 weeks, coordinating design, procurement and integration activities.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Facilitated 30+ weekly team meetings, set priorities, defined roles and used GitHub for version control — improving delivery transparency and change traceability.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Authored 30+ pages of technical documentation and a bill of materials, creating repeatable standards and templates for future teams and supporting handover. </w:t>
      </w:r>
    </w:p>
    <w:p w14:paraId="28889AC6" w14:textId="6FF347DA" w:rsidR="0042304D" w:rsidRPr="00BA1CDE" w:rsidRDefault="00373A5D" w:rsidP="0042304D">
      <w:pPr>
        <w:rPr>
          <w:rFonts w:ascii="Arial" w:hAnsi="Arial" w:cs="Arial"/>
          <w:b/>
          <w:bCs/>
          <w:sz w:val="22"/>
          <w:szCs w:val="22"/>
          <w:lang w:val="en-GB"/>
        </w:rPr>
      </w:pPr>
      <w:r w:rsidRPr="00BA1CDE">
        <w:rPr>
          <w:rFonts w:ascii="Arial" w:hAnsi="Arial" w:cs="Arial"/>
          <w:b/>
          <w:bCs/>
          <w:sz w:val="22"/>
          <w:szCs w:val="22"/>
          <w:lang w:val="en-GB"/>
        </w:rPr>
        <w:t xml:space="preserve"/>
      </w:r>
    </w:p>
    <w:p w14:paraId="6B8473B0" w14:textId="77777777" w:rsidR="003546AF" w:rsidRDefault="00E92993" w:rsidP="00C867AD">
      <w:pPr>
        <w:rPr>
          <w:rFonts w:ascii="Arial" w:hAnsi="Arial" w:cs="Arial"/>
          <w:b/>
          <w:bCs/>
          <w:sz w:val="22"/>
          <w:szCs w:val="22"/>
          <w:lang w:val="en-GB"/>
        </w:rPr>
      </w:pPr>
      <w:r w:rsidRPr="00BA1CDE">
        <w:rPr>
          <w:rFonts w:ascii="Arial" w:hAnsi="Arial" w:cs="Arial"/>
          <w:b/>
          <w:bCs/>
          <w:sz w:val="22"/>
          <w:szCs w:val="22"/>
          <w:lang w:val="en-GB"/>
        </w:rPr>
        <w:t xml:space="preserve">Fly Your Satellite Workshop (Participant)</w:t>
      </w:r>
    </w:p>
    <w:p w14:paraId="18E286A4" w14:textId="764708E1" w:rsidR="00373A5D" w:rsidRPr="00BA1CDE" w:rsidRDefault="00E92993" w:rsidP="00C867AD">
      <w:pPr>
        <w:tabs>
          <w:tab w:val="right" w:pos="9072"/>
          <w:tab w:val="right" w:pos="10206"/>
        </w:tabs>
        <w:rPr>
          <w:rFonts w:ascii="Arial" w:hAnsi="Arial" w:cs="Arial"/>
          <w:b/>
          <w:bCs/>
          <w:sz w:val="22"/>
          <w:szCs w:val="22"/>
          <w:lang w:val="en-GB"/>
        </w:rPr>
      </w:pPr>
      <w:r w:rsidRPr="005F61C9">
        <w:rPr>
          <w:rFonts w:ascii="Arial" w:hAnsi="Arial" w:cs="Arial"/>
          <w:sz w:val="22"/>
          <w:szCs w:val="22"/>
          <w:lang w:val="en-GB"/>
        </w:rPr>
        <w:t xml:space="preserve">European Space Agency</w:t>
      </w:r>
      <w:r w:rsidR="00C867AD">
        <w:rPr>
          <w:rFonts w:ascii="Arial" w:hAnsi="Arial" w:cs="Arial"/>
          <w:b/>
          <w:bCs/>
          <w:sz w:val="22"/>
          <w:szCs w:val="22"/>
          <w:lang w:val="en-GB"/>
        </w:rPr>
        <w:tab/>
      </w:r>
      <w:r w:rsidR="00214271" w:rsidRPr="00BA1CDE">
        <w:rPr>
          <w:rFonts w:ascii="Arial" w:hAnsi="Arial" w:cs="Arial"/>
          <w:b/>
          <w:bCs/>
          <w:sz w:val="22"/>
          <w:szCs w:val="22"/>
          <w:lang w:val="en-GB"/>
        </w:rPr>
        <w:t xml:space="preserve">November 2024</w:t>
      </w:r>
      <w:r w:rsidR="00112F0C" w:rsidRPr="00BA1CDE">
        <w:rPr>
          <w:rFonts w:ascii="Arial" w:hAnsi="Arial" w:cs="Arial"/>
          <w:b/>
          <w:bCs/>
          <w:sz w:val="22"/>
          <w:szCs w:val="22"/>
          <w:lang w:val="en-GB"/>
        </w:rPr>
        <w:t xml:space="preserve"> – </w:t>
      </w:r>
      <w:r w:rsidR="00214271" w:rsidRPr="00BA1CDE">
        <w:rPr>
          <w:rFonts w:ascii="Arial" w:hAnsi="Arial" w:cs="Arial"/>
          <w:b/>
          <w:bCs/>
          <w:sz w:val="22"/>
          <w:szCs w:val="22"/>
          <w:lang w:val="en-GB"/>
        </w:rPr>
        <w:t xml:space="preserve">November 2024</w:t>
      </w:r>
      <w:r w:rsidR="00107286" w:rsidRPr="00BA1CDE">
        <w:rPr>
          <w:rFonts w:ascii="Arial" w:hAnsi="Arial" w:cs="Arial"/>
          <w:b/>
          <w:bCs/>
          <w:sz w:val="22"/>
          <w:szCs w:val="22"/>
          <w:lang w:val="en-GB"/>
        </w:rPr>
        <w:t xml:space="preserve"> </w:t>
      </w:r>
      <w:r w:rsidR="00373A5D" w:rsidRPr="00BA1CDE">
        <w:rPr>
          <w:rFonts w:ascii="Arial" w:hAnsi="Arial" w:cs="Arial"/>
          <w:b/>
          <w:bCs/>
          <w:sz w:val="22"/>
          <w:szCs w:val="22"/>
          <w:lang w:val="en-GB"/>
        </w:rPr>
        <w:t xml:space="preserve"/>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Completed a 5‑day ESA workshop on CubeSat systems engineering and requirements practices, attending 20 technical lectures on systems, communications and verification.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Collaborated in a 10‑person team to run a time‑boxed design sprint (60 minutes) meeting mission requirements under pressure — experience in rapid requirements capture and sprint delivery.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Gained practical insight into testing, systems integration and stakeholder briefings from ESTEC experts, strengthening agile delivery and verification skills. </w:t>
      </w:r>
    </w:p>
    <w:p w14:paraId="28889AC6" w14:textId="6FF347DA" w:rsidR="0042304D" w:rsidRPr="00BA1CDE" w:rsidRDefault="00373A5D" w:rsidP="0042304D">
      <w:pPr>
        <w:rPr>
          <w:rFonts w:ascii="Arial" w:hAnsi="Arial" w:cs="Arial"/>
          <w:b/>
          <w:bCs/>
          <w:sz w:val="22"/>
          <w:szCs w:val="22"/>
          <w:lang w:val="en-GB"/>
        </w:rPr>
      </w:pPr>
      <w:r w:rsidRPr="00BA1CDE">
        <w:rPr>
          <w:rFonts w:ascii="Arial" w:hAnsi="Arial" w:cs="Arial"/>
          <w:b/>
          <w:bCs/>
          <w:sz w:val="22"/>
          <w:szCs w:val="22"/>
          <w:lang w:val="en-GB"/>
        </w:rPr>
        <w:t xml:space="preserve"/>
      </w:r>
    </w:p>
    <w:p w14:paraId="6B8473B0" w14:textId="77777777" w:rsidR="003546AF" w:rsidRDefault="00E92993" w:rsidP="00C867AD">
      <w:pPr>
        <w:rPr>
          <w:rFonts w:ascii="Arial" w:hAnsi="Arial" w:cs="Arial"/>
          <w:b/>
          <w:bCs/>
          <w:sz w:val="22"/>
          <w:szCs w:val="22"/>
          <w:lang w:val="en-GB"/>
        </w:rPr>
      </w:pPr>
      <w:r w:rsidRPr="00BA1CDE">
        <w:rPr>
          <w:rFonts w:ascii="Arial" w:hAnsi="Arial" w:cs="Arial"/>
          <w:b/>
          <w:bCs/>
          <w:sz w:val="22"/>
          <w:szCs w:val="22"/>
          <w:lang w:val="en-GB"/>
        </w:rPr>
        <w:t xml:space="preserve">RF Seekers Summer Intern</w:t>
      </w:r>
    </w:p>
    <w:p w14:paraId="18E286A4" w14:textId="764708E1" w:rsidR="00373A5D" w:rsidRPr="00BA1CDE" w:rsidRDefault="00E92993" w:rsidP="00C867AD">
      <w:pPr>
        <w:tabs>
          <w:tab w:val="right" w:pos="9072"/>
          <w:tab w:val="right" w:pos="10206"/>
        </w:tabs>
        <w:rPr>
          <w:rFonts w:ascii="Arial" w:hAnsi="Arial" w:cs="Arial"/>
          <w:b/>
          <w:bCs/>
          <w:sz w:val="22"/>
          <w:szCs w:val="22"/>
          <w:lang w:val="en-GB"/>
        </w:rPr>
      </w:pPr>
      <w:r w:rsidRPr="005F61C9">
        <w:rPr>
          <w:rFonts w:ascii="Arial" w:hAnsi="Arial" w:cs="Arial"/>
          <w:sz w:val="22"/>
          <w:szCs w:val="22"/>
          <w:lang w:val="en-GB"/>
        </w:rPr>
        <w:t xml:space="preserve">MBDA UK</w:t>
      </w:r>
      <w:r w:rsidR="00C867AD">
        <w:rPr>
          <w:rFonts w:ascii="Arial" w:hAnsi="Arial" w:cs="Arial"/>
          <w:b/>
          <w:bCs/>
          <w:sz w:val="22"/>
          <w:szCs w:val="22"/>
          <w:lang w:val="en-GB"/>
        </w:rPr>
        <w:tab/>
      </w:r>
      <w:r w:rsidR="00214271" w:rsidRPr="00BA1CDE">
        <w:rPr>
          <w:rFonts w:ascii="Arial" w:hAnsi="Arial" w:cs="Arial"/>
          <w:b/>
          <w:bCs/>
          <w:sz w:val="22"/>
          <w:szCs w:val="22"/>
          <w:lang w:val="en-GB"/>
        </w:rPr>
        <w:t xml:space="preserve">June 2024</w:t>
      </w:r>
      <w:r w:rsidR="00112F0C" w:rsidRPr="00BA1CDE">
        <w:rPr>
          <w:rFonts w:ascii="Arial" w:hAnsi="Arial" w:cs="Arial"/>
          <w:b/>
          <w:bCs/>
          <w:sz w:val="22"/>
          <w:szCs w:val="22"/>
          <w:lang w:val="en-GB"/>
        </w:rPr>
        <w:t xml:space="preserve"> – </w:t>
      </w:r>
      <w:r w:rsidR="00214271" w:rsidRPr="00BA1CDE">
        <w:rPr>
          <w:rFonts w:ascii="Arial" w:hAnsi="Arial" w:cs="Arial"/>
          <w:b/>
          <w:bCs/>
          <w:sz w:val="22"/>
          <w:szCs w:val="22"/>
          <w:lang w:val="en-GB"/>
        </w:rPr>
        <w:t xml:space="preserve">August 2024</w:t>
      </w:r>
      <w:r w:rsidR="00107286" w:rsidRPr="00BA1CDE">
        <w:rPr>
          <w:rFonts w:ascii="Arial" w:hAnsi="Arial" w:cs="Arial"/>
          <w:b/>
          <w:bCs/>
          <w:sz w:val="22"/>
          <w:szCs w:val="22"/>
          <w:lang w:val="en-GB"/>
        </w:rPr>
        <w:t xml:space="preserve"> </w:t>
      </w:r>
      <w:r w:rsidR="00373A5D" w:rsidRPr="00BA1CDE">
        <w:rPr>
          <w:rFonts w:ascii="Arial" w:hAnsi="Arial" w:cs="Arial"/>
          <w:b/>
          <w:bCs/>
          <w:sz w:val="22"/>
          <w:szCs w:val="22"/>
          <w:lang w:val="en-GB"/>
        </w:rPr>
        <w:t xml:space="preserve"/>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10‑week placement in Modelling and Algorithms team working on synthetic aperture radar (SAR) processing chains and algorithm integration.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Optimised a matched‑filter algorithm in MATLAB using FFT techniques, reducing runtime by 85% and improving downstream processing throughput.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Co‑developed a data‑analysis application used by six colleagues for rapid sanity checks and post‑campaign analysis; practised version control and professional software development workflows. </w:t>
      </w:r>
    </w:p>
    <w:p w14:paraId="28889AC6" w14:textId="6FF347DA" w:rsidR="0042304D" w:rsidRPr="00BA1CDE" w:rsidRDefault="00373A5D" w:rsidP="0042304D">
      <w:pPr>
        <w:rPr>
          <w:rFonts w:ascii="Arial" w:hAnsi="Arial" w:cs="Arial"/>
          <w:b/>
          <w:bCs/>
          <w:sz w:val="22"/>
          <w:szCs w:val="22"/>
          <w:lang w:val="en-GB"/>
        </w:rPr>
      </w:pPr>
      <w:r w:rsidRPr="00BA1CDE">
        <w:rPr>
          <w:rFonts w:ascii="Arial" w:hAnsi="Arial" w:cs="Arial"/>
          <w:b/>
          <w:bCs/>
          <w:sz w:val="22"/>
          <w:szCs w:val="22"/>
          <w:lang w:val="en-GB"/>
        </w:rPr>
        <w:t xml:space="preserve"/>
      </w:r>
    </w:p>
    <w:p w14:paraId="256ADA7E" w14:textId="7BC4D4ED" w:rsidR="007B2938" w:rsidRPr="001042A1" w:rsidRDefault="00E41462" w:rsidP="007B2938">
      <w:pPr>
        <w:pStyle w:val="Heading1"/>
        <w:rPr>
          <w:rFonts w:ascii="Arial" w:hAnsi="Arial"/>
          <w:sz w:val="28"/>
          <w:szCs w:val="28"/>
          <w:lang w:val="en-GB"/>
        </w:rPr>
      </w:pPr>
      <w:r w:rsidRPr="001042A1">
        <w:rPr>
          <w:rFonts w:ascii="Arial" w:hAnsi="Arial"/>
          <w:sz w:val="28"/>
          <w:szCs w:val="28"/>
          <w:lang w:val="en-GB"/>
        </w:rPr>
        <w:t xml:space="preserve">Projects</w:t>
      </w:r>
    </w:p>
    <w:p w14:paraId="3F589569" w14:textId="1182537C" w:rsidR="00E6675C" w:rsidRPr="00BA1CDE" w:rsidRDefault="00E6675C" w:rsidP="002F2A84">
      <w:pPr>
        <w:rPr>
          <w:rFonts w:ascii="Arial" w:hAnsi="Arial" w:cs="Arial"/>
          <w:b/>
          <w:bCs/>
          <w:sz w:val="22"/>
          <w:szCs w:val="22"/>
          <w:lang w:val="en-GB"/>
        </w:rPr>
      </w:pPr>
      <w:r w:rsidRPr="00BA1CDE">
        <w:rPr>
          <w:rFonts w:ascii="Arial" w:hAnsi="Arial" w:cs="Arial"/>
          <w:b/>
          <w:bCs/>
          <w:sz w:val="22"/>
          <w:szCs w:val="22"/>
          <w:lang w:val="en-GB"/>
        </w:rPr>
        <w:t xml:space="preserve"/>
      </w:r>
    </w:p>
    <w:p w14:paraId="319E46E5" w14:textId="0E571CA4" w:rsidR="00E6675C" w:rsidRPr="00BA1CDE" w:rsidRDefault="00E6675C" w:rsidP="00107286">
      <w:pPr>
        <w:tabs>
          <w:tab w:val="right" w:pos="9072"/>
        </w:tabs>
        <w:rPr>
          <w:rFonts w:ascii="Arial" w:hAnsi="Arial" w:cs="Arial"/>
          <w:b/>
          <w:bCs/>
          <w:sz w:val="22"/>
          <w:szCs w:val="22"/>
          <w:lang w:val="en-GB"/>
        </w:rPr>
      </w:pPr>
      <w:r w:rsidRPr="00BA1CDE">
        <w:rPr>
          <w:rFonts w:ascii="Arial" w:hAnsi="Arial" w:cs="Arial"/>
          <w:b/>
          <w:bCs/>
          <w:sz w:val="22"/>
          <w:szCs w:val="22"/>
          <w:lang w:val="en-GB"/>
        </w:rPr>
        <w:t xml:space="preserve">AI CV Generator</w:t>
      </w:r>
      <w:r w:rsidR="00E151C7" w:rsidRPr="00BA1CDE">
        <w:rPr>
          <w:rFonts w:ascii="Arial" w:hAnsi="Arial" w:cs="Arial"/>
          <w:b/>
          <w:bCs/>
          <w:sz w:val="22"/>
          <w:szCs w:val="22"/>
          <w:lang w:val="en-GB"/>
        </w:rPr>
        <w:tab/>
      </w:r>
      <w:r w:rsidR="00BF4371">
        <w:rPr>
          <w:rFonts w:ascii="Arial" w:hAnsi="Arial" w:cs="Arial"/>
          <w:b/>
          <w:bCs/>
          <w:sz w:val="22"/>
          <w:szCs w:val="22"/>
          <w:lang w:val="en-GB"/>
        </w:rPr>
        <w:t xml:space="preserve">July 2025</w:t>
      </w:r>
      <w:r w:rsidR="00CF0848" w:rsidRPr="00BA1CDE">
        <w:rPr>
          <w:rFonts w:ascii="Arial" w:hAnsi="Arial" w:cs="Arial"/>
          <w:b/>
          <w:bCs/>
          <w:sz w:val="22"/>
          <w:szCs w:val="22"/>
          <w:lang w:val="en-GB"/>
        </w:rPr>
        <w:t xml:space="preserve"> – </w:t>
      </w:r>
      <w:r w:rsidR="00BF4371">
        <w:rPr>
          <w:rFonts w:ascii="Arial" w:hAnsi="Arial" w:cs="Arial"/>
          <w:b/>
          <w:bCs/>
          <w:sz w:val="22"/>
          <w:szCs w:val="22"/>
          <w:lang w:val="en-GB"/>
        </w:rPr>
        <w:t xml:space="preserve">ongoing</w:t>
      </w:r>
      <w:r w:rsidR="00107286" w:rsidRPr="00BA1CDE">
        <w:rPr>
          <w:rFonts w:ascii="Arial" w:hAnsi="Arial" w:cs="Arial"/>
          <w:b/>
          <w:bCs/>
          <w:sz w:val="22"/>
          <w:szCs w:val="22"/>
          <w:lang w:val="en-GB"/>
        </w:rPr>
        <w:t xml:space="preserve"> </w:t>
      </w:r>
      <w:r w:rsidRPr="00BA1CDE">
        <w:rPr>
          <w:rFonts w:ascii="Arial" w:hAnsi="Arial" w:cs="Arial"/>
          <w:b/>
          <w:bCs/>
          <w:sz w:val="22"/>
          <w:szCs w:val="22"/>
          <w:lang w:val="en-GB"/>
        </w:rPr>
        <w:t xml:space="preserve"/>
      </w:r>
    </w:p>
    <w:p w14:paraId="201289F9" w14:textId="77777777" w:rsidR="00E6675C" w:rsidRPr="00BA1CDE" w:rsidRDefault="00E6675C" w:rsidP="00E6675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Developed an automated CV and cover‑letter generator using OpenAI API and Python, producing structured JSON outputs with Pydantic and generating Word documents via docxtpl. </w:t>
      </w:r>
    </w:p>
    <w:p w14:paraId="201289F9" w14:textId="77777777" w:rsidR="00E6675C" w:rsidRPr="00BA1CDE" w:rsidRDefault="00E6675C" w:rsidP="00E6675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Built SQL databases to track applications and outcomes, enabling basic control reporting and metrics tracking for continuous improvement. </w:t>
      </w:r>
    </w:p>
    <w:p w14:paraId="201289F9" w14:textId="77777777" w:rsidR="00E6675C" w:rsidRPr="00BA1CDE" w:rsidRDefault="00E6675C" w:rsidP="00E6675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Validated outputs against ATS‑checkers (scores &gt;50%) and iterated templates to improve match rates; tool contributed to two job offers after ~200 applications. </w:t>
      </w:r>
    </w:p>
    <w:p w14:paraId="6BE77ADF" w14:textId="631871C0" w:rsidR="00B61D54" w:rsidRPr="00BA1CDE" w:rsidRDefault="00E6675C" w:rsidP="00787779">
      <w:pPr>
        <w:rPr>
          <w:rFonts w:ascii="Arial" w:hAnsi="Arial" w:cs="Arial"/>
          <w:b/>
          <w:bCs/>
          <w:sz w:val="22"/>
          <w:szCs w:val="22"/>
          <w:lang w:val="en-GB"/>
        </w:rPr>
      </w:pPr>
      <w:r w:rsidRPr="00BA1CDE">
        <w:rPr>
          <w:rFonts w:ascii="Arial" w:hAnsi="Arial" w:cs="Arial"/>
          <w:b/>
          <w:bCs/>
          <w:sz w:val="22"/>
          <w:szCs w:val="22"/>
          <w:lang w:val="en-GB"/>
        </w:rPr>
        <w:t xml:space="preserve"/>
      </w:r>
    </w:p>
    <w:p w14:paraId="2D3A4A2C" w14:textId="4067658B" w:rsidR="00371134" w:rsidRPr="001042A1" w:rsidRDefault="00774780" w:rsidP="00371134">
      <w:pPr>
        <w:pStyle w:val="Heading1"/>
        <w:rPr>
          <w:rFonts w:ascii="Arial" w:hAnsi="Arial"/>
          <w:sz w:val="28"/>
          <w:szCs w:val="28"/>
          <w:lang w:val="en-GB"/>
        </w:rPr>
      </w:pPr>
      <w:r w:rsidRPr="001042A1">
        <w:rPr>
          <w:rFonts w:ascii="Arial" w:hAnsi="Arial"/>
          <w:sz w:val="28"/>
          <w:szCs w:val="28"/>
          <w:lang w:val="en-GB"/>
        </w:rPr>
        <w:t>Skills</w:t>
      </w:r>
    </w:p>
    <w:p w14:paraId="44EAE496" w14:textId="6BB71A51" w:rsidR="008B403C" w:rsidRPr="00BA1CDE" w:rsidRDefault="00183BA6" w:rsidP="00A90527">
      <w:pPr>
        <w:rPr>
          <w:rFonts w:ascii="Arial" w:hAnsi="Arial" w:cs="Arial"/>
          <w:sz w:val="22"/>
          <w:szCs w:val="22"/>
          <w:lang w:val="en-GB"/>
        </w:rPr>
      </w:pPr>
      <w:r w:rsidRPr="00BA1CDE">
        <w:rPr>
          <w:rFonts w:ascii="Arial" w:hAnsi="Arial" w:cs="Arial"/>
          <w:b/>
          <w:bCs/>
          <w:sz w:val="22"/>
          <w:szCs w:val="22"/>
          <w:lang w:val="en-GB"/>
        </w:rPr>
        <w:t xml:space="preserve">Languages</w:t>
      </w:r>
      <w:r w:rsidR="00774780" w:rsidRPr="00BA1CDE">
        <w:rPr>
          <w:rFonts w:ascii="Arial" w:hAnsi="Arial" w:cs="Arial"/>
          <w:sz w:val="22"/>
          <w:szCs w:val="22"/>
          <w:lang w:val="en-GB"/>
        </w:rPr>
        <w:t xml:space="preserve">: </w:t>
      </w:r>
      <w:r w:rsidR="008B403C" w:rsidRPr="00BA1CDE">
        <w:rPr>
          <w:rFonts w:ascii="Arial" w:hAnsi="Arial" w:cs="Arial"/>
          <w:sz w:val="22"/>
          <w:szCs w:val="22"/>
          <w:lang w:val="en-GB"/>
        </w:rPr>
        <w:t xml:space="preserve">Python, MATLAB, C, SQL, JSON, HTML/CSS/JavaScript</w:t>
      </w:r>
      <w:r w:rsidR="001B548D" w:rsidRPr="00BA1CDE">
        <w:rPr>
          <w:rFonts w:ascii="Arial" w:hAnsi="Arial" w:cs="Arial"/>
          <w:sz w:val="22"/>
          <w:szCs w:val="22"/>
          <w:lang w:val="en-GB"/>
        </w:rPr>
        <w:t>.</w:t>
      </w:r>
    </w:p>
    <w:p w14:paraId="43797C64" w14:textId="364200E1" w:rsidR="00474238" w:rsidRPr="00BA1CDE" w:rsidRDefault="001B548D" w:rsidP="00A90527">
      <w:pPr>
        <w:rPr>
          <w:rFonts w:ascii="Arial" w:hAnsi="Arial" w:cs="Arial"/>
          <w:b/>
          <w:bCs/>
          <w:sz w:val="22"/>
          <w:szCs w:val="22"/>
          <w:lang w:val="en-GB"/>
        </w:rPr>
      </w:pPr>
      <w:r w:rsidRPr="00BA1CDE">
        <w:rPr>
          <w:rFonts w:ascii="Arial" w:hAnsi="Arial" w:cs="Arial"/>
          <w:b/>
          <w:bCs/>
          <w:sz w:val="22"/>
          <w:szCs w:val="22"/>
          <w:lang w:val="en-GB"/>
        </w:rPr>
        <w:t xml:space="preserve">Libraries</w:t>
      </w:r>
      <w:r w:rsidR="002C0638" w:rsidRPr="00BA1CDE">
        <w:rPr>
          <w:rFonts w:ascii="Arial" w:hAnsi="Arial" w:cs="Arial"/>
          <w:b/>
          <w:bCs/>
          <w:sz w:val="22"/>
          <w:szCs w:val="22"/>
          <w:lang w:val="en-GB"/>
        </w:rPr>
        <w:t xml:space="preserve">: </w:t>
      </w:r>
      <w:r w:rsidRPr="00BA1CDE">
        <w:rPr>
          <w:rFonts w:ascii="Arial" w:hAnsi="Arial" w:cs="Arial"/>
          <w:sz w:val="22"/>
          <w:szCs w:val="22"/>
          <w:lang w:val="en-GB"/>
        </w:rPr>
        <w:t xml:space="preserve">NumPy, SciPy, Matplotlib, pydantic.</w:t>
      </w:r>
    </w:p>
    <w:p w14:paraId="42D59EE6" w14:textId="065405A3" w:rsidR="00101879" w:rsidRPr="00BA1CDE" w:rsidRDefault="001B548D" w:rsidP="00A90527">
      <w:pPr>
        <w:rPr>
          <w:rFonts w:ascii="Arial" w:hAnsi="Arial" w:cs="Arial"/>
          <w:sz w:val="22"/>
          <w:szCs w:val="22"/>
          <w:lang w:val="en-GB"/>
        </w:rPr>
      </w:pPr>
      <w:r w:rsidRPr="00BA1CDE">
        <w:rPr>
          <w:rFonts w:ascii="Arial" w:hAnsi="Arial" w:cs="Arial"/>
          <w:b/>
          <w:bCs/>
          <w:sz w:val="22"/>
          <w:szCs w:val="22"/>
          <w:lang w:val="en-GB"/>
        </w:rPr>
        <w:t xml:space="preserve">Tools</w:t>
      </w:r>
      <w:r w:rsidR="00101879" w:rsidRPr="00BA1CDE">
        <w:rPr>
          <w:rFonts w:ascii="Arial" w:hAnsi="Arial" w:cs="Arial"/>
          <w:b/>
          <w:bCs/>
          <w:sz w:val="22"/>
          <w:szCs w:val="22"/>
          <w:lang w:val="en-GB"/>
        </w:rPr>
        <w:t xml:space="preserve">: </w:t>
      </w:r>
      <w:r w:rsidRPr="00BA1CDE">
        <w:rPr>
          <w:rFonts w:ascii="Arial" w:hAnsi="Arial" w:cs="Arial"/>
          <w:sz w:val="22"/>
          <w:szCs w:val="22"/>
          <w:lang w:val="en-GB"/>
        </w:rPr>
        <w:t xml:space="preserve">Git / GitHub, Microsoft Office (Excel, Word, PowerPoint), Simulink, LabVIEW, docxtpl.</w:t>
      </w:r>
    </w:p>
    <w:p w14:paraId="7A2E6B3E" w14:textId="0033E48E" w:rsidR="000146EF" w:rsidRPr="00BA1CDE" w:rsidRDefault="005B06D0" w:rsidP="00A90527">
      <w:pPr>
        <w:rPr>
          <w:rFonts w:ascii="Arial" w:hAnsi="Arial" w:cs="Arial"/>
          <w:sz w:val="22"/>
          <w:szCs w:val="22"/>
          <w:lang w:val="en-GB"/>
        </w:rPr>
      </w:pPr>
      <w:r w:rsidRPr="00BA1CDE">
        <w:rPr>
          <w:rFonts w:ascii="Arial" w:hAnsi="Arial" w:cs="Arial"/>
          <w:b/>
          <w:bCs/>
          <w:sz w:val="22"/>
          <w:szCs w:val="22"/>
          <w:lang w:val="en-GB"/>
        </w:rPr>
        <w:t xml:space="preserve">Soft Skills</w:t>
      </w:r>
      <w:r w:rsidR="000146EF" w:rsidRPr="00BA1CDE">
        <w:rPr>
          <w:rFonts w:ascii="Arial" w:hAnsi="Arial" w:cs="Arial"/>
          <w:b/>
          <w:bCs/>
          <w:sz w:val="22"/>
          <w:szCs w:val="22"/>
          <w:lang w:val="en-GB"/>
        </w:rPr>
        <w:t xml:space="preserve">: </w:t>
      </w:r>
      <w:r w:rsidRPr="00BA1CDE">
        <w:rPr>
          <w:rFonts w:ascii="Arial" w:hAnsi="Arial" w:cs="Arial"/>
          <w:sz w:val="22"/>
          <w:szCs w:val="22"/>
          <w:lang w:val="en-GB"/>
        </w:rPr>
        <w:t xml:space="preserve">Analytical and problem‑solving, Stakeholder communication, Team leadership and supervision, Facilitation of time‑boxed sprints and stand‑up style meetings, Attention to detail, documentation and control reporting.</w:t>
      </w:r>
    </w:p>
    <w:p w14:paraId="3B954679" w14:textId="7DC984BA" w:rsidR="00C5602C" w:rsidRPr="00BA1CDE" w:rsidRDefault="00C5602C" w:rsidP="00A90527">
      <w:pPr>
        <w:rPr>
          <w:rFonts w:ascii="Arial" w:hAnsi="Arial" w:cs="Arial"/>
          <w:sz w:val="22"/>
          <w:szCs w:val="22"/>
          <w:lang w:val="en-GB"/>
        </w:rPr>
      </w:pPr>
      <w:r w:rsidRPr="00BA1CDE">
        <w:rPr>
          <w:rFonts w:ascii="Arial" w:hAnsi="Arial" w:cs="Arial"/>
          <w:b/>
          <w:bCs/>
          <w:sz w:val="22"/>
          <w:szCs w:val="22"/>
          <w:lang w:val="en-GB"/>
        </w:rPr>
        <w:t xml:space="preserve">Interests: </w:t>
      </w:r>
      <w:r w:rsidRPr="00BA1CDE">
        <w:rPr>
          <w:rFonts w:ascii="Arial" w:hAnsi="Arial" w:cs="Arial"/>
          <w:sz w:val="22"/>
          <w:szCs w:val="22"/>
          <w:lang w:val="en-GB"/>
        </w:rPr>
        <w:t xml:space="preserve">Renewable energy and Net Zero, Systems engineering, Amateur radio.</w:t>
      </w:r>
    </w:p>
    <w:sectPr w:rsidR="00C5602C" w:rsidRPr="00BA1CDE" w:rsidSect="000525D4">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F4389" w14:textId="77777777" w:rsidR="00576EFF" w:rsidRDefault="00576EFF" w:rsidP="005A7565">
      <w:r>
        <w:separator/>
      </w:r>
    </w:p>
  </w:endnote>
  <w:endnote w:type="continuationSeparator" w:id="0">
    <w:p w14:paraId="45724974" w14:textId="77777777" w:rsidR="00576EFF" w:rsidRDefault="00576EFF"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3ABAA" w14:textId="761AB6F7" w:rsidR="00E85944" w:rsidRDefault="00E85944" w:rsidP="004725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91C6A" w14:textId="77777777" w:rsidR="00576EFF" w:rsidRDefault="00576EFF" w:rsidP="005A7565">
      <w:r>
        <w:separator/>
      </w:r>
    </w:p>
  </w:footnote>
  <w:footnote w:type="continuationSeparator" w:id="0">
    <w:p w14:paraId="329F1F14" w14:textId="77777777" w:rsidR="00576EFF" w:rsidRDefault="00576EFF"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290EF9"/>
    <w:multiLevelType w:val="hybridMultilevel"/>
    <w:tmpl w:val="20D4E48E"/>
    <w:lvl w:ilvl="0" w:tplc="08090001">
      <w:start w:val="1"/>
      <w:numFmt w:val="bullet"/>
      <w:lvlText w:val=""/>
      <w:lvlJc w:val="left"/>
      <w:pPr>
        <w:ind w:left="1203" w:hanging="360"/>
      </w:pPr>
      <w:rPr>
        <w:rFonts w:ascii="Symbol" w:hAnsi="Symbol" w:hint="default"/>
      </w:rPr>
    </w:lvl>
    <w:lvl w:ilvl="1" w:tplc="08090003" w:tentative="1">
      <w:start w:val="1"/>
      <w:numFmt w:val="bullet"/>
      <w:lvlText w:val="o"/>
      <w:lvlJc w:val="left"/>
      <w:pPr>
        <w:ind w:left="1923" w:hanging="360"/>
      </w:pPr>
      <w:rPr>
        <w:rFonts w:ascii="Courier New" w:hAnsi="Courier New" w:cs="Courier New" w:hint="default"/>
      </w:rPr>
    </w:lvl>
    <w:lvl w:ilvl="2" w:tplc="08090005" w:tentative="1">
      <w:start w:val="1"/>
      <w:numFmt w:val="bullet"/>
      <w:lvlText w:val=""/>
      <w:lvlJc w:val="left"/>
      <w:pPr>
        <w:ind w:left="2643" w:hanging="360"/>
      </w:pPr>
      <w:rPr>
        <w:rFonts w:ascii="Wingdings" w:hAnsi="Wingdings" w:hint="default"/>
      </w:rPr>
    </w:lvl>
    <w:lvl w:ilvl="3" w:tplc="08090001" w:tentative="1">
      <w:start w:val="1"/>
      <w:numFmt w:val="bullet"/>
      <w:lvlText w:val=""/>
      <w:lvlJc w:val="left"/>
      <w:pPr>
        <w:ind w:left="3363" w:hanging="360"/>
      </w:pPr>
      <w:rPr>
        <w:rFonts w:ascii="Symbol" w:hAnsi="Symbol" w:hint="default"/>
      </w:rPr>
    </w:lvl>
    <w:lvl w:ilvl="4" w:tplc="08090003" w:tentative="1">
      <w:start w:val="1"/>
      <w:numFmt w:val="bullet"/>
      <w:lvlText w:val="o"/>
      <w:lvlJc w:val="left"/>
      <w:pPr>
        <w:ind w:left="4083" w:hanging="360"/>
      </w:pPr>
      <w:rPr>
        <w:rFonts w:ascii="Courier New" w:hAnsi="Courier New" w:cs="Courier New" w:hint="default"/>
      </w:rPr>
    </w:lvl>
    <w:lvl w:ilvl="5" w:tplc="08090005" w:tentative="1">
      <w:start w:val="1"/>
      <w:numFmt w:val="bullet"/>
      <w:lvlText w:val=""/>
      <w:lvlJc w:val="left"/>
      <w:pPr>
        <w:ind w:left="4803" w:hanging="360"/>
      </w:pPr>
      <w:rPr>
        <w:rFonts w:ascii="Wingdings" w:hAnsi="Wingdings" w:hint="default"/>
      </w:rPr>
    </w:lvl>
    <w:lvl w:ilvl="6" w:tplc="08090001" w:tentative="1">
      <w:start w:val="1"/>
      <w:numFmt w:val="bullet"/>
      <w:lvlText w:val=""/>
      <w:lvlJc w:val="left"/>
      <w:pPr>
        <w:ind w:left="5523" w:hanging="360"/>
      </w:pPr>
      <w:rPr>
        <w:rFonts w:ascii="Symbol" w:hAnsi="Symbol" w:hint="default"/>
      </w:rPr>
    </w:lvl>
    <w:lvl w:ilvl="7" w:tplc="08090003" w:tentative="1">
      <w:start w:val="1"/>
      <w:numFmt w:val="bullet"/>
      <w:lvlText w:val="o"/>
      <w:lvlJc w:val="left"/>
      <w:pPr>
        <w:ind w:left="6243" w:hanging="360"/>
      </w:pPr>
      <w:rPr>
        <w:rFonts w:ascii="Courier New" w:hAnsi="Courier New" w:cs="Courier New" w:hint="default"/>
      </w:rPr>
    </w:lvl>
    <w:lvl w:ilvl="8" w:tplc="08090005" w:tentative="1">
      <w:start w:val="1"/>
      <w:numFmt w:val="bullet"/>
      <w:lvlText w:val=""/>
      <w:lvlJc w:val="left"/>
      <w:pPr>
        <w:ind w:left="6963" w:hanging="360"/>
      </w:pPr>
      <w:rPr>
        <w:rFonts w:ascii="Wingdings" w:hAnsi="Wingdings" w:hint="default"/>
      </w:rPr>
    </w:lvl>
  </w:abstractNum>
  <w:abstractNum w:abstractNumId="2" w15:restartNumberingAfterBreak="0">
    <w:nsid w:val="239F44AB"/>
    <w:multiLevelType w:val="hybridMultilevel"/>
    <w:tmpl w:val="119A7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8C3456"/>
    <w:multiLevelType w:val="hybridMultilevel"/>
    <w:tmpl w:val="F91E9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7E1F53"/>
    <w:multiLevelType w:val="hybridMultilevel"/>
    <w:tmpl w:val="C7AA7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716B28"/>
    <w:multiLevelType w:val="hybridMultilevel"/>
    <w:tmpl w:val="63926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9D04A8"/>
    <w:multiLevelType w:val="hybridMultilevel"/>
    <w:tmpl w:val="B352C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CD05DC"/>
    <w:multiLevelType w:val="hybridMultilevel"/>
    <w:tmpl w:val="D49C0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EA494A"/>
    <w:multiLevelType w:val="hybridMultilevel"/>
    <w:tmpl w:val="CD189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F243B2"/>
    <w:multiLevelType w:val="hybridMultilevel"/>
    <w:tmpl w:val="491076D4"/>
    <w:lvl w:ilvl="0" w:tplc="08090001">
      <w:numFmt w:val="bullet"/>
      <w:lvlText w:val=""/>
      <w:lvlJc w:val="left"/>
      <w:pPr>
        <w:ind w:left="720" w:hanging="360"/>
      </w:pPr>
      <w:rPr>
        <w:rFonts w:ascii="Symbol" w:eastAsia="Times New Roman" w:hAnsi="Symbol"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877C74"/>
    <w:multiLevelType w:val="hybridMultilevel"/>
    <w:tmpl w:val="7B6EB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D25034"/>
    <w:multiLevelType w:val="hybridMultilevel"/>
    <w:tmpl w:val="3FBEA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7D3A48"/>
    <w:multiLevelType w:val="hybridMultilevel"/>
    <w:tmpl w:val="53962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5165928">
    <w:abstractNumId w:val="0"/>
  </w:num>
  <w:num w:numId="2" w16cid:durableId="1768190576">
    <w:abstractNumId w:val="7"/>
  </w:num>
  <w:num w:numId="3" w16cid:durableId="852299366">
    <w:abstractNumId w:val="10"/>
  </w:num>
  <w:num w:numId="4" w16cid:durableId="1338270236">
    <w:abstractNumId w:val="6"/>
  </w:num>
  <w:num w:numId="5" w16cid:durableId="162741436">
    <w:abstractNumId w:val="15"/>
  </w:num>
  <w:num w:numId="6" w16cid:durableId="1514563659">
    <w:abstractNumId w:val="3"/>
  </w:num>
  <w:num w:numId="7" w16cid:durableId="920993669">
    <w:abstractNumId w:val="4"/>
  </w:num>
  <w:num w:numId="8" w16cid:durableId="702438276">
    <w:abstractNumId w:val="1"/>
  </w:num>
  <w:num w:numId="9" w16cid:durableId="1234584248">
    <w:abstractNumId w:val="9"/>
  </w:num>
  <w:num w:numId="10" w16cid:durableId="1270822282">
    <w:abstractNumId w:val="2"/>
  </w:num>
  <w:num w:numId="11" w16cid:durableId="1173183246">
    <w:abstractNumId w:val="18"/>
  </w:num>
  <w:num w:numId="12" w16cid:durableId="1317999559">
    <w:abstractNumId w:val="13"/>
  </w:num>
  <w:num w:numId="13" w16cid:durableId="777719616">
    <w:abstractNumId w:val="8"/>
  </w:num>
  <w:num w:numId="14" w16cid:durableId="266230732">
    <w:abstractNumId w:val="16"/>
  </w:num>
  <w:num w:numId="15" w16cid:durableId="359161433">
    <w:abstractNumId w:val="5"/>
  </w:num>
  <w:num w:numId="16" w16cid:durableId="1379863204">
    <w:abstractNumId w:val="17"/>
  </w:num>
  <w:num w:numId="17" w16cid:durableId="855577650">
    <w:abstractNumId w:val="12"/>
  </w:num>
  <w:num w:numId="18" w16cid:durableId="939139007">
    <w:abstractNumId w:val="11"/>
  </w:num>
  <w:num w:numId="19" w16cid:durableId="21296633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C0"/>
    <w:rsid w:val="00001F10"/>
    <w:rsid w:val="000023A0"/>
    <w:rsid w:val="00007CB4"/>
    <w:rsid w:val="00013A84"/>
    <w:rsid w:val="000146EF"/>
    <w:rsid w:val="00020650"/>
    <w:rsid w:val="000208CD"/>
    <w:rsid w:val="00027345"/>
    <w:rsid w:val="00030228"/>
    <w:rsid w:val="00030839"/>
    <w:rsid w:val="00032B32"/>
    <w:rsid w:val="00033B70"/>
    <w:rsid w:val="0004544B"/>
    <w:rsid w:val="000524C8"/>
    <w:rsid w:val="000525D4"/>
    <w:rsid w:val="00055664"/>
    <w:rsid w:val="00056B71"/>
    <w:rsid w:val="00057879"/>
    <w:rsid w:val="000615EE"/>
    <w:rsid w:val="00062C3F"/>
    <w:rsid w:val="000643B3"/>
    <w:rsid w:val="00065B52"/>
    <w:rsid w:val="0007342C"/>
    <w:rsid w:val="000809A1"/>
    <w:rsid w:val="00081F14"/>
    <w:rsid w:val="000977EF"/>
    <w:rsid w:val="000A0B94"/>
    <w:rsid w:val="000A6070"/>
    <w:rsid w:val="000A64C0"/>
    <w:rsid w:val="000B12A6"/>
    <w:rsid w:val="000B16E0"/>
    <w:rsid w:val="000B4224"/>
    <w:rsid w:val="000B4391"/>
    <w:rsid w:val="000C0133"/>
    <w:rsid w:val="000C21D9"/>
    <w:rsid w:val="000C29B7"/>
    <w:rsid w:val="000C30BE"/>
    <w:rsid w:val="000C41FF"/>
    <w:rsid w:val="000D1129"/>
    <w:rsid w:val="000D5F23"/>
    <w:rsid w:val="000D6220"/>
    <w:rsid w:val="000E6D36"/>
    <w:rsid w:val="000F2067"/>
    <w:rsid w:val="000F21CB"/>
    <w:rsid w:val="00101879"/>
    <w:rsid w:val="001022F3"/>
    <w:rsid w:val="00102D58"/>
    <w:rsid w:val="001042A1"/>
    <w:rsid w:val="001059F8"/>
    <w:rsid w:val="00105F15"/>
    <w:rsid w:val="00107286"/>
    <w:rsid w:val="001111B3"/>
    <w:rsid w:val="00111F87"/>
    <w:rsid w:val="00112F0C"/>
    <w:rsid w:val="001132CA"/>
    <w:rsid w:val="0011402A"/>
    <w:rsid w:val="001167B3"/>
    <w:rsid w:val="00122D59"/>
    <w:rsid w:val="00131A62"/>
    <w:rsid w:val="001323B0"/>
    <w:rsid w:val="001323FD"/>
    <w:rsid w:val="0013267A"/>
    <w:rsid w:val="0013368C"/>
    <w:rsid w:val="0013384F"/>
    <w:rsid w:val="001353E9"/>
    <w:rsid w:val="00146390"/>
    <w:rsid w:val="0015027F"/>
    <w:rsid w:val="0015295F"/>
    <w:rsid w:val="00156B88"/>
    <w:rsid w:val="00161CD3"/>
    <w:rsid w:val="00162986"/>
    <w:rsid w:val="001641BF"/>
    <w:rsid w:val="00177387"/>
    <w:rsid w:val="00181B43"/>
    <w:rsid w:val="00182337"/>
    <w:rsid w:val="00183BA6"/>
    <w:rsid w:val="00183FD3"/>
    <w:rsid w:val="001844F0"/>
    <w:rsid w:val="00185022"/>
    <w:rsid w:val="0018553F"/>
    <w:rsid w:val="00194309"/>
    <w:rsid w:val="001A06A8"/>
    <w:rsid w:val="001A0C4C"/>
    <w:rsid w:val="001A2029"/>
    <w:rsid w:val="001A3DDC"/>
    <w:rsid w:val="001A6E7E"/>
    <w:rsid w:val="001B0371"/>
    <w:rsid w:val="001B0DA6"/>
    <w:rsid w:val="001B108A"/>
    <w:rsid w:val="001B548D"/>
    <w:rsid w:val="001C0F04"/>
    <w:rsid w:val="001C1406"/>
    <w:rsid w:val="001C2092"/>
    <w:rsid w:val="001C29E5"/>
    <w:rsid w:val="001D0010"/>
    <w:rsid w:val="001D1A37"/>
    <w:rsid w:val="001D3359"/>
    <w:rsid w:val="001D3B83"/>
    <w:rsid w:val="001D6B84"/>
    <w:rsid w:val="001E0FD6"/>
    <w:rsid w:val="001E2C15"/>
    <w:rsid w:val="001E469C"/>
    <w:rsid w:val="001E6A4B"/>
    <w:rsid w:val="001E72B3"/>
    <w:rsid w:val="001E7436"/>
    <w:rsid w:val="001F0058"/>
    <w:rsid w:val="001F3097"/>
    <w:rsid w:val="001F64EB"/>
    <w:rsid w:val="002029DD"/>
    <w:rsid w:val="00204B3C"/>
    <w:rsid w:val="00206F8A"/>
    <w:rsid w:val="00207A6C"/>
    <w:rsid w:val="00212B25"/>
    <w:rsid w:val="00214271"/>
    <w:rsid w:val="00216FDF"/>
    <w:rsid w:val="00217D1D"/>
    <w:rsid w:val="00220338"/>
    <w:rsid w:val="00224F6D"/>
    <w:rsid w:val="00233093"/>
    <w:rsid w:val="00241560"/>
    <w:rsid w:val="0024293F"/>
    <w:rsid w:val="002436C4"/>
    <w:rsid w:val="00244368"/>
    <w:rsid w:val="00246E2B"/>
    <w:rsid w:val="002478E2"/>
    <w:rsid w:val="002504B4"/>
    <w:rsid w:val="00251FA2"/>
    <w:rsid w:val="002525C0"/>
    <w:rsid w:val="0025263D"/>
    <w:rsid w:val="00257F15"/>
    <w:rsid w:val="00260C72"/>
    <w:rsid w:val="002621D3"/>
    <w:rsid w:val="002647A7"/>
    <w:rsid w:val="00267229"/>
    <w:rsid w:val="002724A3"/>
    <w:rsid w:val="00272B8A"/>
    <w:rsid w:val="00276EBC"/>
    <w:rsid w:val="00280927"/>
    <w:rsid w:val="00282996"/>
    <w:rsid w:val="0028477A"/>
    <w:rsid w:val="00291021"/>
    <w:rsid w:val="0029167E"/>
    <w:rsid w:val="00292655"/>
    <w:rsid w:val="0029323F"/>
    <w:rsid w:val="002935A2"/>
    <w:rsid w:val="00293EB4"/>
    <w:rsid w:val="00295239"/>
    <w:rsid w:val="002A22B5"/>
    <w:rsid w:val="002A2D52"/>
    <w:rsid w:val="002A4A49"/>
    <w:rsid w:val="002C0638"/>
    <w:rsid w:val="002C1C52"/>
    <w:rsid w:val="002C4B85"/>
    <w:rsid w:val="002C6C74"/>
    <w:rsid w:val="002C75CE"/>
    <w:rsid w:val="002C7FD6"/>
    <w:rsid w:val="002D5CA4"/>
    <w:rsid w:val="002E00EC"/>
    <w:rsid w:val="002E4876"/>
    <w:rsid w:val="002F1280"/>
    <w:rsid w:val="002F2A84"/>
    <w:rsid w:val="002F4554"/>
    <w:rsid w:val="002F56DF"/>
    <w:rsid w:val="002F6D2D"/>
    <w:rsid w:val="002F7C14"/>
    <w:rsid w:val="003063BB"/>
    <w:rsid w:val="003072A5"/>
    <w:rsid w:val="00321A8E"/>
    <w:rsid w:val="00324C5D"/>
    <w:rsid w:val="00332F54"/>
    <w:rsid w:val="00333470"/>
    <w:rsid w:val="00334D29"/>
    <w:rsid w:val="0033557D"/>
    <w:rsid w:val="00341DC4"/>
    <w:rsid w:val="00344E64"/>
    <w:rsid w:val="003546AF"/>
    <w:rsid w:val="0035573F"/>
    <w:rsid w:val="0035787E"/>
    <w:rsid w:val="0036073C"/>
    <w:rsid w:val="00360C72"/>
    <w:rsid w:val="00361566"/>
    <w:rsid w:val="00363CFD"/>
    <w:rsid w:val="00371134"/>
    <w:rsid w:val="00373A5D"/>
    <w:rsid w:val="0037510C"/>
    <w:rsid w:val="00380048"/>
    <w:rsid w:val="0038092A"/>
    <w:rsid w:val="00381598"/>
    <w:rsid w:val="00383198"/>
    <w:rsid w:val="00385F31"/>
    <w:rsid w:val="00386713"/>
    <w:rsid w:val="00387B2D"/>
    <w:rsid w:val="0039222D"/>
    <w:rsid w:val="003A03EA"/>
    <w:rsid w:val="003A0D27"/>
    <w:rsid w:val="003A6261"/>
    <w:rsid w:val="003B1828"/>
    <w:rsid w:val="003B19FB"/>
    <w:rsid w:val="003B4EF5"/>
    <w:rsid w:val="003B5599"/>
    <w:rsid w:val="003B5785"/>
    <w:rsid w:val="003B582C"/>
    <w:rsid w:val="003B6D55"/>
    <w:rsid w:val="003B6DF2"/>
    <w:rsid w:val="003D2340"/>
    <w:rsid w:val="003D2CF2"/>
    <w:rsid w:val="003D2DDA"/>
    <w:rsid w:val="003D5195"/>
    <w:rsid w:val="003E0912"/>
    <w:rsid w:val="003F042E"/>
    <w:rsid w:val="003F0699"/>
    <w:rsid w:val="003F14A9"/>
    <w:rsid w:val="003F36E4"/>
    <w:rsid w:val="003F3B64"/>
    <w:rsid w:val="003F568D"/>
    <w:rsid w:val="003F6AFD"/>
    <w:rsid w:val="0040253A"/>
    <w:rsid w:val="004101AB"/>
    <w:rsid w:val="00412C89"/>
    <w:rsid w:val="0042304D"/>
    <w:rsid w:val="00423E6E"/>
    <w:rsid w:val="004240B1"/>
    <w:rsid w:val="00424BCF"/>
    <w:rsid w:val="0042500F"/>
    <w:rsid w:val="00443FEB"/>
    <w:rsid w:val="00444D0A"/>
    <w:rsid w:val="004529F5"/>
    <w:rsid w:val="0045432D"/>
    <w:rsid w:val="004560AC"/>
    <w:rsid w:val="0045632C"/>
    <w:rsid w:val="00456880"/>
    <w:rsid w:val="004600DD"/>
    <w:rsid w:val="00462502"/>
    <w:rsid w:val="00462B8F"/>
    <w:rsid w:val="004725C4"/>
    <w:rsid w:val="00474238"/>
    <w:rsid w:val="00476B1E"/>
    <w:rsid w:val="004842B8"/>
    <w:rsid w:val="00490128"/>
    <w:rsid w:val="00495073"/>
    <w:rsid w:val="00497DC3"/>
    <w:rsid w:val="004A043D"/>
    <w:rsid w:val="004A2D1B"/>
    <w:rsid w:val="004A52D9"/>
    <w:rsid w:val="004A6341"/>
    <w:rsid w:val="004A70BF"/>
    <w:rsid w:val="004B0619"/>
    <w:rsid w:val="004B0757"/>
    <w:rsid w:val="004B2550"/>
    <w:rsid w:val="004B3E80"/>
    <w:rsid w:val="004B4411"/>
    <w:rsid w:val="004B4F46"/>
    <w:rsid w:val="004B5086"/>
    <w:rsid w:val="004B66CF"/>
    <w:rsid w:val="004C1320"/>
    <w:rsid w:val="004C4A7A"/>
    <w:rsid w:val="004C59B1"/>
    <w:rsid w:val="004C7236"/>
    <w:rsid w:val="004D1C6A"/>
    <w:rsid w:val="004E676C"/>
    <w:rsid w:val="004F1030"/>
    <w:rsid w:val="004F16CF"/>
    <w:rsid w:val="004F6522"/>
    <w:rsid w:val="005050D4"/>
    <w:rsid w:val="00505B33"/>
    <w:rsid w:val="00507ED0"/>
    <w:rsid w:val="00515FBD"/>
    <w:rsid w:val="00521D29"/>
    <w:rsid w:val="00522A3E"/>
    <w:rsid w:val="00522F91"/>
    <w:rsid w:val="005260C1"/>
    <w:rsid w:val="00526488"/>
    <w:rsid w:val="00526F83"/>
    <w:rsid w:val="00532A8D"/>
    <w:rsid w:val="00532F85"/>
    <w:rsid w:val="0055497B"/>
    <w:rsid w:val="00555074"/>
    <w:rsid w:val="00562190"/>
    <w:rsid w:val="00562256"/>
    <w:rsid w:val="00562544"/>
    <w:rsid w:val="00565039"/>
    <w:rsid w:val="005709EC"/>
    <w:rsid w:val="00571BDB"/>
    <w:rsid w:val="00576EFF"/>
    <w:rsid w:val="00583924"/>
    <w:rsid w:val="0058698A"/>
    <w:rsid w:val="00593112"/>
    <w:rsid w:val="005957B6"/>
    <w:rsid w:val="005965D6"/>
    <w:rsid w:val="005A024E"/>
    <w:rsid w:val="005A0899"/>
    <w:rsid w:val="005A583F"/>
    <w:rsid w:val="005A7565"/>
    <w:rsid w:val="005B06D0"/>
    <w:rsid w:val="005B2916"/>
    <w:rsid w:val="005B3700"/>
    <w:rsid w:val="005C0ED1"/>
    <w:rsid w:val="005C1F0E"/>
    <w:rsid w:val="005C65CD"/>
    <w:rsid w:val="005C70DF"/>
    <w:rsid w:val="005D16AB"/>
    <w:rsid w:val="005D54BB"/>
    <w:rsid w:val="005D54E4"/>
    <w:rsid w:val="005D5C2A"/>
    <w:rsid w:val="005E3940"/>
    <w:rsid w:val="005E58BD"/>
    <w:rsid w:val="005F2A5E"/>
    <w:rsid w:val="005F5271"/>
    <w:rsid w:val="005F5B65"/>
    <w:rsid w:val="005F61C9"/>
    <w:rsid w:val="005F6C22"/>
    <w:rsid w:val="006000D6"/>
    <w:rsid w:val="006010F2"/>
    <w:rsid w:val="00602810"/>
    <w:rsid w:val="006032F6"/>
    <w:rsid w:val="00605767"/>
    <w:rsid w:val="00606004"/>
    <w:rsid w:val="006117F7"/>
    <w:rsid w:val="0061394E"/>
    <w:rsid w:val="00614826"/>
    <w:rsid w:val="006201F0"/>
    <w:rsid w:val="00633B06"/>
    <w:rsid w:val="006354A4"/>
    <w:rsid w:val="00635AE1"/>
    <w:rsid w:val="00635D73"/>
    <w:rsid w:val="006371DC"/>
    <w:rsid w:val="006379E8"/>
    <w:rsid w:val="0064372D"/>
    <w:rsid w:val="00644F9A"/>
    <w:rsid w:val="006461AB"/>
    <w:rsid w:val="00646C2A"/>
    <w:rsid w:val="00647B19"/>
    <w:rsid w:val="00651C8D"/>
    <w:rsid w:val="0065454A"/>
    <w:rsid w:val="00654721"/>
    <w:rsid w:val="00655269"/>
    <w:rsid w:val="00655291"/>
    <w:rsid w:val="00657D44"/>
    <w:rsid w:val="0066034C"/>
    <w:rsid w:val="00661A9E"/>
    <w:rsid w:val="006638A8"/>
    <w:rsid w:val="00664DE3"/>
    <w:rsid w:val="006653F4"/>
    <w:rsid w:val="00665B2C"/>
    <w:rsid w:val="0067071F"/>
    <w:rsid w:val="00674A77"/>
    <w:rsid w:val="00675DF6"/>
    <w:rsid w:val="00676F62"/>
    <w:rsid w:val="00680024"/>
    <w:rsid w:val="0068007A"/>
    <w:rsid w:val="006840C6"/>
    <w:rsid w:val="0068627A"/>
    <w:rsid w:val="00690E7F"/>
    <w:rsid w:val="0069489F"/>
    <w:rsid w:val="00695FE0"/>
    <w:rsid w:val="006B1CC5"/>
    <w:rsid w:val="006B26D4"/>
    <w:rsid w:val="006B5621"/>
    <w:rsid w:val="006B5BBC"/>
    <w:rsid w:val="006B60A6"/>
    <w:rsid w:val="006C64C5"/>
    <w:rsid w:val="006D099B"/>
    <w:rsid w:val="006D0A3A"/>
    <w:rsid w:val="006D12B5"/>
    <w:rsid w:val="006D230D"/>
    <w:rsid w:val="006D2F25"/>
    <w:rsid w:val="006D35EB"/>
    <w:rsid w:val="006D4E0E"/>
    <w:rsid w:val="006D5A52"/>
    <w:rsid w:val="006D7641"/>
    <w:rsid w:val="006E20AB"/>
    <w:rsid w:val="006E244B"/>
    <w:rsid w:val="006E34BB"/>
    <w:rsid w:val="006E4591"/>
    <w:rsid w:val="006F016E"/>
    <w:rsid w:val="006F151E"/>
    <w:rsid w:val="006F4A14"/>
    <w:rsid w:val="00702C02"/>
    <w:rsid w:val="0070404F"/>
    <w:rsid w:val="00711201"/>
    <w:rsid w:val="007121F8"/>
    <w:rsid w:val="00712B28"/>
    <w:rsid w:val="007137F5"/>
    <w:rsid w:val="007206A2"/>
    <w:rsid w:val="00723E63"/>
    <w:rsid w:val="007266E8"/>
    <w:rsid w:val="00737C9E"/>
    <w:rsid w:val="00741D59"/>
    <w:rsid w:val="00743C1C"/>
    <w:rsid w:val="0074427E"/>
    <w:rsid w:val="0074766F"/>
    <w:rsid w:val="007522E1"/>
    <w:rsid w:val="00757C61"/>
    <w:rsid w:val="00757DD3"/>
    <w:rsid w:val="00774780"/>
    <w:rsid w:val="00774F9F"/>
    <w:rsid w:val="007762D0"/>
    <w:rsid w:val="00776E46"/>
    <w:rsid w:val="007867CB"/>
    <w:rsid w:val="00787779"/>
    <w:rsid w:val="00793A6D"/>
    <w:rsid w:val="00797E81"/>
    <w:rsid w:val="007A3712"/>
    <w:rsid w:val="007A410A"/>
    <w:rsid w:val="007B2665"/>
    <w:rsid w:val="007B2938"/>
    <w:rsid w:val="007B33FA"/>
    <w:rsid w:val="007B6D07"/>
    <w:rsid w:val="007C0686"/>
    <w:rsid w:val="007C2454"/>
    <w:rsid w:val="007C29AA"/>
    <w:rsid w:val="007C56F7"/>
    <w:rsid w:val="007C589F"/>
    <w:rsid w:val="007C6A23"/>
    <w:rsid w:val="007C734D"/>
    <w:rsid w:val="007D10EF"/>
    <w:rsid w:val="007D1178"/>
    <w:rsid w:val="007D3887"/>
    <w:rsid w:val="007D4E01"/>
    <w:rsid w:val="007D7157"/>
    <w:rsid w:val="007E149B"/>
    <w:rsid w:val="007E4555"/>
    <w:rsid w:val="007E6395"/>
    <w:rsid w:val="007E6C7A"/>
    <w:rsid w:val="007E7F89"/>
    <w:rsid w:val="007F0208"/>
    <w:rsid w:val="007F0554"/>
    <w:rsid w:val="007F1967"/>
    <w:rsid w:val="007F2B0B"/>
    <w:rsid w:val="008000A1"/>
    <w:rsid w:val="0080469C"/>
    <w:rsid w:val="00804B1E"/>
    <w:rsid w:val="00806AE9"/>
    <w:rsid w:val="00811294"/>
    <w:rsid w:val="00814728"/>
    <w:rsid w:val="00816BA7"/>
    <w:rsid w:val="00820E1A"/>
    <w:rsid w:val="00826CFF"/>
    <w:rsid w:val="00837900"/>
    <w:rsid w:val="00837A6A"/>
    <w:rsid w:val="00844004"/>
    <w:rsid w:val="008524B4"/>
    <w:rsid w:val="008579B8"/>
    <w:rsid w:val="00860D98"/>
    <w:rsid w:val="0086598D"/>
    <w:rsid w:val="008718D4"/>
    <w:rsid w:val="00871C5B"/>
    <w:rsid w:val="0087416A"/>
    <w:rsid w:val="008752CD"/>
    <w:rsid w:val="00875B03"/>
    <w:rsid w:val="00875C68"/>
    <w:rsid w:val="00876C97"/>
    <w:rsid w:val="00880956"/>
    <w:rsid w:val="008814B6"/>
    <w:rsid w:val="00883965"/>
    <w:rsid w:val="008852B5"/>
    <w:rsid w:val="008A177A"/>
    <w:rsid w:val="008A2AEA"/>
    <w:rsid w:val="008A3FDB"/>
    <w:rsid w:val="008A4885"/>
    <w:rsid w:val="008A57C6"/>
    <w:rsid w:val="008A60B6"/>
    <w:rsid w:val="008A7BA6"/>
    <w:rsid w:val="008B3ADB"/>
    <w:rsid w:val="008B403C"/>
    <w:rsid w:val="008B618F"/>
    <w:rsid w:val="008C1D94"/>
    <w:rsid w:val="008C2D45"/>
    <w:rsid w:val="008C3209"/>
    <w:rsid w:val="008C3A3A"/>
    <w:rsid w:val="008C60F3"/>
    <w:rsid w:val="008D0EAF"/>
    <w:rsid w:val="008D1F17"/>
    <w:rsid w:val="008D41CD"/>
    <w:rsid w:val="008E1745"/>
    <w:rsid w:val="008E2073"/>
    <w:rsid w:val="008E3E3F"/>
    <w:rsid w:val="008E6CDB"/>
    <w:rsid w:val="008F4323"/>
    <w:rsid w:val="008F6C34"/>
    <w:rsid w:val="008F7920"/>
    <w:rsid w:val="00902BAA"/>
    <w:rsid w:val="009068BB"/>
    <w:rsid w:val="00922FDF"/>
    <w:rsid w:val="009265ED"/>
    <w:rsid w:val="00926991"/>
    <w:rsid w:val="009310B7"/>
    <w:rsid w:val="00933336"/>
    <w:rsid w:val="0093387B"/>
    <w:rsid w:val="00936986"/>
    <w:rsid w:val="00936DBD"/>
    <w:rsid w:val="00940F57"/>
    <w:rsid w:val="009442E1"/>
    <w:rsid w:val="00953697"/>
    <w:rsid w:val="00954EA7"/>
    <w:rsid w:val="0095729C"/>
    <w:rsid w:val="00960F37"/>
    <w:rsid w:val="00961210"/>
    <w:rsid w:val="00962F64"/>
    <w:rsid w:val="0097086D"/>
    <w:rsid w:val="00972DE9"/>
    <w:rsid w:val="0097389A"/>
    <w:rsid w:val="00976BB5"/>
    <w:rsid w:val="00983201"/>
    <w:rsid w:val="00983253"/>
    <w:rsid w:val="009835A4"/>
    <w:rsid w:val="00984ED9"/>
    <w:rsid w:val="0098550F"/>
    <w:rsid w:val="0098564B"/>
    <w:rsid w:val="009900D1"/>
    <w:rsid w:val="00991901"/>
    <w:rsid w:val="00994E3B"/>
    <w:rsid w:val="009974FC"/>
    <w:rsid w:val="009A04E0"/>
    <w:rsid w:val="009A35A7"/>
    <w:rsid w:val="009A5926"/>
    <w:rsid w:val="009A5C0C"/>
    <w:rsid w:val="009B3773"/>
    <w:rsid w:val="009C4403"/>
    <w:rsid w:val="009C4CCC"/>
    <w:rsid w:val="009C6AA9"/>
    <w:rsid w:val="009D2A1C"/>
    <w:rsid w:val="009D2BEB"/>
    <w:rsid w:val="009D3265"/>
    <w:rsid w:val="009D432B"/>
    <w:rsid w:val="009D759B"/>
    <w:rsid w:val="009E2356"/>
    <w:rsid w:val="009E6021"/>
    <w:rsid w:val="009E7C5C"/>
    <w:rsid w:val="009F1064"/>
    <w:rsid w:val="00A00200"/>
    <w:rsid w:val="00A0199F"/>
    <w:rsid w:val="00A03337"/>
    <w:rsid w:val="00A04473"/>
    <w:rsid w:val="00A049D8"/>
    <w:rsid w:val="00A070D4"/>
    <w:rsid w:val="00A07998"/>
    <w:rsid w:val="00A10134"/>
    <w:rsid w:val="00A12DAF"/>
    <w:rsid w:val="00A137D0"/>
    <w:rsid w:val="00A15D1B"/>
    <w:rsid w:val="00A16C53"/>
    <w:rsid w:val="00A226AC"/>
    <w:rsid w:val="00A23D2E"/>
    <w:rsid w:val="00A241FF"/>
    <w:rsid w:val="00A30F6A"/>
    <w:rsid w:val="00A32B31"/>
    <w:rsid w:val="00A334AE"/>
    <w:rsid w:val="00A339B6"/>
    <w:rsid w:val="00A35F6E"/>
    <w:rsid w:val="00A42CAB"/>
    <w:rsid w:val="00A43AAF"/>
    <w:rsid w:val="00A44A17"/>
    <w:rsid w:val="00A50361"/>
    <w:rsid w:val="00A50EDF"/>
    <w:rsid w:val="00A53DC5"/>
    <w:rsid w:val="00A54297"/>
    <w:rsid w:val="00A63184"/>
    <w:rsid w:val="00A63F2E"/>
    <w:rsid w:val="00A65ED0"/>
    <w:rsid w:val="00A6782C"/>
    <w:rsid w:val="00A74490"/>
    <w:rsid w:val="00A8153B"/>
    <w:rsid w:val="00A847C0"/>
    <w:rsid w:val="00A84D9E"/>
    <w:rsid w:val="00A90527"/>
    <w:rsid w:val="00A911E3"/>
    <w:rsid w:val="00A93309"/>
    <w:rsid w:val="00A946CD"/>
    <w:rsid w:val="00A95CAB"/>
    <w:rsid w:val="00A95D0B"/>
    <w:rsid w:val="00A97DB1"/>
    <w:rsid w:val="00AA0CA0"/>
    <w:rsid w:val="00AA1E31"/>
    <w:rsid w:val="00AA4E10"/>
    <w:rsid w:val="00AA722F"/>
    <w:rsid w:val="00AB6D85"/>
    <w:rsid w:val="00AC2035"/>
    <w:rsid w:val="00AC4586"/>
    <w:rsid w:val="00AD2021"/>
    <w:rsid w:val="00AD709A"/>
    <w:rsid w:val="00AE1AEB"/>
    <w:rsid w:val="00AE238D"/>
    <w:rsid w:val="00AE26E0"/>
    <w:rsid w:val="00AE2DB5"/>
    <w:rsid w:val="00AE3793"/>
    <w:rsid w:val="00AE5898"/>
    <w:rsid w:val="00AE5BC6"/>
    <w:rsid w:val="00AE5DBF"/>
    <w:rsid w:val="00AE6DF5"/>
    <w:rsid w:val="00AE78F3"/>
    <w:rsid w:val="00AF0815"/>
    <w:rsid w:val="00AF0B1F"/>
    <w:rsid w:val="00B01502"/>
    <w:rsid w:val="00B0157F"/>
    <w:rsid w:val="00B04E02"/>
    <w:rsid w:val="00B109E2"/>
    <w:rsid w:val="00B1596F"/>
    <w:rsid w:val="00B207C8"/>
    <w:rsid w:val="00B23469"/>
    <w:rsid w:val="00B23636"/>
    <w:rsid w:val="00B236BC"/>
    <w:rsid w:val="00B26657"/>
    <w:rsid w:val="00B47ABD"/>
    <w:rsid w:val="00B56F5F"/>
    <w:rsid w:val="00B61D54"/>
    <w:rsid w:val="00B62957"/>
    <w:rsid w:val="00B64001"/>
    <w:rsid w:val="00B6503A"/>
    <w:rsid w:val="00B65126"/>
    <w:rsid w:val="00B66573"/>
    <w:rsid w:val="00B703F2"/>
    <w:rsid w:val="00B72E3A"/>
    <w:rsid w:val="00B74448"/>
    <w:rsid w:val="00B768F1"/>
    <w:rsid w:val="00B76B98"/>
    <w:rsid w:val="00B776B7"/>
    <w:rsid w:val="00B77C69"/>
    <w:rsid w:val="00B8192E"/>
    <w:rsid w:val="00B84BF7"/>
    <w:rsid w:val="00B874B0"/>
    <w:rsid w:val="00B9595B"/>
    <w:rsid w:val="00B97649"/>
    <w:rsid w:val="00BA03D1"/>
    <w:rsid w:val="00BA1CDE"/>
    <w:rsid w:val="00BA4A75"/>
    <w:rsid w:val="00BB0FA9"/>
    <w:rsid w:val="00BB19E5"/>
    <w:rsid w:val="00BC1B5E"/>
    <w:rsid w:val="00BC1DC1"/>
    <w:rsid w:val="00BC241C"/>
    <w:rsid w:val="00BC7DFE"/>
    <w:rsid w:val="00BC7F89"/>
    <w:rsid w:val="00BE046E"/>
    <w:rsid w:val="00BE130D"/>
    <w:rsid w:val="00BE25A4"/>
    <w:rsid w:val="00BE3E02"/>
    <w:rsid w:val="00BE51DC"/>
    <w:rsid w:val="00BE5799"/>
    <w:rsid w:val="00BE7BC5"/>
    <w:rsid w:val="00BF02E5"/>
    <w:rsid w:val="00BF0A82"/>
    <w:rsid w:val="00BF0C6F"/>
    <w:rsid w:val="00BF2BDF"/>
    <w:rsid w:val="00BF4371"/>
    <w:rsid w:val="00BF4FAC"/>
    <w:rsid w:val="00BF6BAC"/>
    <w:rsid w:val="00BF709C"/>
    <w:rsid w:val="00C056F6"/>
    <w:rsid w:val="00C06DF0"/>
    <w:rsid w:val="00C074FA"/>
    <w:rsid w:val="00C10152"/>
    <w:rsid w:val="00C1167A"/>
    <w:rsid w:val="00C12560"/>
    <w:rsid w:val="00C13216"/>
    <w:rsid w:val="00C24E0E"/>
    <w:rsid w:val="00C306A5"/>
    <w:rsid w:val="00C320AE"/>
    <w:rsid w:val="00C33E0A"/>
    <w:rsid w:val="00C503E6"/>
    <w:rsid w:val="00C52258"/>
    <w:rsid w:val="00C54554"/>
    <w:rsid w:val="00C55B0B"/>
    <w:rsid w:val="00C5602C"/>
    <w:rsid w:val="00C5728E"/>
    <w:rsid w:val="00C611B8"/>
    <w:rsid w:val="00C61A67"/>
    <w:rsid w:val="00C62507"/>
    <w:rsid w:val="00C626BE"/>
    <w:rsid w:val="00C6572C"/>
    <w:rsid w:val="00C66F23"/>
    <w:rsid w:val="00C70C0B"/>
    <w:rsid w:val="00C7118F"/>
    <w:rsid w:val="00C71617"/>
    <w:rsid w:val="00C7161D"/>
    <w:rsid w:val="00C745CB"/>
    <w:rsid w:val="00C83C26"/>
    <w:rsid w:val="00C867AD"/>
    <w:rsid w:val="00C90880"/>
    <w:rsid w:val="00C913BE"/>
    <w:rsid w:val="00C92D8F"/>
    <w:rsid w:val="00C936BA"/>
    <w:rsid w:val="00C97464"/>
    <w:rsid w:val="00CA3963"/>
    <w:rsid w:val="00CA6129"/>
    <w:rsid w:val="00CA77AB"/>
    <w:rsid w:val="00CA7E1A"/>
    <w:rsid w:val="00CB013A"/>
    <w:rsid w:val="00CB10ED"/>
    <w:rsid w:val="00CB169D"/>
    <w:rsid w:val="00CB34C5"/>
    <w:rsid w:val="00CB4D10"/>
    <w:rsid w:val="00CB659C"/>
    <w:rsid w:val="00CC1E24"/>
    <w:rsid w:val="00CC2A05"/>
    <w:rsid w:val="00CC4456"/>
    <w:rsid w:val="00CC4E4A"/>
    <w:rsid w:val="00CC5BE1"/>
    <w:rsid w:val="00CC5CBC"/>
    <w:rsid w:val="00CD0185"/>
    <w:rsid w:val="00CD1F32"/>
    <w:rsid w:val="00CD6B68"/>
    <w:rsid w:val="00CD6D35"/>
    <w:rsid w:val="00CE008E"/>
    <w:rsid w:val="00CE2083"/>
    <w:rsid w:val="00CE3820"/>
    <w:rsid w:val="00CE498F"/>
    <w:rsid w:val="00CE5EEB"/>
    <w:rsid w:val="00CF0548"/>
    <w:rsid w:val="00CF0848"/>
    <w:rsid w:val="00CF30F2"/>
    <w:rsid w:val="00CF3F81"/>
    <w:rsid w:val="00CF74E4"/>
    <w:rsid w:val="00D02F18"/>
    <w:rsid w:val="00D053B8"/>
    <w:rsid w:val="00D10E05"/>
    <w:rsid w:val="00D15B6F"/>
    <w:rsid w:val="00D203EC"/>
    <w:rsid w:val="00D22859"/>
    <w:rsid w:val="00D26435"/>
    <w:rsid w:val="00D27F1B"/>
    <w:rsid w:val="00D31E68"/>
    <w:rsid w:val="00D361D2"/>
    <w:rsid w:val="00D36391"/>
    <w:rsid w:val="00D365FD"/>
    <w:rsid w:val="00D37060"/>
    <w:rsid w:val="00D4416F"/>
    <w:rsid w:val="00D533E6"/>
    <w:rsid w:val="00D53F1D"/>
    <w:rsid w:val="00D57A34"/>
    <w:rsid w:val="00D67CC9"/>
    <w:rsid w:val="00D7074E"/>
    <w:rsid w:val="00D769BE"/>
    <w:rsid w:val="00D802FA"/>
    <w:rsid w:val="00D81F58"/>
    <w:rsid w:val="00D8233B"/>
    <w:rsid w:val="00D836A4"/>
    <w:rsid w:val="00D83A1D"/>
    <w:rsid w:val="00D83E31"/>
    <w:rsid w:val="00D84CFA"/>
    <w:rsid w:val="00D9021E"/>
    <w:rsid w:val="00D9177C"/>
    <w:rsid w:val="00D965EB"/>
    <w:rsid w:val="00DA1702"/>
    <w:rsid w:val="00DA3BDE"/>
    <w:rsid w:val="00DA6AE4"/>
    <w:rsid w:val="00DB66CD"/>
    <w:rsid w:val="00DC2311"/>
    <w:rsid w:val="00DC2E06"/>
    <w:rsid w:val="00DC4386"/>
    <w:rsid w:val="00DC6896"/>
    <w:rsid w:val="00DC7D4F"/>
    <w:rsid w:val="00DD28B6"/>
    <w:rsid w:val="00DD53DE"/>
    <w:rsid w:val="00DE0DE6"/>
    <w:rsid w:val="00DE4775"/>
    <w:rsid w:val="00DE50D7"/>
    <w:rsid w:val="00DF5829"/>
    <w:rsid w:val="00E00E24"/>
    <w:rsid w:val="00E1047A"/>
    <w:rsid w:val="00E105CB"/>
    <w:rsid w:val="00E14C8B"/>
    <w:rsid w:val="00E151C7"/>
    <w:rsid w:val="00E212E6"/>
    <w:rsid w:val="00E24928"/>
    <w:rsid w:val="00E31DC2"/>
    <w:rsid w:val="00E32EC6"/>
    <w:rsid w:val="00E33160"/>
    <w:rsid w:val="00E3316B"/>
    <w:rsid w:val="00E34140"/>
    <w:rsid w:val="00E410CF"/>
    <w:rsid w:val="00E41294"/>
    <w:rsid w:val="00E41462"/>
    <w:rsid w:val="00E43D37"/>
    <w:rsid w:val="00E44059"/>
    <w:rsid w:val="00E44393"/>
    <w:rsid w:val="00E51C03"/>
    <w:rsid w:val="00E52E55"/>
    <w:rsid w:val="00E53838"/>
    <w:rsid w:val="00E56F07"/>
    <w:rsid w:val="00E60561"/>
    <w:rsid w:val="00E63565"/>
    <w:rsid w:val="00E6675C"/>
    <w:rsid w:val="00E67EEC"/>
    <w:rsid w:val="00E73E34"/>
    <w:rsid w:val="00E74BC9"/>
    <w:rsid w:val="00E81660"/>
    <w:rsid w:val="00E85944"/>
    <w:rsid w:val="00E92993"/>
    <w:rsid w:val="00E929BC"/>
    <w:rsid w:val="00E92C87"/>
    <w:rsid w:val="00E94A7A"/>
    <w:rsid w:val="00E95B96"/>
    <w:rsid w:val="00E969E4"/>
    <w:rsid w:val="00E97492"/>
    <w:rsid w:val="00E97A25"/>
    <w:rsid w:val="00EA2F62"/>
    <w:rsid w:val="00EB03E9"/>
    <w:rsid w:val="00EB2616"/>
    <w:rsid w:val="00EB2A92"/>
    <w:rsid w:val="00EB38F5"/>
    <w:rsid w:val="00EC1067"/>
    <w:rsid w:val="00EC35DD"/>
    <w:rsid w:val="00EC5102"/>
    <w:rsid w:val="00EC51C5"/>
    <w:rsid w:val="00EC5869"/>
    <w:rsid w:val="00EC6A49"/>
    <w:rsid w:val="00EC7916"/>
    <w:rsid w:val="00ED0622"/>
    <w:rsid w:val="00ED0F7B"/>
    <w:rsid w:val="00ED214A"/>
    <w:rsid w:val="00ED42B3"/>
    <w:rsid w:val="00ED4452"/>
    <w:rsid w:val="00ED591A"/>
    <w:rsid w:val="00ED7841"/>
    <w:rsid w:val="00EE274E"/>
    <w:rsid w:val="00EE2D63"/>
    <w:rsid w:val="00EE5BFB"/>
    <w:rsid w:val="00EE6E8C"/>
    <w:rsid w:val="00EF17EE"/>
    <w:rsid w:val="00EF194E"/>
    <w:rsid w:val="00EF4E03"/>
    <w:rsid w:val="00EF4E24"/>
    <w:rsid w:val="00EF582B"/>
    <w:rsid w:val="00EF7574"/>
    <w:rsid w:val="00F02A44"/>
    <w:rsid w:val="00F072AF"/>
    <w:rsid w:val="00F07345"/>
    <w:rsid w:val="00F131AB"/>
    <w:rsid w:val="00F160EF"/>
    <w:rsid w:val="00F17533"/>
    <w:rsid w:val="00F253D8"/>
    <w:rsid w:val="00F26900"/>
    <w:rsid w:val="00F30E07"/>
    <w:rsid w:val="00F36351"/>
    <w:rsid w:val="00F376E5"/>
    <w:rsid w:val="00F41E0C"/>
    <w:rsid w:val="00F42645"/>
    <w:rsid w:val="00F4382D"/>
    <w:rsid w:val="00F5215D"/>
    <w:rsid w:val="00F5325D"/>
    <w:rsid w:val="00F54C46"/>
    <w:rsid w:val="00F5577B"/>
    <w:rsid w:val="00F61891"/>
    <w:rsid w:val="00F623B8"/>
    <w:rsid w:val="00F65303"/>
    <w:rsid w:val="00F71A97"/>
    <w:rsid w:val="00F74C70"/>
    <w:rsid w:val="00F90B04"/>
    <w:rsid w:val="00F93212"/>
    <w:rsid w:val="00F932C1"/>
    <w:rsid w:val="00F96378"/>
    <w:rsid w:val="00F9715D"/>
    <w:rsid w:val="00FA18C2"/>
    <w:rsid w:val="00FA1E88"/>
    <w:rsid w:val="00FA25FF"/>
    <w:rsid w:val="00FA35A2"/>
    <w:rsid w:val="00FB17B5"/>
    <w:rsid w:val="00FB17DA"/>
    <w:rsid w:val="00FB3974"/>
    <w:rsid w:val="00FB439F"/>
    <w:rsid w:val="00FB4FFB"/>
    <w:rsid w:val="00FB7095"/>
    <w:rsid w:val="00FB78CE"/>
    <w:rsid w:val="00FE5369"/>
    <w:rsid w:val="00FF37C2"/>
    <w:rsid w:val="00FF60E8"/>
    <w:rsid w:val="00FF71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8EBBB5"/>
  <w15:docId w15:val="{A11074A1-11DB-4208-B2C9-5DB2A391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A84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inkedin.com/in/maxwell-catmur-1475a220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xcatmur@icloud.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A21\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DC12BDA667794A93ED621D98C21282" ma:contentTypeVersion="11" ma:contentTypeDescription="Create a new document." ma:contentTypeScope="" ma:versionID="2532b6e6ce6e1a8378ceb64ef137b737">
  <xsd:schema xmlns:xsd="http://www.w3.org/2001/XMLSchema" xmlns:xs="http://www.w3.org/2001/XMLSchema" xmlns:p="http://schemas.microsoft.com/office/2006/metadata/properties" xmlns:ns3="fa653908-1875-4c6a-b1d6-423c89bf6fd4" xmlns:ns4="bb01cd7d-b7ff-4d8b-97b0-580e653df696" targetNamespace="http://schemas.microsoft.com/office/2006/metadata/properties" ma:root="true" ma:fieldsID="ee627f1a4356b2d0dc38742e748f492e" ns3:_="" ns4:_="">
    <xsd:import namespace="fa653908-1875-4c6a-b1d6-423c89bf6fd4"/>
    <xsd:import namespace="bb01cd7d-b7ff-4d8b-97b0-580e653df69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53908-1875-4c6a-b1d6-423c89bf6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01cd7d-b7ff-4d8b-97b0-580e653df69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a653908-1875-4c6a-b1d6-423c89bf6fd4" xsi:nil="true"/>
  </documentManagement>
</p:properties>
</file>

<file path=customXml/itemProps1.xml><?xml version="1.0" encoding="utf-8"?>
<ds:datastoreItem xmlns:ds="http://schemas.openxmlformats.org/officeDocument/2006/customXml" ds:itemID="{D935CE23-0751-46C6-BA6C-37FB6207CA3B}">
  <ds:schemaRefs>
    <ds:schemaRef ds:uri="http://schemas.microsoft.com/sharepoint/v3/contenttype/forms"/>
  </ds:schemaRefs>
</ds:datastoreItem>
</file>

<file path=customXml/itemProps2.xml><?xml version="1.0" encoding="utf-8"?>
<ds:datastoreItem xmlns:ds="http://schemas.openxmlformats.org/officeDocument/2006/customXml" ds:itemID="{BC4A1380-44C6-41DD-AC97-C4297174C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53908-1875-4c6a-b1d6-423c89bf6fd4"/>
    <ds:schemaRef ds:uri="bb01cd7d-b7ff-4d8b-97b0-580e653df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116957-82C8-4EA4-92AE-ED65BAE8BC2D}">
  <ds:schemaRefs>
    <ds:schemaRef ds:uri="http://schemas.openxmlformats.org/officeDocument/2006/bibliography"/>
  </ds:schemaRefs>
</ds:datastoreItem>
</file>

<file path=customXml/itemProps4.xml><?xml version="1.0" encoding="utf-8"?>
<ds:datastoreItem xmlns:ds="http://schemas.openxmlformats.org/officeDocument/2006/customXml" ds:itemID="{4C696035-E8BA-45D3-9978-7B8FD2E72583}">
  <ds:schemaRefs>
    <ds:schemaRef ds:uri="http://schemas.microsoft.com/office/2006/metadata/properties"/>
    <ds:schemaRef ds:uri="http://schemas.microsoft.com/office/infopath/2007/PartnerControls"/>
    <ds:schemaRef ds:uri="fa653908-1875-4c6a-b1d6-423c89bf6fd4"/>
  </ds:schemaRefs>
</ds:datastoreItem>
</file>

<file path=docProps/app.xml><?xml version="1.0" encoding="utf-8"?>
<Properties xmlns="http://schemas.openxmlformats.org/officeDocument/2006/extended-properties" xmlns:vt="http://schemas.openxmlformats.org/officeDocument/2006/docPropsVTypes">
  <Template>Extended CV (resume)</Template>
  <TotalTime>0</TotalTime>
  <Pages>1</Pages>
  <Words>136</Words>
  <Characters>955</Characters>
  <Application>Microsoft Office Word</Application>
  <DocSecurity>0</DocSecurity>
  <Lines>21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CATMUR, MAX (UG)</cp:lastModifiedBy>
  <cp:revision>95</cp:revision>
  <dcterms:created xsi:type="dcterms:W3CDTF">2025-08-05T18:43:00Z</dcterms:created>
  <dcterms:modified xsi:type="dcterms:W3CDTF">2025-08-11T11:49:00Z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7900f30034b5e7dc2c18b5661ec8a5e6894e4647f03eae3ec55ca4c046721726</vt:lpwstr>
  </property>
  <property fmtid="{D5CDD505-2E9C-101B-9397-08002B2CF9AE}" pid="3" name="ContentTypeId">
    <vt:lpwstr>0x01010068DC12BDA667794A93ED621D98C21282</vt:lpwstr>
  </property>
</Properties>
</file>