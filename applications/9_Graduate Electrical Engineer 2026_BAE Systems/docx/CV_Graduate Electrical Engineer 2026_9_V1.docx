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7EF73" w14:textId="3BF3D133" w:rsidR="008000A1" w:rsidRDefault="008000A1" w:rsidP="001F3097">
      <w:pPr>
        <w:pStyle w:val="Name"/>
        <w:jc w:val="center"/>
        <w:rPr>
          <w:rFonts w:ascii="Arial" w:hAnsi="Arial" w:cs="Arial"/>
          <w:sz w:val="32"/>
          <w:szCs w:val="32"/>
          <w:lang w:val="en-GB"/>
        </w:rPr>
      </w:pPr>
      <w:r w:rsidRPr="00A8153B">
        <w:rPr>
          <w:rFonts w:ascii="Arial" w:hAnsi="Arial" w:cs="Arial"/>
          <w:sz w:val="32"/>
          <w:szCs w:val="32"/>
          <w:lang w:val="en-GB"/>
        </w:rPr>
        <w:t>Maxwell Catmur</w:t>
      </w:r>
    </w:p>
    <w:p w14:paraId="76D353E3" w14:textId="77777777" w:rsidR="00C745CB" w:rsidRDefault="00C745CB" w:rsidP="001F3097">
      <w:pPr>
        <w:pStyle w:val="Name"/>
        <w:jc w:val="center"/>
        <w:rPr>
          <w:rFonts w:ascii="Arial" w:hAnsi="Arial" w:cs="Arial"/>
          <w:sz w:val="32"/>
          <w:szCs w:val="32"/>
          <w:lang w:val="en-GB"/>
        </w:rPr>
      </w:pPr>
    </w:p>
    <w:p w14:paraId="0D3DF63B" w14:textId="7F9BF796" w:rsidR="00204B3C" w:rsidRDefault="0061394E" w:rsidP="00C745CB">
      <w:pPr>
        <w:jc w:val="center"/>
        <w:rPr>
          <w:rFonts w:ascii="Arial" w:hAnsi="Arial" w:cs="Arial"/>
          <w:lang w:val="en-GB"/>
        </w:rPr>
      </w:pPr>
      <w:hyperlink r:id="rId11" w:history="1">
        <w:r w:rsidRPr="001A43D8">
          <w:rPr>
            <w:rStyle w:val="Hyperlink"/>
            <w:rFonts w:ascii="Arial" w:hAnsi="Arial" w:cs="Arial"/>
            <w:lang w:val="en-GB"/>
          </w:rPr>
          <w:t>maxcatmur@icloud.com</w:t>
        </w:r>
      </w:hyperlink>
      <w:r w:rsidR="001F3097" w:rsidRPr="001F3097">
        <w:rPr>
          <w:rFonts w:ascii="Arial" w:hAnsi="Arial" w:cs="Arial"/>
          <w:lang w:val="en-GB"/>
        </w:rPr>
        <w:t xml:space="preserve"> | +44 7507 968831 | 54 Derby Road, London, E18 2PS | </w:t>
      </w:r>
      <w:hyperlink r:id="rId12" w:history="1">
        <w:r>
          <w:rPr>
            <w:rStyle w:val="Hyperlink"/>
            <w:rFonts w:ascii="Arial" w:hAnsi="Arial" w:cs="Arial"/>
            <w:lang w:val="en-GB"/>
          </w:rPr>
          <w:t>link</w:t>
        </w:r>
        <w:r>
          <w:rPr>
            <w:rStyle w:val="Hyperlink"/>
            <w:rFonts w:ascii="Arial" w:hAnsi="Arial" w:cs="Arial"/>
            <w:lang w:val="en-GB"/>
          </w:rPr>
          <w:t>e</w:t>
        </w:r>
        <w:r>
          <w:rPr>
            <w:rStyle w:val="Hyperlink"/>
            <w:rFonts w:ascii="Arial" w:hAnsi="Arial" w:cs="Arial"/>
            <w:lang w:val="en-GB"/>
          </w:rPr>
          <w:t>din.com/in/maxwell-catmur-1475a2209</w:t>
        </w:r>
      </w:hyperlink>
    </w:p>
    <w:p w14:paraId="3128E656" w14:textId="77777777" w:rsidR="00C745CB" w:rsidRPr="00C745CB" w:rsidRDefault="00C745CB" w:rsidP="00C745CB">
      <w:pPr>
        <w:jc w:val="center"/>
        <w:rPr>
          <w:rFonts w:ascii="Arial" w:hAnsi="Arial" w:cs="Arial"/>
          <w:lang w:val="en-GB"/>
        </w:rPr>
      </w:pPr>
    </w:p>
    <w:p w14:paraId="630EDDAB" w14:textId="788DDEC4" w:rsidR="000615EE" w:rsidRPr="001042A1" w:rsidRDefault="000D6220" w:rsidP="000615EE">
      <w:pPr>
        <w:pStyle w:val="Heading1"/>
        <w:rPr>
          <w:rFonts w:ascii="Arial" w:hAnsi="Arial"/>
          <w:sz w:val="28"/>
          <w:szCs w:val="28"/>
        </w:rPr>
      </w:pPr>
      <w:r w:rsidRPr="001042A1">
        <w:rPr>
          <w:rFonts w:ascii="Arial" w:hAnsi="Arial"/>
          <w:sz w:val="28"/>
          <w:szCs w:val="28"/>
        </w:rPr>
        <w:t>P</w:t>
      </w:r>
      <w:r w:rsidR="001323B0" w:rsidRPr="001042A1">
        <w:rPr>
          <w:rFonts w:ascii="Arial" w:hAnsi="Arial"/>
          <w:sz w:val="28"/>
          <w:szCs w:val="28"/>
        </w:rPr>
        <w:t xml:space="preserve">rofile</w:t>
      </w:r>
    </w:p>
    <w:p w14:paraId="1473EA7A" w14:textId="38EE39BC" w:rsidR="000615EE" w:rsidRPr="00D22859" w:rsidRDefault="00E92C87" w:rsidP="00976BB5">
      <w:pPr>
        <w:rPr>
          <w:rFonts w:ascii="Arial" w:hAnsi="Arial" w:cs="Arial"/>
          <w:sz w:val="22"/>
          <w:szCs w:val="22"/>
        </w:rPr>
      </w:pPr>
      <w:r w:rsidRPr="00D22859">
        <w:rPr>
          <w:rFonts w:ascii="Arial" w:hAnsi="Arial" w:cs="Arial"/>
          <w:sz w:val="22"/>
          <w:szCs w:val="22"/>
        </w:rPr>
        <w:t xml:space="preserve">MPhys Physics (expected First, July 2026). Aspiring Graduate Electrical Engineer with hands-on circuit design, MATLAB/Simulink modelling and LabVIEW PID control experience, plus data capture and analysis. Willing to be on-site 4–5 days per week and to undergo Baseline Personnel Security Standard and higher security vetting.</w:t>
      </w:r>
    </w:p>
    <w:p w14:paraId="55F0D851" w14:textId="77777777" w:rsidR="00E151C7" w:rsidRPr="00BC7F89" w:rsidRDefault="00E151C7" w:rsidP="00976BB5">
      <w:pPr>
        <w:rPr>
          <w:sz w:val="20"/>
          <w:szCs w:val="20"/>
        </w:rPr>
      </w:pPr>
    </w:p>
    <w:p w14:paraId="7AFE3B46" w14:textId="46524B2A" w:rsidR="00A90527" w:rsidRPr="001042A1" w:rsidRDefault="00251FA2" w:rsidP="00AE5BC6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Education</w:t>
      </w:r>
    </w:p>
    <w:p w14:paraId="65D80952" w14:textId="7EF83C29" w:rsidR="00341DC4" w:rsidRPr="00D22859" w:rsidRDefault="00341DC4" w:rsidP="00A847C0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MPhys Physics – University of Warwick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October 2022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July 2026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First (expected)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Relevant modules: electromagnetism, control systems, scientific  high-performance computing, and advanced mathematical methods.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Designed, built and tested a DC voltage regulator circuit using op-amps and MOSFETs; performed bench tests and iterative design adjustments.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Co-developed a LabVIEW stabilisation algorithm implementing PID control for a nodding-donkey system; recorded performance metrics and tuned control parameters.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Performed large-scale numerical simulations (MATLAB/Python) including 10,000+ runs for orbital-stability studies, applying automated post-processing and data analysis techniques.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A-levels – Forest School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September 2020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July 2022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A*A*A*A*A* (Maths, Further Maths, Physics, Chemistry, Extended Project)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Received sixth-form valedictorian award for best academic performance.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Extended Project (5000 words) on energy technologies and climate mitigation, awarded 100%; developed technical writing and literature review skills.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Presented project findings to 160+ students and staff, demonstrating clear verbal communication of technical material.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0634F8ED" w14:textId="35FAA98B" w:rsidR="00251FA2" w:rsidRPr="001042A1" w:rsidRDefault="00A847C0" w:rsidP="00251FA2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Work Experience </w:t>
      </w:r>
    </w:p>
    <w:p w14:paraId="3B30C349" w14:textId="2DD5E631" w:rsidR="001E7436" w:rsidRPr="00BA1CDE" w:rsidRDefault="001E7436" w:rsidP="00112F0C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Undergraduate Researcher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Mathematics Institute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2025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October 2025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Modelled finite-difference schemes for wave propagation across 100+ aeroacoustics simulations using MATLAB; compared accuracy and computational cost.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Analysed numerical dispersion and stability for ten high-order schemes, producing quantitative performance comparisons to guide method selection.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Prepared and presented a technical poster summarising methodology and results to academic peers, demonstrating technical reporting and data-visualisation skills.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Project Manager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Aerospace Society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January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March 2025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Led a 12-member team to develop an ultra-high-frequency ground station prototype, coordinating multidisciplinary sub-teams and schedules.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Authored 30+ pages of design documentation, bills of materials and test plans to support prototype build and verification.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Implemented MATLAB/Simulink models for rotator control and half-duplex communication, and established GitHub version control for model development.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Coordinated procurement, assembly and system integration in a 10-week build cycle, supporting hands-on testing and fault diagnosis.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Academic Coordinator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Physics Society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March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March 2025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Delivered seven technical revision lectures and led weekly support sessions, translating complex concepts into accessible teaching.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Organised a departmental event attended by 100+ students and faculty, managing logistics and technical briefings.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Provided regular feedback and written summaries to students and staff, demonstrating clear written communication and documentation skills.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RF Seekers Summer Intern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MBDA UK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August 2024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Worked on SAR imagery processing in AESA radar systems; optimised a matched-filter implementation using FFT techniques, reducing runtime by 85%.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Co-developed a MATLAB data-analysis application to support a performance campaign, enabling rapid post-processing and sanity checks against higher-fidelity models.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Adopted professional software practices and version control (50+ commits); presented technical findings to 20+ colleagues, developing concise technical reports and slides.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56ADA7E" w14:textId="7BC4D4ED" w:rsidR="007B2938" w:rsidRPr="001042A1" w:rsidRDefault="00E41462" w:rsidP="007B2938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Projects</w:t>
      </w:r>
    </w:p>
    <w:p w14:paraId="3F589569" w14:textId="1182537C" w:rsidR="00E6675C" w:rsidRPr="00BA1CDE" w:rsidRDefault="00E6675C" w:rsidP="002F2A8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319E46E5" w14:textId="0E571CA4" w:rsidR="00E6675C" w:rsidRPr="00BA1CDE" w:rsidRDefault="00E6675C" w:rsidP="00107286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AI CV Generator</w:t>
      </w:r>
      <w:r w:rsidR="00E151C7" w:rsidRPr="00BA1CDE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July 2025</w:t>
      </w:r>
      <w:r w:rsidR="00CF084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ongoing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Developed a Python application using OpenAI API to generate CVs and cover letters tailored to job descriptions, emphasising structured outputs for ATS compatibility.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Used Pydantic for structured JSON output and docxtpl for automated Word document generation; implemented SQL databases to track applications and outcomes.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Measured ATS performance (scored &gt;50% on multiple checkers) and iteratively improved parsing and keyword matching; supported evidence-based evaluation of CV wording. </w:t>
      </w:r>
    </w:p>
    <w:p w14:paraId="6BE77ADF" w14:textId="631871C0" w:rsidR="00B61D54" w:rsidRPr="00BA1CDE" w:rsidRDefault="00E6675C" w:rsidP="00787779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319E46E5" w14:textId="0E571CA4" w:rsidR="00E6675C" w:rsidRPr="00BA1CDE" w:rsidRDefault="00E6675C" w:rsidP="00107286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Drinks Ordering Web App</w:t>
      </w:r>
      <w:r w:rsidR="00E151C7" w:rsidRPr="00BA1CDE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August 2018</w:t>
      </w:r>
      <w:r w:rsidR="00CF084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September 2018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Built a web application (AJAX) to manage orders at an event of 100+ guests, processing 80+ orders and eliminating queues through asynchronous updates.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Implemented front-end and back-end integration to capture user inputs, update order status and log transactions in a lightweight database.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Received positive usability feedback from event staff and two software engineers, demonstrating rapid prototyping and end-user testing. </w:t>
      </w:r>
    </w:p>
    <w:p w14:paraId="6BE77ADF" w14:textId="631871C0" w:rsidR="00B61D54" w:rsidRPr="00BA1CDE" w:rsidRDefault="00E6675C" w:rsidP="00787779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D3A4A2C" w14:textId="4067658B" w:rsidR="00371134" w:rsidRPr="001042A1" w:rsidRDefault="00774780" w:rsidP="00371134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>Skills</w:t>
      </w:r>
    </w:p>
    <w:p w14:paraId="44EAE496" w14:textId="6BB71A51" w:rsidR="008B403C" w:rsidRPr="00BA1CDE" w:rsidRDefault="00183BA6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Languages</w:t>
      </w:r>
      <w:r w:rsidR="00774780" w:rsidRPr="00BA1CDE">
        <w:rPr>
          <w:rFonts w:ascii="Arial" w:hAnsi="Arial" w:cs="Arial"/>
          <w:sz w:val="22"/>
          <w:szCs w:val="22"/>
          <w:lang w:val="en-GB"/>
        </w:rPr>
        <w:t xml:space="preserve">: </w:t>
      </w:r>
      <w:r w:rsidR="008B403C" w:rsidRPr="00BA1CDE">
        <w:rPr>
          <w:rFonts w:ascii="Arial" w:hAnsi="Arial" w:cs="Arial"/>
          <w:sz w:val="22"/>
          <w:szCs w:val="22"/>
          <w:lang w:val="en-GB"/>
        </w:rPr>
        <w:t xml:space="preserve">Python, MATLAB, Simulink, C, SQL, JavaScript, HTML/CSS</w:t>
      </w:r>
      <w:r w:rsidR="001B548D" w:rsidRPr="00BA1CDE">
        <w:rPr>
          <w:rFonts w:ascii="Arial" w:hAnsi="Arial" w:cs="Arial"/>
          <w:sz w:val="22"/>
          <w:szCs w:val="22"/>
          <w:lang w:val="en-GB"/>
        </w:rPr>
        <w:t>.</w:t>
      </w:r>
    </w:p>
    <w:p w14:paraId="43797C64" w14:textId="364200E1" w:rsidR="00474238" w:rsidRPr="00BA1CDE" w:rsidRDefault="001B548D" w:rsidP="00A90527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Libraries</w:t>
      </w:r>
      <w:r w:rsidR="002C063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NumPy, SciPy, Matplotlib, pydantic.</w:t>
      </w:r>
    </w:p>
    <w:p w14:paraId="42D59EE6" w14:textId="065405A3" w:rsidR="00101879" w:rsidRPr="00BA1CDE" w:rsidRDefault="001B548D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Tools</w:t>
      </w:r>
      <w:r w:rsidR="00101879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LabVIEW, Git / GitHub, Microsoft Office, Origin Pro, docxtpl.</w:t>
      </w:r>
    </w:p>
    <w:p w14:paraId="7A2E6B3E" w14:textId="0033E48E" w:rsidR="000146EF" w:rsidRPr="00BA1CDE" w:rsidRDefault="005B06D0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Soft Skills</w:t>
      </w:r>
      <w:r w:rsidR="000146EF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Analytical thinking and problem-solving, Technical report writing and presentations, Collaborative multidisciplinary teamwork, Attention to detail and methodical testing, Adaptability and proactive initiative.</w:t>
      </w:r>
    </w:p>
    <w:p w14:paraId="3B954679" w14:textId="7DC984BA" w:rsidR="00C5602C" w:rsidRPr="00BA1CDE" w:rsidRDefault="00C5602C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Interests: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Power engineering (motors, batteries, variable speed drives) — interest and academic exposure, Embedded systems and firmware basics, Defence, maritime and naval systems (UK MOD standards — keen to learn).</w:t>
      </w:r>
    </w:p>
    <w:sectPr w:rsidR="00C5602C" w:rsidRPr="00BA1CDE" w:rsidSect="000525D4">
      <w:footerReference w:type="defaul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F4389" w14:textId="77777777" w:rsidR="00576EFF" w:rsidRDefault="00576EFF" w:rsidP="005A7565">
      <w:r>
        <w:separator/>
      </w:r>
    </w:p>
  </w:endnote>
  <w:endnote w:type="continuationSeparator" w:id="0">
    <w:p w14:paraId="45724974" w14:textId="77777777" w:rsidR="00576EFF" w:rsidRDefault="00576EFF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3ABAA" w14:textId="761AB6F7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91C6A" w14:textId="77777777" w:rsidR="00576EFF" w:rsidRDefault="00576EFF" w:rsidP="005A7565">
      <w:r>
        <w:separator/>
      </w:r>
    </w:p>
  </w:footnote>
  <w:footnote w:type="continuationSeparator" w:id="0">
    <w:p w14:paraId="329F1F14" w14:textId="77777777" w:rsidR="00576EFF" w:rsidRDefault="00576EFF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90EF9"/>
    <w:multiLevelType w:val="hybridMultilevel"/>
    <w:tmpl w:val="20D4E48E"/>
    <w:lvl w:ilvl="0" w:tplc="08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2" w15:restartNumberingAfterBreak="0">
    <w:nsid w:val="239F44AB"/>
    <w:multiLevelType w:val="hybridMultilevel"/>
    <w:tmpl w:val="119A7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C3456"/>
    <w:multiLevelType w:val="hybridMultilevel"/>
    <w:tmpl w:val="F91E9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E1F53"/>
    <w:multiLevelType w:val="hybridMultilevel"/>
    <w:tmpl w:val="C7AA7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16B28"/>
    <w:multiLevelType w:val="hybridMultilevel"/>
    <w:tmpl w:val="63926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D04A8"/>
    <w:multiLevelType w:val="hybridMultilevel"/>
    <w:tmpl w:val="B352C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D05DC"/>
    <w:multiLevelType w:val="hybridMultilevel"/>
    <w:tmpl w:val="D49C0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A494A"/>
    <w:multiLevelType w:val="hybridMultilevel"/>
    <w:tmpl w:val="CD189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243B2"/>
    <w:multiLevelType w:val="hybridMultilevel"/>
    <w:tmpl w:val="491076D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77C74"/>
    <w:multiLevelType w:val="hybridMultilevel"/>
    <w:tmpl w:val="7B6EB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25034"/>
    <w:multiLevelType w:val="hybridMultilevel"/>
    <w:tmpl w:val="3FBEA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7D3A48"/>
    <w:multiLevelType w:val="hybridMultilevel"/>
    <w:tmpl w:val="53962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165928">
    <w:abstractNumId w:val="0"/>
  </w:num>
  <w:num w:numId="2" w16cid:durableId="1768190576">
    <w:abstractNumId w:val="7"/>
  </w:num>
  <w:num w:numId="3" w16cid:durableId="852299366">
    <w:abstractNumId w:val="10"/>
  </w:num>
  <w:num w:numId="4" w16cid:durableId="1338270236">
    <w:abstractNumId w:val="6"/>
  </w:num>
  <w:num w:numId="5" w16cid:durableId="162741436">
    <w:abstractNumId w:val="15"/>
  </w:num>
  <w:num w:numId="6" w16cid:durableId="1514563659">
    <w:abstractNumId w:val="3"/>
  </w:num>
  <w:num w:numId="7" w16cid:durableId="920993669">
    <w:abstractNumId w:val="4"/>
  </w:num>
  <w:num w:numId="8" w16cid:durableId="702438276">
    <w:abstractNumId w:val="1"/>
  </w:num>
  <w:num w:numId="9" w16cid:durableId="1234584248">
    <w:abstractNumId w:val="9"/>
  </w:num>
  <w:num w:numId="10" w16cid:durableId="1270822282">
    <w:abstractNumId w:val="2"/>
  </w:num>
  <w:num w:numId="11" w16cid:durableId="1173183246">
    <w:abstractNumId w:val="18"/>
  </w:num>
  <w:num w:numId="12" w16cid:durableId="1317999559">
    <w:abstractNumId w:val="13"/>
  </w:num>
  <w:num w:numId="13" w16cid:durableId="777719616">
    <w:abstractNumId w:val="8"/>
  </w:num>
  <w:num w:numId="14" w16cid:durableId="266230732">
    <w:abstractNumId w:val="16"/>
  </w:num>
  <w:num w:numId="15" w16cid:durableId="359161433">
    <w:abstractNumId w:val="5"/>
  </w:num>
  <w:num w:numId="16" w16cid:durableId="1379863204">
    <w:abstractNumId w:val="17"/>
  </w:num>
  <w:num w:numId="17" w16cid:durableId="855577650">
    <w:abstractNumId w:val="12"/>
  </w:num>
  <w:num w:numId="18" w16cid:durableId="939139007">
    <w:abstractNumId w:val="11"/>
  </w:num>
  <w:num w:numId="19" w16cid:durableId="21296633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C0"/>
    <w:rsid w:val="00001F10"/>
    <w:rsid w:val="000023A0"/>
    <w:rsid w:val="00007CB4"/>
    <w:rsid w:val="00013A84"/>
    <w:rsid w:val="000146EF"/>
    <w:rsid w:val="00020650"/>
    <w:rsid w:val="000208CD"/>
    <w:rsid w:val="00027345"/>
    <w:rsid w:val="00030228"/>
    <w:rsid w:val="00030839"/>
    <w:rsid w:val="00032B32"/>
    <w:rsid w:val="00033B70"/>
    <w:rsid w:val="0004544B"/>
    <w:rsid w:val="000524C8"/>
    <w:rsid w:val="000525D4"/>
    <w:rsid w:val="00055664"/>
    <w:rsid w:val="00056B71"/>
    <w:rsid w:val="00057879"/>
    <w:rsid w:val="000615EE"/>
    <w:rsid w:val="00062C3F"/>
    <w:rsid w:val="000643B3"/>
    <w:rsid w:val="00065B52"/>
    <w:rsid w:val="0007342C"/>
    <w:rsid w:val="000809A1"/>
    <w:rsid w:val="00081F14"/>
    <w:rsid w:val="000977EF"/>
    <w:rsid w:val="000A0B94"/>
    <w:rsid w:val="000A6070"/>
    <w:rsid w:val="000A64C0"/>
    <w:rsid w:val="000B12A6"/>
    <w:rsid w:val="000B16E0"/>
    <w:rsid w:val="000B4224"/>
    <w:rsid w:val="000B4391"/>
    <w:rsid w:val="000C0133"/>
    <w:rsid w:val="000C21D9"/>
    <w:rsid w:val="000C29B7"/>
    <w:rsid w:val="000C30BE"/>
    <w:rsid w:val="000C41FF"/>
    <w:rsid w:val="000D1129"/>
    <w:rsid w:val="000D5F23"/>
    <w:rsid w:val="000D6220"/>
    <w:rsid w:val="000E6D36"/>
    <w:rsid w:val="000F2067"/>
    <w:rsid w:val="000F21CB"/>
    <w:rsid w:val="00101879"/>
    <w:rsid w:val="001022F3"/>
    <w:rsid w:val="00102D58"/>
    <w:rsid w:val="001042A1"/>
    <w:rsid w:val="001059F8"/>
    <w:rsid w:val="00105F15"/>
    <w:rsid w:val="00107286"/>
    <w:rsid w:val="001111B3"/>
    <w:rsid w:val="00111F87"/>
    <w:rsid w:val="00112F0C"/>
    <w:rsid w:val="001132CA"/>
    <w:rsid w:val="0011402A"/>
    <w:rsid w:val="001167B3"/>
    <w:rsid w:val="00122D59"/>
    <w:rsid w:val="00131A62"/>
    <w:rsid w:val="001323B0"/>
    <w:rsid w:val="001323FD"/>
    <w:rsid w:val="0013267A"/>
    <w:rsid w:val="0013368C"/>
    <w:rsid w:val="0013384F"/>
    <w:rsid w:val="001353E9"/>
    <w:rsid w:val="00146390"/>
    <w:rsid w:val="0015027F"/>
    <w:rsid w:val="0015295F"/>
    <w:rsid w:val="00156B88"/>
    <w:rsid w:val="00161CD3"/>
    <w:rsid w:val="00162986"/>
    <w:rsid w:val="001641BF"/>
    <w:rsid w:val="00177387"/>
    <w:rsid w:val="00181B43"/>
    <w:rsid w:val="00182337"/>
    <w:rsid w:val="00183BA6"/>
    <w:rsid w:val="00183FD3"/>
    <w:rsid w:val="001844F0"/>
    <w:rsid w:val="00185022"/>
    <w:rsid w:val="0018553F"/>
    <w:rsid w:val="00194309"/>
    <w:rsid w:val="001A06A8"/>
    <w:rsid w:val="001A0C4C"/>
    <w:rsid w:val="001A2029"/>
    <w:rsid w:val="001A3DDC"/>
    <w:rsid w:val="001A6E7E"/>
    <w:rsid w:val="001B0371"/>
    <w:rsid w:val="001B0DA6"/>
    <w:rsid w:val="001B108A"/>
    <w:rsid w:val="001B548D"/>
    <w:rsid w:val="001C0F04"/>
    <w:rsid w:val="001C1406"/>
    <w:rsid w:val="001C2092"/>
    <w:rsid w:val="001C29E5"/>
    <w:rsid w:val="001D0010"/>
    <w:rsid w:val="001D1A37"/>
    <w:rsid w:val="001D3359"/>
    <w:rsid w:val="001D3B83"/>
    <w:rsid w:val="001D6B84"/>
    <w:rsid w:val="001E0FD6"/>
    <w:rsid w:val="001E2C15"/>
    <w:rsid w:val="001E469C"/>
    <w:rsid w:val="001E6A4B"/>
    <w:rsid w:val="001E72B3"/>
    <w:rsid w:val="001E7436"/>
    <w:rsid w:val="001F0058"/>
    <w:rsid w:val="001F3097"/>
    <w:rsid w:val="001F64EB"/>
    <w:rsid w:val="002029DD"/>
    <w:rsid w:val="00204B3C"/>
    <w:rsid w:val="00206F8A"/>
    <w:rsid w:val="00207A6C"/>
    <w:rsid w:val="00212B25"/>
    <w:rsid w:val="00214271"/>
    <w:rsid w:val="00216FDF"/>
    <w:rsid w:val="00217D1D"/>
    <w:rsid w:val="00220338"/>
    <w:rsid w:val="00224F6D"/>
    <w:rsid w:val="00233093"/>
    <w:rsid w:val="00241560"/>
    <w:rsid w:val="0024293F"/>
    <w:rsid w:val="002436C4"/>
    <w:rsid w:val="00244368"/>
    <w:rsid w:val="00246E2B"/>
    <w:rsid w:val="002478E2"/>
    <w:rsid w:val="002504B4"/>
    <w:rsid w:val="00251FA2"/>
    <w:rsid w:val="002525C0"/>
    <w:rsid w:val="0025263D"/>
    <w:rsid w:val="00257F15"/>
    <w:rsid w:val="00260C72"/>
    <w:rsid w:val="002621D3"/>
    <w:rsid w:val="002647A7"/>
    <w:rsid w:val="00267229"/>
    <w:rsid w:val="002724A3"/>
    <w:rsid w:val="00272B8A"/>
    <w:rsid w:val="00276EBC"/>
    <w:rsid w:val="00280927"/>
    <w:rsid w:val="00282996"/>
    <w:rsid w:val="0028477A"/>
    <w:rsid w:val="00291021"/>
    <w:rsid w:val="0029167E"/>
    <w:rsid w:val="00292655"/>
    <w:rsid w:val="0029323F"/>
    <w:rsid w:val="002935A2"/>
    <w:rsid w:val="00293EB4"/>
    <w:rsid w:val="00295239"/>
    <w:rsid w:val="002A22B5"/>
    <w:rsid w:val="002A2D52"/>
    <w:rsid w:val="002A4A49"/>
    <w:rsid w:val="002C0638"/>
    <w:rsid w:val="002C1C52"/>
    <w:rsid w:val="002C4B85"/>
    <w:rsid w:val="002C6C74"/>
    <w:rsid w:val="002C75CE"/>
    <w:rsid w:val="002C7FD6"/>
    <w:rsid w:val="002D5CA4"/>
    <w:rsid w:val="002E00EC"/>
    <w:rsid w:val="002E4876"/>
    <w:rsid w:val="002F1280"/>
    <w:rsid w:val="002F2A84"/>
    <w:rsid w:val="002F4554"/>
    <w:rsid w:val="002F56DF"/>
    <w:rsid w:val="002F6D2D"/>
    <w:rsid w:val="002F7C14"/>
    <w:rsid w:val="003063BB"/>
    <w:rsid w:val="003072A5"/>
    <w:rsid w:val="00321A8E"/>
    <w:rsid w:val="00324C5D"/>
    <w:rsid w:val="00332F54"/>
    <w:rsid w:val="00333470"/>
    <w:rsid w:val="00334D29"/>
    <w:rsid w:val="0033557D"/>
    <w:rsid w:val="00341DC4"/>
    <w:rsid w:val="00344E64"/>
    <w:rsid w:val="003546AF"/>
    <w:rsid w:val="0035573F"/>
    <w:rsid w:val="0035787E"/>
    <w:rsid w:val="0036073C"/>
    <w:rsid w:val="00360C72"/>
    <w:rsid w:val="00361566"/>
    <w:rsid w:val="00363CFD"/>
    <w:rsid w:val="00371134"/>
    <w:rsid w:val="00373A5D"/>
    <w:rsid w:val="0037510C"/>
    <w:rsid w:val="00380048"/>
    <w:rsid w:val="0038092A"/>
    <w:rsid w:val="00381598"/>
    <w:rsid w:val="00383198"/>
    <w:rsid w:val="00385F31"/>
    <w:rsid w:val="00386713"/>
    <w:rsid w:val="00387B2D"/>
    <w:rsid w:val="0039222D"/>
    <w:rsid w:val="003A03EA"/>
    <w:rsid w:val="003A0D27"/>
    <w:rsid w:val="003A6261"/>
    <w:rsid w:val="003B1828"/>
    <w:rsid w:val="003B19FB"/>
    <w:rsid w:val="003B4EF5"/>
    <w:rsid w:val="003B5599"/>
    <w:rsid w:val="003B5785"/>
    <w:rsid w:val="003B582C"/>
    <w:rsid w:val="003B6D55"/>
    <w:rsid w:val="003B6DF2"/>
    <w:rsid w:val="003D2340"/>
    <w:rsid w:val="003D2CF2"/>
    <w:rsid w:val="003D2DDA"/>
    <w:rsid w:val="003D5195"/>
    <w:rsid w:val="003E0912"/>
    <w:rsid w:val="003F042E"/>
    <w:rsid w:val="003F0699"/>
    <w:rsid w:val="003F14A9"/>
    <w:rsid w:val="003F36E4"/>
    <w:rsid w:val="003F3B64"/>
    <w:rsid w:val="003F568D"/>
    <w:rsid w:val="003F6AFD"/>
    <w:rsid w:val="0040253A"/>
    <w:rsid w:val="004101AB"/>
    <w:rsid w:val="00412C89"/>
    <w:rsid w:val="0042304D"/>
    <w:rsid w:val="00423E6E"/>
    <w:rsid w:val="004240B1"/>
    <w:rsid w:val="00424BCF"/>
    <w:rsid w:val="0042500F"/>
    <w:rsid w:val="00443FEB"/>
    <w:rsid w:val="00444D0A"/>
    <w:rsid w:val="004529F5"/>
    <w:rsid w:val="0045432D"/>
    <w:rsid w:val="004560AC"/>
    <w:rsid w:val="0045632C"/>
    <w:rsid w:val="00456880"/>
    <w:rsid w:val="004600DD"/>
    <w:rsid w:val="00462502"/>
    <w:rsid w:val="00462B8F"/>
    <w:rsid w:val="004725C4"/>
    <w:rsid w:val="00474238"/>
    <w:rsid w:val="00476B1E"/>
    <w:rsid w:val="004842B8"/>
    <w:rsid w:val="00490128"/>
    <w:rsid w:val="00495073"/>
    <w:rsid w:val="00497DC3"/>
    <w:rsid w:val="004A043D"/>
    <w:rsid w:val="004A2D1B"/>
    <w:rsid w:val="004A52D9"/>
    <w:rsid w:val="004A6341"/>
    <w:rsid w:val="004A70BF"/>
    <w:rsid w:val="004B0619"/>
    <w:rsid w:val="004B0757"/>
    <w:rsid w:val="004B2550"/>
    <w:rsid w:val="004B3E80"/>
    <w:rsid w:val="004B4411"/>
    <w:rsid w:val="004B4F46"/>
    <w:rsid w:val="004B5086"/>
    <w:rsid w:val="004B66CF"/>
    <w:rsid w:val="004C1320"/>
    <w:rsid w:val="004C4A7A"/>
    <w:rsid w:val="004C59B1"/>
    <w:rsid w:val="004C7236"/>
    <w:rsid w:val="004D1C6A"/>
    <w:rsid w:val="004E676C"/>
    <w:rsid w:val="004F1030"/>
    <w:rsid w:val="004F16CF"/>
    <w:rsid w:val="004F6522"/>
    <w:rsid w:val="005050D4"/>
    <w:rsid w:val="00505B33"/>
    <w:rsid w:val="00507ED0"/>
    <w:rsid w:val="00515FBD"/>
    <w:rsid w:val="00521D29"/>
    <w:rsid w:val="00522A3E"/>
    <w:rsid w:val="00522F91"/>
    <w:rsid w:val="005260C1"/>
    <w:rsid w:val="00526488"/>
    <w:rsid w:val="00526F83"/>
    <w:rsid w:val="00532A8D"/>
    <w:rsid w:val="00532F85"/>
    <w:rsid w:val="0055497B"/>
    <w:rsid w:val="00555074"/>
    <w:rsid w:val="00562190"/>
    <w:rsid w:val="00562256"/>
    <w:rsid w:val="00562544"/>
    <w:rsid w:val="00565039"/>
    <w:rsid w:val="005709EC"/>
    <w:rsid w:val="00571BDB"/>
    <w:rsid w:val="00576EFF"/>
    <w:rsid w:val="00583924"/>
    <w:rsid w:val="0058698A"/>
    <w:rsid w:val="00593112"/>
    <w:rsid w:val="005957B6"/>
    <w:rsid w:val="005965D6"/>
    <w:rsid w:val="005A024E"/>
    <w:rsid w:val="005A0899"/>
    <w:rsid w:val="005A583F"/>
    <w:rsid w:val="005A7565"/>
    <w:rsid w:val="005B06D0"/>
    <w:rsid w:val="005B2916"/>
    <w:rsid w:val="005B3700"/>
    <w:rsid w:val="005C0ED1"/>
    <w:rsid w:val="005C1F0E"/>
    <w:rsid w:val="005C65CD"/>
    <w:rsid w:val="005C70DF"/>
    <w:rsid w:val="005D16AB"/>
    <w:rsid w:val="005D54BB"/>
    <w:rsid w:val="005D54E4"/>
    <w:rsid w:val="005D5C2A"/>
    <w:rsid w:val="005E3940"/>
    <w:rsid w:val="005E58BD"/>
    <w:rsid w:val="005F2A5E"/>
    <w:rsid w:val="005F5271"/>
    <w:rsid w:val="005F5B65"/>
    <w:rsid w:val="005F61C9"/>
    <w:rsid w:val="005F6C22"/>
    <w:rsid w:val="006000D6"/>
    <w:rsid w:val="006010F2"/>
    <w:rsid w:val="00602810"/>
    <w:rsid w:val="006032F6"/>
    <w:rsid w:val="00605767"/>
    <w:rsid w:val="00606004"/>
    <w:rsid w:val="006117F7"/>
    <w:rsid w:val="0061394E"/>
    <w:rsid w:val="00614826"/>
    <w:rsid w:val="006201F0"/>
    <w:rsid w:val="00633B06"/>
    <w:rsid w:val="006354A4"/>
    <w:rsid w:val="00635AE1"/>
    <w:rsid w:val="00635D73"/>
    <w:rsid w:val="006371DC"/>
    <w:rsid w:val="006379E8"/>
    <w:rsid w:val="0064372D"/>
    <w:rsid w:val="00644F9A"/>
    <w:rsid w:val="006461AB"/>
    <w:rsid w:val="00646C2A"/>
    <w:rsid w:val="00647B19"/>
    <w:rsid w:val="00651C8D"/>
    <w:rsid w:val="0065454A"/>
    <w:rsid w:val="00654721"/>
    <w:rsid w:val="00655269"/>
    <w:rsid w:val="00655291"/>
    <w:rsid w:val="00657D44"/>
    <w:rsid w:val="0066034C"/>
    <w:rsid w:val="00661A9E"/>
    <w:rsid w:val="006638A8"/>
    <w:rsid w:val="00664DE3"/>
    <w:rsid w:val="006653F4"/>
    <w:rsid w:val="00665B2C"/>
    <w:rsid w:val="0067071F"/>
    <w:rsid w:val="00674A77"/>
    <w:rsid w:val="00675DF6"/>
    <w:rsid w:val="00676F62"/>
    <w:rsid w:val="00680024"/>
    <w:rsid w:val="0068007A"/>
    <w:rsid w:val="006840C6"/>
    <w:rsid w:val="0068627A"/>
    <w:rsid w:val="00690E7F"/>
    <w:rsid w:val="0069489F"/>
    <w:rsid w:val="00695FE0"/>
    <w:rsid w:val="006B1CC5"/>
    <w:rsid w:val="006B26D4"/>
    <w:rsid w:val="006B5621"/>
    <w:rsid w:val="006B5BBC"/>
    <w:rsid w:val="006B60A6"/>
    <w:rsid w:val="006C64C5"/>
    <w:rsid w:val="006D099B"/>
    <w:rsid w:val="006D0A3A"/>
    <w:rsid w:val="006D12B5"/>
    <w:rsid w:val="006D230D"/>
    <w:rsid w:val="006D2F25"/>
    <w:rsid w:val="006D35EB"/>
    <w:rsid w:val="006D4E0E"/>
    <w:rsid w:val="006D5A52"/>
    <w:rsid w:val="006D7641"/>
    <w:rsid w:val="006E20AB"/>
    <w:rsid w:val="006E244B"/>
    <w:rsid w:val="006E34BB"/>
    <w:rsid w:val="006E4591"/>
    <w:rsid w:val="006F016E"/>
    <w:rsid w:val="006F151E"/>
    <w:rsid w:val="006F4A14"/>
    <w:rsid w:val="00702C02"/>
    <w:rsid w:val="0070404F"/>
    <w:rsid w:val="00711201"/>
    <w:rsid w:val="007121F8"/>
    <w:rsid w:val="00712B28"/>
    <w:rsid w:val="007137F5"/>
    <w:rsid w:val="007206A2"/>
    <w:rsid w:val="00723E63"/>
    <w:rsid w:val="007266E8"/>
    <w:rsid w:val="00737C9E"/>
    <w:rsid w:val="00741D59"/>
    <w:rsid w:val="00743C1C"/>
    <w:rsid w:val="0074427E"/>
    <w:rsid w:val="0074766F"/>
    <w:rsid w:val="007522E1"/>
    <w:rsid w:val="00757C61"/>
    <w:rsid w:val="00757DD3"/>
    <w:rsid w:val="00774780"/>
    <w:rsid w:val="00774F9F"/>
    <w:rsid w:val="007762D0"/>
    <w:rsid w:val="00776E46"/>
    <w:rsid w:val="007867CB"/>
    <w:rsid w:val="00787779"/>
    <w:rsid w:val="00793A6D"/>
    <w:rsid w:val="00797E81"/>
    <w:rsid w:val="007A3712"/>
    <w:rsid w:val="007A410A"/>
    <w:rsid w:val="007B2665"/>
    <w:rsid w:val="007B2938"/>
    <w:rsid w:val="007B33FA"/>
    <w:rsid w:val="007B6D07"/>
    <w:rsid w:val="007C0686"/>
    <w:rsid w:val="007C2454"/>
    <w:rsid w:val="007C29AA"/>
    <w:rsid w:val="007C56F7"/>
    <w:rsid w:val="007C589F"/>
    <w:rsid w:val="007C6A23"/>
    <w:rsid w:val="007C734D"/>
    <w:rsid w:val="007D10EF"/>
    <w:rsid w:val="007D1178"/>
    <w:rsid w:val="007D3887"/>
    <w:rsid w:val="007D4E01"/>
    <w:rsid w:val="007D7157"/>
    <w:rsid w:val="007E149B"/>
    <w:rsid w:val="007E4555"/>
    <w:rsid w:val="007E6395"/>
    <w:rsid w:val="007E6C7A"/>
    <w:rsid w:val="007E7F89"/>
    <w:rsid w:val="007F0208"/>
    <w:rsid w:val="007F0554"/>
    <w:rsid w:val="007F1967"/>
    <w:rsid w:val="007F2B0B"/>
    <w:rsid w:val="008000A1"/>
    <w:rsid w:val="0080469C"/>
    <w:rsid w:val="00804B1E"/>
    <w:rsid w:val="00806AE9"/>
    <w:rsid w:val="00811294"/>
    <w:rsid w:val="00814728"/>
    <w:rsid w:val="00816BA7"/>
    <w:rsid w:val="00820E1A"/>
    <w:rsid w:val="00826CFF"/>
    <w:rsid w:val="00837900"/>
    <w:rsid w:val="00837A6A"/>
    <w:rsid w:val="00844004"/>
    <w:rsid w:val="008524B4"/>
    <w:rsid w:val="008579B8"/>
    <w:rsid w:val="00860D98"/>
    <w:rsid w:val="0086598D"/>
    <w:rsid w:val="008718D4"/>
    <w:rsid w:val="00871C5B"/>
    <w:rsid w:val="0087416A"/>
    <w:rsid w:val="008752CD"/>
    <w:rsid w:val="00875B03"/>
    <w:rsid w:val="00875C68"/>
    <w:rsid w:val="00876C97"/>
    <w:rsid w:val="00880956"/>
    <w:rsid w:val="008814B6"/>
    <w:rsid w:val="00883965"/>
    <w:rsid w:val="008852B5"/>
    <w:rsid w:val="008A177A"/>
    <w:rsid w:val="008A2AEA"/>
    <w:rsid w:val="008A3FDB"/>
    <w:rsid w:val="008A4885"/>
    <w:rsid w:val="008A57C6"/>
    <w:rsid w:val="008A60B6"/>
    <w:rsid w:val="008A7BA6"/>
    <w:rsid w:val="008B3ADB"/>
    <w:rsid w:val="008B403C"/>
    <w:rsid w:val="008B618F"/>
    <w:rsid w:val="008C1D94"/>
    <w:rsid w:val="008C2D45"/>
    <w:rsid w:val="008C3209"/>
    <w:rsid w:val="008C3A3A"/>
    <w:rsid w:val="008C60F3"/>
    <w:rsid w:val="008D0EAF"/>
    <w:rsid w:val="008D1F17"/>
    <w:rsid w:val="008D41CD"/>
    <w:rsid w:val="008E1745"/>
    <w:rsid w:val="008E2073"/>
    <w:rsid w:val="008E3E3F"/>
    <w:rsid w:val="008E6CDB"/>
    <w:rsid w:val="008F4323"/>
    <w:rsid w:val="008F6C34"/>
    <w:rsid w:val="008F7920"/>
    <w:rsid w:val="00902BAA"/>
    <w:rsid w:val="009068BB"/>
    <w:rsid w:val="00922FDF"/>
    <w:rsid w:val="009265ED"/>
    <w:rsid w:val="00926991"/>
    <w:rsid w:val="009310B7"/>
    <w:rsid w:val="00933336"/>
    <w:rsid w:val="0093387B"/>
    <w:rsid w:val="00936986"/>
    <w:rsid w:val="00936DBD"/>
    <w:rsid w:val="00940F57"/>
    <w:rsid w:val="009442E1"/>
    <w:rsid w:val="00953697"/>
    <w:rsid w:val="00954EA7"/>
    <w:rsid w:val="0095729C"/>
    <w:rsid w:val="00960F37"/>
    <w:rsid w:val="00961210"/>
    <w:rsid w:val="00962F64"/>
    <w:rsid w:val="0097086D"/>
    <w:rsid w:val="00972DE9"/>
    <w:rsid w:val="0097389A"/>
    <w:rsid w:val="00976BB5"/>
    <w:rsid w:val="00983201"/>
    <w:rsid w:val="00983253"/>
    <w:rsid w:val="009835A4"/>
    <w:rsid w:val="00984ED9"/>
    <w:rsid w:val="0098550F"/>
    <w:rsid w:val="0098564B"/>
    <w:rsid w:val="009900D1"/>
    <w:rsid w:val="00991901"/>
    <w:rsid w:val="00994E3B"/>
    <w:rsid w:val="009974FC"/>
    <w:rsid w:val="009A04E0"/>
    <w:rsid w:val="009A35A7"/>
    <w:rsid w:val="009A5926"/>
    <w:rsid w:val="009A5C0C"/>
    <w:rsid w:val="009B3773"/>
    <w:rsid w:val="009C4403"/>
    <w:rsid w:val="009C4CCC"/>
    <w:rsid w:val="009C6AA9"/>
    <w:rsid w:val="009D2A1C"/>
    <w:rsid w:val="009D2BEB"/>
    <w:rsid w:val="009D3265"/>
    <w:rsid w:val="009D432B"/>
    <w:rsid w:val="009D759B"/>
    <w:rsid w:val="009E2356"/>
    <w:rsid w:val="009E6021"/>
    <w:rsid w:val="009E7C5C"/>
    <w:rsid w:val="009F1064"/>
    <w:rsid w:val="00A00200"/>
    <w:rsid w:val="00A0199F"/>
    <w:rsid w:val="00A03337"/>
    <w:rsid w:val="00A04473"/>
    <w:rsid w:val="00A049D8"/>
    <w:rsid w:val="00A070D4"/>
    <w:rsid w:val="00A07998"/>
    <w:rsid w:val="00A10134"/>
    <w:rsid w:val="00A12DAF"/>
    <w:rsid w:val="00A137D0"/>
    <w:rsid w:val="00A15D1B"/>
    <w:rsid w:val="00A16C53"/>
    <w:rsid w:val="00A226AC"/>
    <w:rsid w:val="00A23D2E"/>
    <w:rsid w:val="00A241FF"/>
    <w:rsid w:val="00A30F6A"/>
    <w:rsid w:val="00A32B31"/>
    <w:rsid w:val="00A334AE"/>
    <w:rsid w:val="00A339B6"/>
    <w:rsid w:val="00A35F6E"/>
    <w:rsid w:val="00A42CAB"/>
    <w:rsid w:val="00A43AAF"/>
    <w:rsid w:val="00A44A17"/>
    <w:rsid w:val="00A50361"/>
    <w:rsid w:val="00A50EDF"/>
    <w:rsid w:val="00A53DC5"/>
    <w:rsid w:val="00A54297"/>
    <w:rsid w:val="00A63184"/>
    <w:rsid w:val="00A63F2E"/>
    <w:rsid w:val="00A65ED0"/>
    <w:rsid w:val="00A6782C"/>
    <w:rsid w:val="00A74490"/>
    <w:rsid w:val="00A8153B"/>
    <w:rsid w:val="00A847C0"/>
    <w:rsid w:val="00A84D9E"/>
    <w:rsid w:val="00A90527"/>
    <w:rsid w:val="00A911E3"/>
    <w:rsid w:val="00A93309"/>
    <w:rsid w:val="00A946CD"/>
    <w:rsid w:val="00A95CAB"/>
    <w:rsid w:val="00A95D0B"/>
    <w:rsid w:val="00A97DB1"/>
    <w:rsid w:val="00AA0CA0"/>
    <w:rsid w:val="00AA1E31"/>
    <w:rsid w:val="00AA4E10"/>
    <w:rsid w:val="00AA722F"/>
    <w:rsid w:val="00AB6D85"/>
    <w:rsid w:val="00AC2035"/>
    <w:rsid w:val="00AC4586"/>
    <w:rsid w:val="00AD2021"/>
    <w:rsid w:val="00AD709A"/>
    <w:rsid w:val="00AE1AEB"/>
    <w:rsid w:val="00AE238D"/>
    <w:rsid w:val="00AE26E0"/>
    <w:rsid w:val="00AE2DB5"/>
    <w:rsid w:val="00AE3793"/>
    <w:rsid w:val="00AE5898"/>
    <w:rsid w:val="00AE5BC6"/>
    <w:rsid w:val="00AE5DBF"/>
    <w:rsid w:val="00AE6DF5"/>
    <w:rsid w:val="00AE78F3"/>
    <w:rsid w:val="00AF0815"/>
    <w:rsid w:val="00AF0B1F"/>
    <w:rsid w:val="00B01502"/>
    <w:rsid w:val="00B0157F"/>
    <w:rsid w:val="00B04E02"/>
    <w:rsid w:val="00B109E2"/>
    <w:rsid w:val="00B1596F"/>
    <w:rsid w:val="00B207C8"/>
    <w:rsid w:val="00B23469"/>
    <w:rsid w:val="00B23636"/>
    <w:rsid w:val="00B236BC"/>
    <w:rsid w:val="00B26657"/>
    <w:rsid w:val="00B47ABD"/>
    <w:rsid w:val="00B56F5F"/>
    <w:rsid w:val="00B61D54"/>
    <w:rsid w:val="00B62957"/>
    <w:rsid w:val="00B64001"/>
    <w:rsid w:val="00B6503A"/>
    <w:rsid w:val="00B65126"/>
    <w:rsid w:val="00B66573"/>
    <w:rsid w:val="00B703F2"/>
    <w:rsid w:val="00B72E3A"/>
    <w:rsid w:val="00B74448"/>
    <w:rsid w:val="00B768F1"/>
    <w:rsid w:val="00B76B98"/>
    <w:rsid w:val="00B776B7"/>
    <w:rsid w:val="00B77C69"/>
    <w:rsid w:val="00B8192E"/>
    <w:rsid w:val="00B84BF7"/>
    <w:rsid w:val="00B874B0"/>
    <w:rsid w:val="00B9595B"/>
    <w:rsid w:val="00B97649"/>
    <w:rsid w:val="00BA03D1"/>
    <w:rsid w:val="00BA1CDE"/>
    <w:rsid w:val="00BA4A75"/>
    <w:rsid w:val="00BB0FA9"/>
    <w:rsid w:val="00BB19E5"/>
    <w:rsid w:val="00BC1B5E"/>
    <w:rsid w:val="00BC1DC1"/>
    <w:rsid w:val="00BC241C"/>
    <w:rsid w:val="00BC7DFE"/>
    <w:rsid w:val="00BC7F89"/>
    <w:rsid w:val="00BE046E"/>
    <w:rsid w:val="00BE130D"/>
    <w:rsid w:val="00BE25A4"/>
    <w:rsid w:val="00BE3E02"/>
    <w:rsid w:val="00BE51DC"/>
    <w:rsid w:val="00BE5799"/>
    <w:rsid w:val="00BE7BC5"/>
    <w:rsid w:val="00BF02E5"/>
    <w:rsid w:val="00BF0A82"/>
    <w:rsid w:val="00BF0C6F"/>
    <w:rsid w:val="00BF2BDF"/>
    <w:rsid w:val="00BF4371"/>
    <w:rsid w:val="00BF4FAC"/>
    <w:rsid w:val="00BF6BAC"/>
    <w:rsid w:val="00BF709C"/>
    <w:rsid w:val="00C056F6"/>
    <w:rsid w:val="00C06DF0"/>
    <w:rsid w:val="00C074FA"/>
    <w:rsid w:val="00C10152"/>
    <w:rsid w:val="00C1167A"/>
    <w:rsid w:val="00C12560"/>
    <w:rsid w:val="00C13216"/>
    <w:rsid w:val="00C24E0E"/>
    <w:rsid w:val="00C306A5"/>
    <w:rsid w:val="00C320AE"/>
    <w:rsid w:val="00C33E0A"/>
    <w:rsid w:val="00C503E6"/>
    <w:rsid w:val="00C52258"/>
    <w:rsid w:val="00C54554"/>
    <w:rsid w:val="00C55B0B"/>
    <w:rsid w:val="00C5602C"/>
    <w:rsid w:val="00C5728E"/>
    <w:rsid w:val="00C611B8"/>
    <w:rsid w:val="00C61A67"/>
    <w:rsid w:val="00C62507"/>
    <w:rsid w:val="00C626BE"/>
    <w:rsid w:val="00C6572C"/>
    <w:rsid w:val="00C66F23"/>
    <w:rsid w:val="00C70C0B"/>
    <w:rsid w:val="00C7118F"/>
    <w:rsid w:val="00C71617"/>
    <w:rsid w:val="00C7161D"/>
    <w:rsid w:val="00C745CB"/>
    <w:rsid w:val="00C83C26"/>
    <w:rsid w:val="00C867AD"/>
    <w:rsid w:val="00C90880"/>
    <w:rsid w:val="00C913BE"/>
    <w:rsid w:val="00C92D8F"/>
    <w:rsid w:val="00C936BA"/>
    <w:rsid w:val="00C97464"/>
    <w:rsid w:val="00CA3963"/>
    <w:rsid w:val="00CA6129"/>
    <w:rsid w:val="00CA77AB"/>
    <w:rsid w:val="00CA7E1A"/>
    <w:rsid w:val="00CB013A"/>
    <w:rsid w:val="00CB10ED"/>
    <w:rsid w:val="00CB169D"/>
    <w:rsid w:val="00CB34C5"/>
    <w:rsid w:val="00CB4D10"/>
    <w:rsid w:val="00CB659C"/>
    <w:rsid w:val="00CC1E24"/>
    <w:rsid w:val="00CC2A05"/>
    <w:rsid w:val="00CC4456"/>
    <w:rsid w:val="00CC4E4A"/>
    <w:rsid w:val="00CC5BE1"/>
    <w:rsid w:val="00CC5CBC"/>
    <w:rsid w:val="00CD0185"/>
    <w:rsid w:val="00CD1F32"/>
    <w:rsid w:val="00CD6B68"/>
    <w:rsid w:val="00CD6D35"/>
    <w:rsid w:val="00CE008E"/>
    <w:rsid w:val="00CE2083"/>
    <w:rsid w:val="00CE3820"/>
    <w:rsid w:val="00CE498F"/>
    <w:rsid w:val="00CE5EEB"/>
    <w:rsid w:val="00CF0548"/>
    <w:rsid w:val="00CF0848"/>
    <w:rsid w:val="00CF30F2"/>
    <w:rsid w:val="00CF3F81"/>
    <w:rsid w:val="00CF74E4"/>
    <w:rsid w:val="00D02F18"/>
    <w:rsid w:val="00D053B8"/>
    <w:rsid w:val="00D10E05"/>
    <w:rsid w:val="00D15B6F"/>
    <w:rsid w:val="00D203EC"/>
    <w:rsid w:val="00D22859"/>
    <w:rsid w:val="00D26435"/>
    <w:rsid w:val="00D27F1B"/>
    <w:rsid w:val="00D31E68"/>
    <w:rsid w:val="00D361D2"/>
    <w:rsid w:val="00D36391"/>
    <w:rsid w:val="00D365FD"/>
    <w:rsid w:val="00D37060"/>
    <w:rsid w:val="00D4416F"/>
    <w:rsid w:val="00D533E6"/>
    <w:rsid w:val="00D53F1D"/>
    <w:rsid w:val="00D57A34"/>
    <w:rsid w:val="00D67CC9"/>
    <w:rsid w:val="00D7074E"/>
    <w:rsid w:val="00D769BE"/>
    <w:rsid w:val="00D802FA"/>
    <w:rsid w:val="00D81F58"/>
    <w:rsid w:val="00D8233B"/>
    <w:rsid w:val="00D836A4"/>
    <w:rsid w:val="00D83A1D"/>
    <w:rsid w:val="00D83E31"/>
    <w:rsid w:val="00D84CFA"/>
    <w:rsid w:val="00D9021E"/>
    <w:rsid w:val="00D9177C"/>
    <w:rsid w:val="00D965EB"/>
    <w:rsid w:val="00DA1702"/>
    <w:rsid w:val="00DA3BDE"/>
    <w:rsid w:val="00DA6AE4"/>
    <w:rsid w:val="00DB66CD"/>
    <w:rsid w:val="00DC2311"/>
    <w:rsid w:val="00DC2E06"/>
    <w:rsid w:val="00DC4386"/>
    <w:rsid w:val="00DC6896"/>
    <w:rsid w:val="00DC7D4F"/>
    <w:rsid w:val="00DD28B6"/>
    <w:rsid w:val="00DD53DE"/>
    <w:rsid w:val="00DE0DE6"/>
    <w:rsid w:val="00DE4775"/>
    <w:rsid w:val="00DE50D7"/>
    <w:rsid w:val="00DF5829"/>
    <w:rsid w:val="00E00E24"/>
    <w:rsid w:val="00E1047A"/>
    <w:rsid w:val="00E105CB"/>
    <w:rsid w:val="00E14C8B"/>
    <w:rsid w:val="00E151C7"/>
    <w:rsid w:val="00E212E6"/>
    <w:rsid w:val="00E24928"/>
    <w:rsid w:val="00E31DC2"/>
    <w:rsid w:val="00E32EC6"/>
    <w:rsid w:val="00E33160"/>
    <w:rsid w:val="00E3316B"/>
    <w:rsid w:val="00E34140"/>
    <w:rsid w:val="00E410CF"/>
    <w:rsid w:val="00E41294"/>
    <w:rsid w:val="00E41462"/>
    <w:rsid w:val="00E43D37"/>
    <w:rsid w:val="00E44059"/>
    <w:rsid w:val="00E44393"/>
    <w:rsid w:val="00E51C03"/>
    <w:rsid w:val="00E52E55"/>
    <w:rsid w:val="00E53838"/>
    <w:rsid w:val="00E56F07"/>
    <w:rsid w:val="00E60561"/>
    <w:rsid w:val="00E63565"/>
    <w:rsid w:val="00E6675C"/>
    <w:rsid w:val="00E67EEC"/>
    <w:rsid w:val="00E73E34"/>
    <w:rsid w:val="00E74BC9"/>
    <w:rsid w:val="00E81660"/>
    <w:rsid w:val="00E85944"/>
    <w:rsid w:val="00E92993"/>
    <w:rsid w:val="00E929BC"/>
    <w:rsid w:val="00E92C87"/>
    <w:rsid w:val="00E94A7A"/>
    <w:rsid w:val="00E95B96"/>
    <w:rsid w:val="00E969E4"/>
    <w:rsid w:val="00E97492"/>
    <w:rsid w:val="00E97A25"/>
    <w:rsid w:val="00EA2F62"/>
    <w:rsid w:val="00EB03E9"/>
    <w:rsid w:val="00EB2616"/>
    <w:rsid w:val="00EB2A92"/>
    <w:rsid w:val="00EB38F5"/>
    <w:rsid w:val="00EC1067"/>
    <w:rsid w:val="00EC35DD"/>
    <w:rsid w:val="00EC5102"/>
    <w:rsid w:val="00EC51C5"/>
    <w:rsid w:val="00EC5869"/>
    <w:rsid w:val="00EC6A49"/>
    <w:rsid w:val="00EC7916"/>
    <w:rsid w:val="00ED0622"/>
    <w:rsid w:val="00ED0F7B"/>
    <w:rsid w:val="00ED214A"/>
    <w:rsid w:val="00ED42B3"/>
    <w:rsid w:val="00ED4452"/>
    <w:rsid w:val="00ED591A"/>
    <w:rsid w:val="00ED7841"/>
    <w:rsid w:val="00EE274E"/>
    <w:rsid w:val="00EE2D63"/>
    <w:rsid w:val="00EE5BFB"/>
    <w:rsid w:val="00EE6E8C"/>
    <w:rsid w:val="00EF17EE"/>
    <w:rsid w:val="00EF194E"/>
    <w:rsid w:val="00EF4E03"/>
    <w:rsid w:val="00EF4E24"/>
    <w:rsid w:val="00EF582B"/>
    <w:rsid w:val="00EF7574"/>
    <w:rsid w:val="00F02A44"/>
    <w:rsid w:val="00F072AF"/>
    <w:rsid w:val="00F07345"/>
    <w:rsid w:val="00F131AB"/>
    <w:rsid w:val="00F160EF"/>
    <w:rsid w:val="00F17533"/>
    <w:rsid w:val="00F253D8"/>
    <w:rsid w:val="00F26900"/>
    <w:rsid w:val="00F30E07"/>
    <w:rsid w:val="00F36351"/>
    <w:rsid w:val="00F376E5"/>
    <w:rsid w:val="00F41E0C"/>
    <w:rsid w:val="00F42645"/>
    <w:rsid w:val="00F4382D"/>
    <w:rsid w:val="00F5215D"/>
    <w:rsid w:val="00F5325D"/>
    <w:rsid w:val="00F54C46"/>
    <w:rsid w:val="00F5577B"/>
    <w:rsid w:val="00F61891"/>
    <w:rsid w:val="00F623B8"/>
    <w:rsid w:val="00F65303"/>
    <w:rsid w:val="00F71A97"/>
    <w:rsid w:val="00F74C70"/>
    <w:rsid w:val="00F90B04"/>
    <w:rsid w:val="00F93212"/>
    <w:rsid w:val="00F932C1"/>
    <w:rsid w:val="00F96378"/>
    <w:rsid w:val="00F9715D"/>
    <w:rsid w:val="00FA18C2"/>
    <w:rsid w:val="00FA1E88"/>
    <w:rsid w:val="00FA25FF"/>
    <w:rsid w:val="00FA35A2"/>
    <w:rsid w:val="00FB17B5"/>
    <w:rsid w:val="00FB17DA"/>
    <w:rsid w:val="00FB3974"/>
    <w:rsid w:val="00FB439F"/>
    <w:rsid w:val="00FB4FFB"/>
    <w:rsid w:val="00FB7095"/>
    <w:rsid w:val="00FB78CE"/>
    <w:rsid w:val="00FE5369"/>
    <w:rsid w:val="00FF37C2"/>
    <w:rsid w:val="00FF60E8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8EBBB5"/>
  <w15:docId w15:val="{A11074A1-11DB-4208-B2C9-5DB2A391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8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maxwell-catmur-1475a220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xcatmur@icloud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GKA21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C12BDA667794A93ED621D98C21282" ma:contentTypeVersion="11" ma:contentTypeDescription="Create a new document." ma:contentTypeScope="" ma:versionID="2532b6e6ce6e1a8378ceb64ef137b737">
  <xsd:schema xmlns:xsd="http://www.w3.org/2001/XMLSchema" xmlns:xs="http://www.w3.org/2001/XMLSchema" xmlns:p="http://schemas.microsoft.com/office/2006/metadata/properties" xmlns:ns3="fa653908-1875-4c6a-b1d6-423c89bf6fd4" xmlns:ns4="bb01cd7d-b7ff-4d8b-97b0-580e653df696" targetNamespace="http://schemas.microsoft.com/office/2006/metadata/properties" ma:root="true" ma:fieldsID="ee627f1a4356b2d0dc38742e748f492e" ns3:_="" ns4:_="">
    <xsd:import namespace="fa653908-1875-4c6a-b1d6-423c89bf6fd4"/>
    <xsd:import namespace="bb01cd7d-b7ff-4d8b-97b0-580e653df6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53908-1875-4c6a-b1d6-423c89bf6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1cd7d-b7ff-4d8b-97b0-580e653df6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653908-1875-4c6a-b1d6-423c89bf6fd4" xsi:nil="true"/>
  </documentManagement>
</p:properties>
</file>

<file path=customXml/itemProps1.xml><?xml version="1.0" encoding="utf-8"?>
<ds:datastoreItem xmlns:ds="http://schemas.openxmlformats.org/officeDocument/2006/customXml" ds:itemID="{D935CE23-0751-46C6-BA6C-37FB6207CA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4A1380-44C6-41DD-AC97-C4297174C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653908-1875-4c6a-b1d6-423c89bf6fd4"/>
    <ds:schemaRef ds:uri="bb01cd7d-b7ff-4d8b-97b0-580e653df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116957-82C8-4EA4-92AE-ED65BAE8BC2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696035-E8BA-45D3-9978-7B8FD2E72583}">
  <ds:schemaRefs>
    <ds:schemaRef ds:uri="http://schemas.microsoft.com/office/2006/metadata/properties"/>
    <ds:schemaRef ds:uri="http://schemas.microsoft.com/office/infopath/2007/PartnerControls"/>
    <ds:schemaRef ds:uri="fa653908-1875-4c6a-b1d6-423c89bf6f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</Template>
  <TotalTime>0</TotalTime>
  <Pages>1</Pages>
  <Words>136</Words>
  <Characters>955</Characters>
  <Application>Microsoft Office Word</Application>
  <DocSecurity>0</DocSecurity>
  <Lines>21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CATMUR, MAX (UG)</cp:lastModifiedBy>
  <cp:revision>95</cp:revision>
  <dcterms:created xsi:type="dcterms:W3CDTF">2025-08-05T18:43:00Z</dcterms:created>
  <dcterms:modified xsi:type="dcterms:W3CDTF">2025-08-11T11:49:00Z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7900f30034b5e7dc2c18b5661ec8a5e6894e4647f03eae3ec55ca4c046721726</vt:lpwstr>
  </property>
  <property fmtid="{D5CDD505-2E9C-101B-9397-08002B2CF9AE}" pid="3" name="ContentTypeId">
    <vt:lpwstr>0x01010068DC12BDA667794A93ED621D98C21282</vt:lpwstr>
  </property>
</Properties>
</file>