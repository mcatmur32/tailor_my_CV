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FA06" w14:textId="4D637D7F" w:rsidR="00171818" w:rsidRPr="004C4C5C" w:rsidRDefault="008000A1" w:rsidP="00153469">
      <w:pPr>
        <w:pStyle w:val="Name"/>
        <w:rPr>
          <w:rFonts w:ascii="Arial" w:hAnsi="Arial" w:cs="Arial"/>
          <w:sz w:val="22"/>
          <w:szCs w:val="22"/>
          <w:lang w:val="en-GB"/>
        </w:rPr>
      </w:pPr>
      <w:r w:rsidRPr="004C4C5C">
        <w:rPr>
          <w:rFonts w:ascii="Arial" w:hAnsi="Arial" w:cs="Arial"/>
          <w:sz w:val="22"/>
          <w:szCs w:val="22"/>
          <w:lang w:val="en-GB"/>
        </w:rPr>
        <w:t>Maxwell Catmur</w:t>
      </w:r>
    </w:p>
    <w:p w14:paraId="3128E656" w14:textId="57C0ADFD" w:rsidR="00C745CB" w:rsidRPr="008A09E2" w:rsidRDefault="00C21D7D" w:rsidP="00F134F2">
      <w:pPr>
        <w:rPr>
          <w:rFonts w:ascii="Arial" w:hAnsi="Arial" w:cs="Arial"/>
          <w:sz w:val="22"/>
          <w:szCs w:val="22"/>
          <w:lang w:val="en-GB"/>
        </w:rPr>
      </w:pPr>
      <w:hyperlink r:id="rId11" w:history="1">
        <w:r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maxcatmur@icloud.com</w:t>
        </w:r>
      </w:hyperlink>
      <w:r w:rsidR="001F3097" w:rsidRPr="008A09E2">
        <w:rPr>
          <w:rFonts w:ascii="Arial" w:hAnsi="Arial" w:cs="Arial"/>
          <w:sz w:val="22"/>
          <w:szCs w:val="22"/>
          <w:lang w:val="en-GB"/>
        </w:rPr>
        <w:t xml:space="preserve"> | +44 7507 968831 | 54 Derby Road, London, E18 2PS | </w:t>
      </w:r>
      <w:hyperlink r:id="rId12" w:history="1">
        <w:r w:rsidR="0061394E"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linkedin.com/in/maxwell-catmur-1475a2209</w:t>
        </w:r>
      </w:hyperlink>
      <w:r w:rsidR="008A09E2" w:rsidRPr="008A09E2">
        <w:rPr>
          <w:rFonts w:ascii="Arial" w:hAnsi="Arial" w:cs="Arial"/>
          <w:sz w:val="22"/>
          <w:szCs w:val="22"/>
        </w:rPr>
        <w:t xml:space="preserve"> | </w:t>
      </w:r>
      <w:hyperlink r:id="rId13" w:history="1"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github.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c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om/mcatmur3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2</w:t>
        </w:r>
      </w:hyperlink>
    </w:p>
    <w:p w14:paraId="60FA383A" w14:textId="77777777" w:rsidR="00F134F2" w:rsidRPr="00F134F2" w:rsidRDefault="00F134F2" w:rsidP="00F134F2">
      <w:pPr>
        <w:rPr>
          <w:rFonts w:ascii="Arial" w:hAnsi="Arial" w:cs="Arial"/>
          <w:sz w:val="22"/>
          <w:szCs w:val="22"/>
          <w:lang w:val="en-GB"/>
        </w:rPr>
      </w:pPr>
    </w:p>
    <w:p w14:paraId="630EDDAB" w14:textId="3B6C2D4F" w:rsidR="000615EE" w:rsidRPr="004C4C5C" w:rsidRDefault="000D6220" w:rsidP="000615EE">
      <w:pPr>
        <w:pStyle w:val="Heading1"/>
        <w:rPr>
          <w:rFonts w:ascii="Arial" w:hAnsi="Arial"/>
          <w:sz w:val="22"/>
          <w:szCs w:val="22"/>
        </w:rPr>
      </w:pPr>
      <w:r w:rsidRPr="004C4C5C">
        <w:rPr>
          <w:rFonts w:ascii="Arial" w:hAnsi="Arial"/>
          <w:sz w:val="22"/>
          <w:szCs w:val="22"/>
        </w:rPr>
        <w:t>P</w:t>
      </w:r>
      <w:r w:rsidR="00B651B2" w:rsidRPr="004C4C5C">
        <w:rPr>
          <w:rFonts w:ascii="Arial" w:hAnsi="Arial"/>
          <w:sz w:val="22"/>
          <w:szCs w:val="22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MPhys Physics (expected First) seeking Graduate Software Engineer 2025 role at SS Analytical, coding and problem-solving experience in Python and MATLAB, with Git-based version control, exposure to Agile practices, testing and CI/CD concepts, and a strong interest in financial services and regulatory compliance.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4C4C5C" w:rsidRDefault="00251FA2" w:rsidP="00AE5BC6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scientific and high-performance computing, advanced mathematical methods, numerical methods and simulation.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Investigated nucleation metastability in the 2D Ising model using dozens of Monte Carlo simulations in MATLAB; co-authored a short paper within three weeks.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Numerically solved partial differential equations in C via finite-difference methods to model industrial heat flow (95%).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Developed N-body integrator in Python running 10,000+ simulations and performed advanced stability analysis (MEGNO) and post-processing.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Co-developed PID stabilisation algorithm in LabVIEW for a nodding-donkey system; implemented control logic and extended functionality (86%).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Sixth-form valedictorian for top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Completed a 5000-word extended project on mitigation of climate change (100%), demonstrating research, analysis and reporting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research to 160+ students and staff, receiving strong feedback and demonstrating clear communication.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4C4C5C" w:rsidRDefault="00A847C0" w:rsidP="00251FA2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Work Experience </w:t>
      </w:r>
    </w:p>
    <w:p w14:paraId="3B30C349" w14:textId="1750305B" w:rsidR="001E7436" w:rsidRPr="00BA1CDE" w:rsidRDefault="001E7436" w:rsidP="009F3D90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9F3D90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362E25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 – October 2025 </w:t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finite-difference schemes for wave propagation across 100+ aeroacoustics simulations in MATLAB, analysing accuracy versus computational cost.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Benchmarked and analysed performance of 10 high-order numerical schemes, optimising selection for accuracy and efficiency.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Documented code and results to ensure reproducibility and presented outcomes via a departmental poster.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9F3D90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362E25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 – March 2025 </w:t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Led a 12-member team to design and build a proof-of-concept UHF satellite ground station; coordinated four sub-teams and weekly meetings to deliver within 10 weeks.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Introduced GitHub-based version control for model development, authored 30+ pages of technical documentation and produced a detailed bill of materials.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MATLAB/Simulink modelling for rotator control and led integration testing and debugging during the build phase.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Reported progress to senior leadership and ensured project milestones and quality standards were met.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9F3D90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362E25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 – August 2024 </w:t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10-week placement in the Modelling and Algorithms team working on SAR imagery processing within AESA radar systems.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matched-filter algorithm in MATLAB using FFT, reducing runtime by 85% and materially improving system performance.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used by six colleagues to rapidly analyse range–Doppler images and integrated a mid-fidelity algorithm for quick sanity checks.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50+ commits using professional version control practices and presented technical outcomes to 20+ colleagues.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4C4C5C" w:rsidRDefault="00E41462" w:rsidP="007B2938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a CV and cover-letter generator using OpenAI's API in Python; used Pydantic for structured JSON output and docxtpl to produce Word documents.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SQL databases to track applications and progress; achieved scores above 50% on three ATS-checker sites and resulted in two job offers from 200 applications.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Applied iterative testing, input validation and Git-based version control to improve reliability and reproducibility.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Drinks Ordering Web App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August 2018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September 2018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web app to process party drink orders, handling 80+ orders over six hours and removing queues using Ajax for asynchronous updates.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backend order processing and status updates and iterated the UI following user feedback.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Received positive feedback from two software engineers and all bar staff for reliability and usability.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4C4C5C" w:rsidRDefault="00774780" w:rsidP="00371134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SQL, JavaScript, HTML, CSS, JSON, Willingness to learn C# / .NET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pydantic, openAI, Simulink.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Git, GitHub, LabVIEW, Visualisation and analysis (Origin Pro), Version control, Familiarity with unit/integration testing concepts and CI/CD workflows, Exposure to Agile/Scrum practices and issue tracking.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Analytical thinking and problem-solving, Teamwork and collaboration, Clear written and verbal communication, Proactivity and adaptability, Attention to detail and quality focus.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Machine learning, Amateur radio, Tennis, Chess, Debating.</w:t>
      </w:r>
    </w:p>
    <w:sectPr w:rsidR="00C5602C" w:rsidRPr="00BA1CDE" w:rsidSect="000525D4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C2E7F" w14:textId="77777777" w:rsidR="00EF0DB2" w:rsidRDefault="00EF0DB2" w:rsidP="005A7565">
      <w:r>
        <w:separator/>
      </w:r>
    </w:p>
  </w:endnote>
  <w:endnote w:type="continuationSeparator" w:id="0">
    <w:p w14:paraId="5D7F86ED" w14:textId="77777777" w:rsidR="00EF0DB2" w:rsidRDefault="00EF0DB2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7CCC7" w14:textId="77777777" w:rsidR="00EF0DB2" w:rsidRDefault="00EF0DB2" w:rsidP="005A7565">
      <w:r>
        <w:separator/>
      </w:r>
    </w:p>
  </w:footnote>
  <w:footnote w:type="continuationSeparator" w:id="0">
    <w:p w14:paraId="21A5A8BB" w14:textId="77777777" w:rsidR="00EF0DB2" w:rsidRDefault="00EF0DB2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0682"/>
    <w:rsid w:val="00146390"/>
    <w:rsid w:val="0015027F"/>
    <w:rsid w:val="0015295F"/>
    <w:rsid w:val="00153469"/>
    <w:rsid w:val="00156B88"/>
    <w:rsid w:val="00161CD3"/>
    <w:rsid w:val="00162986"/>
    <w:rsid w:val="001641BF"/>
    <w:rsid w:val="00171818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2E25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4C5C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09E2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12018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9F3D90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119E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51B2"/>
    <w:rsid w:val="00B66573"/>
    <w:rsid w:val="00B67730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1D7D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469C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3FC0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0DB2"/>
    <w:rsid w:val="00EF17EE"/>
    <w:rsid w:val="00EF194E"/>
    <w:rsid w:val="00EF3B2E"/>
    <w:rsid w:val="00EF4E03"/>
    <w:rsid w:val="00EF4E24"/>
    <w:rsid w:val="00EF582B"/>
    <w:rsid w:val="00EF7574"/>
    <w:rsid w:val="00F02A44"/>
    <w:rsid w:val="00F072AF"/>
    <w:rsid w:val="00F07345"/>
    <w:rsid w:val="00F07462"/>
    <w:rsid w:val="00F131AB"/>
    <w:rsid w:val="00F134F2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catmur3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customXml/itemProps2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162</Words>
  <Characters>833</Characters>
  <Application>Microsoft Office Word</Application>
  <DocSecurity>0</DocSecurity>
  <Lines>30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110</cp:revision>
  <dcterms:created xsi:type="dcterms:W3CDTF">2025-08-05T18:43:00Z</dcterms:created>
  <dcterms:modified xsi:type="dcterms:W3CDTF">2025-08-17T16:39:00Z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