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c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om/mcatmur3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(University of Warwick), expected July 2026. Available for a 12-month Graduate Programme. Analytical physicist with strong data analysis, numerical modelling and presentation skills seeking a graduate role in Macquarie Asset Management, with interest in infrastructure, renewable energy, transactions and risk-aware investment solutions.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fluid mechanics, electromagnetism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Conducted Monte Carlo and N-body simulations (10,000+ runs) and used MEGNO for orbital stability analysis; implemented post-processing in Python for quantitative interpretation.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partial differential equations in C using finite difference methods to model industrial heat flow; modelled and validated control algorithms (PID) in LabVIEW for mechanical stabilisation systems.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(5,000 words) assessing renewable energy, nuclear power and geoengineering to mitigate climate change —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 form valedictorian award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findings to a cohort of 160+ students and staff, demonstrating clear communication and public speaking.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3F4251DD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 – October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 difference methods for wave propagation across 100+ aeroacoustic simulations, analysing trade-offs between accuracy and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Benchmarked 10 maximal-order and dispersion-relation-preserving schemes in MATLAB, informing model selection and parameter choices.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 concise poster for a research event and presented findings to academic peers, refining technical communication and visualisation skills.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 – March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team to design and build a proof-of-concept UHF satellite ground station, coordinating sub-teams for electronics, mechanical, software and testing.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30+ weekly meetings, delegated work, provided weekly reports to senior leadership and managed procurement to deliver the prototype within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bill of materials and selection matrices, strengthening stakeholder reporting and project governance.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GitHub-based version control and MATLAB/Simulink modelling to standardise development and reproducibility.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 – March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revision lectures and ran weekly academic support sessions, improving student preparedness for examinations.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departmental 10-year anniversary talk attended by 100+ students and academics, liaising with senior speakers and event stakeholders.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Explained complex technical concepts to large audiences, refining clarity in presentations and stakeholder engagement.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Ten-week placement in the Modelling and Algorithms team working on synthetic aperture radar (SAR) processing within AESA radar systems.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by implementing FFT methods, reducing runtime by 85% and improving processing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enabling six colleagues to rapidly review range–Doppler imagery; delivered 50+ commits using professional version control.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Presented technical outcomes to 20+ colleagues, producing clear slides and supporting documentation for non-specialist stakeholders.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cover-letter generator using OpenAI's API in Python, producing structured JSON outputs for templating.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Pydantic for schema validation and docxtpl to generate formatted Word documents; implemented two SQL databases to track applications and outcomes.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&gt;50% on three ATS-checker sites and supported two successful job offers after iterative testing across ~200 applications, demonstrating measurable impact on application processes.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user-facing documentation and summary reports to communicate results and deployment steps to collaborators.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Simulink, JSON, HTML, CSS, 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SQLite,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Excel, Microsoft PowerPoint, Microsoft Word, Git, GitHub, LabVIEW,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thinking, Data analysis and quantitative reasoning, Teamwork and stakeholder collaboration, Communication and presentation, Problem-solving and initiative.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Sustainability and renewable energy, Infrastructure and space systems, Machine learning, Amateur radio.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DC17" w14:textId="77777777" w:rsidR="000B6E51" w:rsidRDefault="000B6E51" w:rsidP="005A7565">
      <w:r>
        <w:separator/>
      </w:r>
    </w:p>
  </w:endnote>
  <w:endnote w:type="continuationSeparator" w:id="0">
    <w:p w14:paraId="743954F4" w14:textId="77777777" w:rsidR="000B6E51" w:rsidRDefault="000B6E5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D3E34" w14:textId="77777777" w:rsidR="000B6E51" w:rsidRDefault="000B6E51" w:rsidP="005A7565">
      <w:r>
        <w:separator/>
      </w:r>
    </w:p>
  </w:footnote>
  <w:footnote w:type="continuationSeparator" w:id="0">
    <w:p w14:paraId="60C07903" w14:textId="77777777" w:rsidR="000B6E51" w:rsidRDefault="000B6E5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2689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customXml/itemProps2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187</Words>
  <Characters>970</Characters>
  <Application>Microsoft Office Word</Application>
  <DocSecurity>0</DocSecurity>
  <Lines>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114</cp:revision>
  <dcterms:created xsi:type="dcterms:W3CDTF">2025-08-05T18:43:00Z</dcterms:created>
  <dcterms:modified xsi:type="dcterms:W3CDTF">2025-08-17T16:44:00Z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