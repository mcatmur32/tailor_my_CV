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FA06" w14:textId="4D637D7F" w:rsidR="00171818" w:rsidRPr="004C4C5C" w:rsidRDefault="008000A1" w:rsidP="00153469">
      <w:pPr>
        <w:pStyle w:val="Name"/>
        <w:rPr>
          <w:rFonts w:ascii="Arial" w:hAnsi="Arial" w:cs="Arial"/>
          <w:sz w:val="22"/>
          <w:szCs w:val="22"/>
          <w:lang w:val="en-GB"/>
        </w:rPr>
      </w:pPr>
      <w:r w:rsidRPr="004C4C5C">
        <w:rPr>
          <w:rFonts w:ascii="Arial" w:hAnsi="Arial" w:cs="Arial"/>
          <w:sz w:val="22"/>
          <w:szCs w:val="22"/>
          <w:lang w:val="en-GB"/>
        </w:rPr>
        <w:t>Maxwell Catmur</w:t>
      </w:r>
    </w:p>
    <w:p w14:paraId="3128E656" w14:textId="57C0ADFD" w:rsidR="00C745CB" w:rsidRPr="008A09E2" w:rsidRDefault="00C21D7D" w:rsidP="00F134F2">
      <w:pPr>
        <w:rPr>
          <w:rFonts w:ascii="Arial" w:hAnsi="Arial" w:cs="Arial"/>
          <w:sz w:val="22"/>
          <w:szCs w:val="22"/>
          <w:lang w:val="en-GB"/>
        </w:rPr>
      </w:pPr>
      <w:hyperlink r:id="rId11" w:history="1">
        <w:r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maxcatmur@icloud.com</w:t>
        </w:r>
      </w:hyperlink>
      <w:r w:rsidR="001F3097" w:rsidRPr="008A09E2">
        <w:rPr>
          <w:rFonts w:ascii="Arial" w:hAnsi="Arial" w:cs="Arial"/>
          <w:sz w:val="22"/>
          <w:szCs w:val="22"/>
          <w:lang w:val="en-GB"/>
        </w:rPr>
        <w:t xml:space="preserve"> | +44 7507 968831 | 54 Derby Road, London, E18 2PS | </w:t>
      </w:r>
      <w:hyperlink r:id="rId12" w:history="1">
        <w:r w:rsidR="0061394E" w:rsidRPr="008A09E2">
          <w:rPr>
            <w:rStyle w:val="Hyperlink"/>
            <w:rFonts w:ascii="Arial" w:hAnsi="Arial" w:cs="Arial"/>
            <w:sz w:val="22"/>
            <w:szCs w:val="22"/>
            <w:lang w:val="en-GB"/>
          </w:rPr>
          <w:t>linkedin.com/in/maxwell-catmur-1475a2209</w:t>
        </w:r>
      </w:hyperlink>
      <w:r w:rsidR="008A09E2" w:rsidRPr="008A09E2">
        <w:rPr>
          <w:rFonts w:ascii="Arial" w:hAnsi="Arial" w:cs="Arial"/>
          <w:sz w:val="22"/>
          <w:szCs w:val="22"/>
        </w:rPr>
        <w:t xml:space="preserve"> | </w:t>
      </w:r>
      <w:hyperlink r:id="rId13" w:history="1"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github.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c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om/mcatmur3</w:t>
        </w:r>
        <w:r w:rsidR="008A09E2" w:rsidRPr="00EF3B2E">
          <w:rPr>
            <w:rStyle w:val="Hyperlink"/>
            <w:rFonts w:ascii="Arial" w:hAnsi="Arial" w:cs="Arial"/>
            <w:sz w:val="22"/>
            <w:szCs w:val="22"/>
          </w:rPr>
          <w:t>2</w:t>
        </w:r>
      </w:hyperlink>
    </w:p>
    <w:p w14:paraId="60FA383A" w14:textId="77777777" w:rsidR="00F134F2" w:rsidRPr="00F134F2" w:rsidRDefault="00F134F2" w:rsidP="00F134F2">
      <w:pPr>
        <w:rPr>
          <w:rFonts w:ascii="Arial" w:hAnsi="Arial" w:cs="Arial"/>
          <w:sz w:val="22"/>
          <w:szCs w:val="22"/>
          <w:lang w:val="en-GB"/>
        </w:rPr>
      </w:pPr>
    </w:p>
    <w:p w14:paraId="630EDDAB" w14:textId="3B6C2D4F" w:rsidR="000615EE" w:rsidRPr="004C4C5C" w:rsidRDefault="000D6220" w:rsidP="000615EE">
      <w:pPr>
        <w:pStyle w:val="Heading1"/>
        <w:rPr>
          <w:rFonts w:ascii="Arial" w:hAnsi="Arial"/>
          <w:sz w:val="22"/>
          <w:szCs w:val="22"/>
        </w:rPr>
      </w:pPr>
      <w:r w:rsidRPr="004C4C5C">
        <w:rPr>
          <w:rFonts w:ascii="Arial" w:hAnsi="Arial"/>
          <w:sz w:val="22"/>
          <w:szCs w:val="22"/>
        </w:rPr>
        <w:t>P</w:t>
      </w:r>
      <w:r w:rsidR="00B651B2" w:rsidRPr="004C4C5C">
        <w:rPr>
          <w:rFonts w:ascii="Arial" w:hAnsi="Arial"/>
          <w:sz w:val="22"/>
          <w:szCs w:val="22"/>
        </w:rPr>
        <w:t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{{ </w:t>
      </w:r>
      <w:r w:rsidR="00A6782C">
        <w:rPr>
          <w:rFonts w:ascii="Arial" w:hAnsi="Arial" w:cs="Arial"/>
          <w:sz w:val="22"/>
          <w:szCs w:val="22"/>
        </w:rPr>
        <w:t>profile</w:t>
      </w:r>
      <w:r w:rsidRPr="00D22859">
        <w:rPr>
          <w:rFonts w:ascii="Arial" w:hAnsi="Arial" w:cs="Arial"/>
          <w:sz w:val="22"/>
          <w:szCs w:val="22"/>
        </w:rPr>
        <w:t xml:space="preserve"> }}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4C4C5C" w:rsidRDefault="00251FA2" w:rsidP="00AE5BC6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{% for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edu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in education %}</w:t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edu.degree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}} – {{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edu.institution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edu.start_date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edu.end_date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D22859">
        <w:rPr>
          <w:rFonts w:ascii="Arial" w:hAnsi="Arial" w:cs="Arial"/>
          <w:sz w:val="22"/>
          <w:szCs w:val="22"/>
          <w:lang w:val="en-GB"/>
        </w:rPr>
        <w:t>edu.grade</w:t>
      </w:r>
      <w:proofErr w:type="spellEnd"/>
      <w:r w:rsidRPr="00D22859">
        <w:rPr>
          <w:rFonts w:ascii="Arial" w:hAnsi="Arial" w:cs="Arial"/>
          <w:sz w:val="22"/>
          <w:szCs w:val="22"/>
          <w:lang w:val="en-GB"/>
        </w:rPr>
        <w:t xml:space="preserve"> }}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{% for </w:t>
      </w:r>
      <w:proofErr w:type="spellStart"/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>desc</w:t>
      </w:r>
      <w:proofErr w:type="spellEnd"/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in </w:t>
      </w:r>
      <w:proofErr w:type="spellStart"/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>edu.description</w:t>
      </w:r>
      <w:proofErr w:type="spellEnd"/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D22859">
        <w:rPr>
          <w:rFonts w:ascii="Arial" w:hAnsi="Arial" w:cs="Arial"/>
          <w:sz w:val="22"/>
          <w:szCs w:val="22"/>
          <w:lang w:val="en-GB"/>
        </w:rPr>
        <w:t>desc</w:t>
      </w:r>
      <w:proofErr w:type="spellEnd"/>
      <w:r w:rsidRPr="00D22859">
        <w:rPr>
          <w:rFonts w:ascii="Arial" w:hAnsi="Arial" w:cs="Arial"/>
          <w:sz w:val="22"/>
          <w:szCs w:val="22"/>
          <w:lang w:val="en-GB"/>
        </w:rPr>
        <w:t xml:space="preserve"> }}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>{% </w:t>
      </w:r>
      <w:proofErr w:type="spellStart"/>
      <w:r w:rsidR="00DE0DE6" w:rsidRPr="00D22859">
        <w:rPr>
          <w:rFonts w:ascii="Arial" w:hAnsi="Arial" w:cs="Arial"/>
          <w:sz w:val="22"/>
          <w:szCs w:val="22"/>
          <w:lang w:val="en-GB"/>
        </w:rPr>
        <w:t>endfor</w:t>
      </w:r>
      <w:proofErr w:type="spellEnd"/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{% </w:t>
      </w:r>
      <w:proofErr w:type="spellStart"/>
      <w:r w:rsidRPr="00D22859">
        <w:rPr>
          <w:rFonts w:ascii="Arial" w:hAnsi="Arial" w:cs="Arial"/>
          <w:b/>
          <w:bCs/>
          <w:sz w:val="22"/>
          <w:szCs w:val="22"/>
          <w:lang w:val="en-GB"/>
        </w:rPr>
        <w:t>endfor</w:t>
      </w:r>
      <w:proofErr w:type="spellEnd"/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0634F8ED" w14:textId="35FAA98B" w:rsidR="00251FA2" w:rsidRPr="004C4C5C" w:rsidRDefault="00A847C0" w:rsidP="00251FA2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 xml:space="preserve">Work Experience </w:t>
      </w:r>
    </w:p>
    <w:p w14:paraId="3B30C349" w14:textId="3F4251DD" w:rsidR="001E7436" w:rsidRPr="00BA1CDE" w:rsidRDefault="001E7436" w:rsidP="009F3D90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for exp in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work_experience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6B8473B0" w14:textId="1E875B63" w:rsidR="003546AF" w:rsidRDefault="00E92993" w:rsidP="00C07E5D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exp.title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C07E5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>exp.start_date</w:t>
      </w:r>
      <w:proofErr w:type="spellEnd"/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}} – {{ </w:t>
      </w:r>
      <w:proofErr w:type="spellStart"/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>exp.end_date</w:t>
      </w:r>
      <w:proofErr w:type="spellEnd"/>
      <w:r w:rsidR="00C07E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}} </w:t>
      </w:r>
    </w:p>
    <w:p w14:paraId="18E286A4" w14:textId="3927E062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5F61C9">
        <w:rPr>
          <w:rFonts w:ascii="Arial" w:hAnsi="Arial" w:cs="Arial"/>
          <w:sz w:val="22"/>
          <w:szCs w:val="22"/>
          <w:lang w:val="en-GB"/>
        </w:rPr>
        <w:t>exp.company</w:t>
      </w:r>
      <w:proofErr w:type="spellEnd"/>
      <w:r w:rsidRPr="005F61C9">
        <w:rPr>
          <w:rFonts w:ascii="Arial" w:hAnsi="Arial" w:cs="Arial"/>
          <w:sz w:val="22"/>
          <w:szCs w:val="22"/>
          <w:lang w:val="en-GB"/>
        </w:rPr>
        <w:t xml:space="preserve"> }}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for </w:t>
      </w:r>
      <w:proofErr w:type="spellStart"/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>desc</w:t>
      </w:r>
      <w:proofErr w:type="spellEnd"/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in </w:t>
      </w:r>
      <w:proofErr w:type="spellStart"/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>exp.description</w:t>
      </w:r>
      <w:proofErr w:type="spellEnd"/>
      <w:r w:rsidR="00EE274E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>}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desc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}} {%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endfor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endfor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256ADA7E" w14:textId="7BC4D4ED" w:rsidR="007B2938" w:rsidRPr="004C4C5C" w:rsidRDefault="00E41462" w:rsidP="007B2938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for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proj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in </w:t>
      </w:r>
      <w:r w:rsidR="006354A4" w:rsidRPr="00BA1CDE">
        <w:rPr>
          <w:rFonts w:ascii="Arial" w:hAnsi="Arial" w:cs="Arial"/>
          <w:b/>
          <w:bCs/>
          <w:sz w:val="22"/>
          <w:szCs w:val="22"/>
          <w:lang w:val="en-GB"/>
        </w:rPr>
        <w:t>projects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proj.title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="00BF4371">
        <w:rPr>
          <w:rFonts w:ascii="Arial" w:hAnsi="Arial" w:cs="Arial"/>
          <w:b/>
          <w:bCs/>
          <w:sz w:val="22"/>
          <w:szCs w:val="22"/>
          <w:lang w:val="en-GB"/>
        </w:rPr>
        <w:t>proj.start_date</w:t>
      </w:r>
      <w:proofErr w:type="spellEnd"/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{{ </w:t>
      </w:r>
      <w:proofErr w:type="spellStart"/>
      <w:r w:rsidR="00BF4371">
        <w:rPr>
          <w:rFonts w:ascii="Arial" w:hAnsi="Arial" w:cs="Arial"/>
          <w:b/>
          <w:bCs/>
          <w:sz w:val="22"/>
          <w:szCs w:val="22"/>
          <w:lang w:val="en-GB"/>
        </w:rPr>
        <w:t>proj.end_date</w:t>
      </w:r>
      <w:proofErr w:type="spellEnd"/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 }}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for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desc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in </w:t>
      </w:r>
      <w:proofErr w:type="spellStart"/>
      <w:r w:rsidR="008D1F17" w:rsidRPr="00BA1CDE">
        <w:rPr>
          <w:rFonts w:ascii="Arial" w:hAnsi="Arial" w:cs="Arial"/>
          <w:b/>
          <w:bCs/>
          <w:sz w:val="22"/>
          <w:szCs w:val="22"/>
          <w:lang w:val="en-GB"/>
        </w:rPr>
        <w:t>proj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>.description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desc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}} {%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endfor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%}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{% </w:t>
      </w:r>
      <w:proofErr w:type="spellStart"/>
      <w:r w:rsidRPr="00BA1CDE">
        <w:rPr>
          <w:rFonts w:ascii="Arial" w:hAnsi="Arial" w:cs="Arial"/>
          <w:b/>
          <w:bCs/>
          <w:sz w:val="22"/>
          <w:szCs w:val="22"/>
          <w:lang w:val="en-GB"/>
        </w:rPr>
        <w:t>endfor</w:t>
      </w:r>
      <w:proofErr w:type="spellEnd"/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%}</w:t>
      </w:r>
    </w:p>
    <w:p w14:paraId="2D3A4A2C" w14:textId="4067658B" w:rsidR="00371134" w:rsidRPr="004C4C5C" w:rsidRDefault="00774780" w:rsidP="00371134">
      <w:pPr>
        <w:pStyle w:val="Heading1"/>
        <w:rPr>
          <w:rFonts w:ascii="Arial" w:hAnsi="Arial"/>
          <w:sz w:val="22"/>
          <w:szCs w:val="22"/>
          <w:lang w:val="en-GB"/>
        </w:rPr>
      </w:pPr>
      <w:r w:rsidRPr="004C4C5C">
        <w:rPr>
          <w:rFonts w:ascii="Arial" w:hAnsi="Arial"/>
          <w:sz w:val="22"/>
          <w:szCs w:val="22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="008B403C" w:rsidRPr="00BA1CDE">
        <w:rPr>
          <w:rFonts w:ascii="Arial" w:hAnsi="Arial" w:cs="Arial"/>
          <w:sz w:val="22"/>
          <w:szCs w:val="22"/>
          <w:lang w:val="en-GB"/>
        </w:rPr>
        <w:t>skills</w:t>
      </w:r>
      <w:r w:rsidRPr="00BA1CDE">
        <w:rPr>
          <w:rFonts w:ascii="Arial" w:hAnsi="Arial" w:cs="Arial"/>
          <w:sz w:val="22"/>
          <w:szCs w:val="22"/>
          <w:lang w:val="en-GB"/>
        </w:rPr>
        <w:t>.languages</w:t>
      </w:r>
      <w:proofErr w:type="spellEnd"/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 | join(', ') }}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skills.libraries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| join(', ') }}.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skills.tools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| join(', ') }}.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skills.soft_skills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| join(', ') }}.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{{ </w:t>
      </w:r>
      <w:proofErr w:type="spellStart"/>
      <w:r w:rsidRPr="00BA1CDE">
        <w:rPr>
          <w:rFonts w:ascii="Arial" w:hAnsi="Arial" w:cs="Arial"/>
          <w:sz w:val="22"/>
          <w:szCs w:val="22"/>
          <w:lang w:val="en-GB"/>
        </w:rPr>
        <w:t>skills.interests</w:t>
      </w:r>
      <w:proofErr w:type="spellEnd"/>
      <w:r w:rsidRPr="00BA1CDE">
        <w:rPr>
          <w:rFonts w:ascii="Arial" w:hAnsi="Arial" w:cs="Arial"/>
          <w:sz w:val="22"/>
          <w:szCs w:val="22"/>
          <w:lang w:val="en-GB"/>
        </w:rPr>
        <w:t xml:space="preserve"> | join(', ') }}.</w:t>
      </w:r>
    </w:p>
    <w:sectPr w:rsidR="00C5602C" w:rsidRPr="00BA1CDE" w:rsidSect="000525D4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DDC17" w14:textId="77777777" w:rsidR="000B6E51" w:rsidRDefault="000B6E51" w:rsidP="005A7565">
      <w:r>
        <w:separator/>
      </w:r>
    </w:p>
  </w:endnote>
  <w:endnote w:type="continuationSeparator" w:id="0">
    <w:p w14:paraId="743954F4" w14:textId="77777777" w:rsidR="000B6E51" w:rsidRDefault="000B6E5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D3E34" w14:textId="77777777" w:rsidR="000B6E51" w:rsidRDefault="000B6E51" w:rsidP="005A7565">
      <w:r>
        <w:separator/>
      </w:r>
    </w:p>
  </w:footnote>
  <w:footnote w:type="continuationSeparator" w:id="0">
    <w:p w14:paraId="60C07903" w14:textId="77777777" w:rsidR="000B6E51" w:rsidRDefault="000B6E5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1BCF"/>
    <w:rsid w:val="000B4224"/>
    <w:rsid w:val="000B4391"/>
    <w:rsid w:val="000B6E5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0682"/>
    <w:rsid w:val="00146390"/>
    <w:rsid w:val="0015027F"/>
    <w:rsid w:val="0015295F"/>
    <w:rsid w:val="00153469"/>
    <w:rsid w:val="00156B88"/>
    <w:rsid w:val="00161CD3"/>
    <w:rsid w:val="00162986"/>
    <w:rsid w:val="001641BF"/>
    <w:rsid w:val="00171818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537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2E25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4C5C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09E2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12018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9F3D90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119E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51B2"/>
    <w:rsid w:val="00B66573"/>
    <w:rsid w:val="00B67730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07E5D"/>
    <w:rsid w:val="00C10152"/>
    <w:rsid w:val="00C1167A"/>
    <w:rsid w:val="00C12560"/>
    <w:rsid w:val="00C13216"/>
    <w:rsid w:val="00C21D7D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469C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3FC0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3B2E"/>
    <w:rsid w:val="00EF4E03"/>
    <w:rsid w:val="00EF4E24"/>
    <w:rsid w:val="00EF582B"/>
    <w:rsid w:val="00EF7574"/>
    <w:rsid w:val="00F02A44"/>
    <w:rsid w:val="00F072AF"/>
    <w:rsid w:val="00F07345"/>
    <w:rsid w:val="00F07462"/>
    <w:rsid w:val="00F131AB"/>
    <w:rsid w:val="00F134F2"/>
    <w:rsid w:val="00F160EF"/>
    <w:rsid w:val="00F17533"/>
    <w:rsid w:val="00F22689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catmur32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customXml/itemProps2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187</Words>
  <Characters>970</Characters>
  <Application>Microsoft Office Word</Application>
  <DocSecurity>0</DocSecurity>
  <Lines>35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114</cp:revision>
  <dcterms:created xsi:type="dcterms:W3CDTF">2025-08-05T18:43:00Z</dcterms:created>
  <dcterms:modified xsi:type="dcterms:W3CDTF">2025-08-17T16:44:00Z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